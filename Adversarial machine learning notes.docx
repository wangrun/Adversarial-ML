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30" w:rsidRDefault="00F668C0" w:rsidP="00F668C0">
      <w:pPr>
        <w:pStyle w:val="1"/>
        <w:spacing w:before="156" w:after="156"/>
      </w:pPr>
      <w:r>
        <w:rPr>
          <w:rFonts w:hint="eastAsia"/>
        </w:rPr>
        <w:t>基础知识</w:t>
      </w:r>
    </w:p>
    <w:p w:rsidR="00F668C0" w:rsidRDefault="00F668C0" w:rsidP="00F668C0">
      <w:pPr>
        <w:pStyle w:val="2"/>
        <w:spacing w:before="156" w:after="156"/>
      </w:pPr>
      <w:r>
        <w:rPr>
          <w:rFonts w:hint="eastAsia"/>
        </w:rPr>
        <w:t>Attack</w:t>
      </w:r>
    </w:p>
    <w:p w:rsidR="006653DC" w:rsidRPr="006653DC" w:rsidRDefault="003869F2" w:rsidP="003869F2">
      <w:pPr>
        <w:pStyle w:val="content"/>
      </w:pPr>
      <w:r>
        <w:rPr>
          <w:rFonts w:hint="eastAsia"/>
        </w:rPr>
        <w:t>在攻击中主要包括</w:t>
      </w:r>
    </w:p>
    <w:p w:rsidR="00F668C0" w:rsidRDefault="00F668C0" w:rsidP="00F668C0">
      <w:pPr>
        <w:pStyle w:val="2"/>
        <w:spacing w:before="156" w:after="156"/>
      </w:pPr>
      <w:r>
        <w:rPr>
          <w:rFonts w:hint="eastAsia"/>
        </w:rPr>
        <w:t>Defense</w:t>
      </w:r>
    </w:p>
    <w:p w:rsidR="0080687C" w:rsidRDefault="008278D5" w:rsidP="00A93D4C">
      <w:pPr>
        <w:pStyle w:val="3"/>
        <w:spacing w:before="156" w:after="156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detection</w:t>
      </w:r>
    </w:p>
    <w:p w:rsidR="00A01D8E" w:rsidRPr="00A01D8E" w:rsidRDefault="00A01D8E" w:rsidP="00A01D8E">
      <w:pPr>
        <w:pStyle w:val="content"/>
      </w:pPr>
      <w:r>
        <w:rPr>
          <w:rFonts w:hint="eastAsia"/>
        </w:rPr>
        <w:t>目标就是为了找出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examples</w:t>
      </w:r>
      <w:r>
        <w:rPr>
          <w:rFonts w:hint="eastAsia"/>
        </w:rPr>
        <w:t>之间的区别</w:t>
      </w:r>
    </w:p>
    <w:p w:rsidR="008278D5" w:rsidRDefault="008278D5" w:rsidP="008278D5">
      <w:pPr>
        <w:pStyle w:val="3"/>
        <w:spacing w:before="156" w:after="156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</w:p>
    <w:p w:rsidR="00996059" w:rsidRPr="00996059" w:rsidRDefault="00996059" w:rsidP="00996059">
      <w:pPr>
        <w:pStyle w:val="content"/>
      </w:pPr>
      <w:r>
        <w:rPr>
          <w:rFonts w:hint="eastAsia"/>
        </w:rPr>
        <w:t>尽可能的</w:t>
      </w:r>
      <w:r w:rsidR="00EC3B2E">
        <w:rPr>
          <w:rFonts w:hint="eastAsia"/>
        </w:rPr>
        <w:t>覆盖</w:t>
      </w:r>
      <w:r w:rsidR="00EC3B2E">
        <w:rPr>
          <w:rFonts w:hint="eastAsia"/>
        </w:rPr>
        <w:t>adversarial</w:t>
      </w:r>
      <w:r w:rsidR="00EC3B2E">
        <w:t xml:space="preserve"> </w:t>
      </w:r>
      <w:r w:rsidR="00EC3B2E">
        <w:rPr>
          <w:rFonts w:hint="eastAsia"/>
        </w:rPr>
        <w:t>sample</w:t>
      </w:r>
      <w:r w:rsidR="00EC3B2E">
        <w:t xml:space="preserve"> </w:t>
      </w:r>
      <w:r w:rsidR="00EC3B2E">
        <w:rPr>
          <w:rFonts w:hint="eastAsia"/>
        </w:rPr>
        <w:t>space</w:t>
      </w:r>
    </w:p>
    <w:p w:rsidR="008278D5" w:rsidRDefault="00F757D7" w:rsidP="00F757D7">
      <w:pPr>
        <w:pStyle w:val="3"/>
        <w:spacing w:before="156" w:after="156"/>
      </w:pPr>
      <w:r>
        <w:rPr>
          <w:rFonts w:hint="eastAsia"/>
        </w:rPr>
        <w:t>Enhancing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complexity</w:t>
      </w:r>
    </w:p>
    <w:p w:rsidR="003F3E37" w:rsidRDefault="003F3E37" w:rsidP="003F3E37">
      <w:pPr>
        <w:pStyle w:val="content"/>
      </w:pPr>
      <w:r>
        <w:rPr>
          <w:rFonts w:hint="eastAsia"/>
        </w:rPr>
        <w:t>尽可能的隐藏</w:t>
      </w:r>
      <w:r>
        <w:rPr>
          <w:rFonts w:hint="eastAsia"/>
        </w:rPr>
        <w:t>model parameters</w:t>
      </w:r>
      <w:r w:rsidR="00406965">
        <w:rPr>
          <w:rFonts w:hint="eastAsia"/>
        </w:rPr>
        <w:t>，通过增加</w:t>
      </w:r>
      <w:r w:rsidR="00406965">
        <w:rPr>
          <w:rFonts w:hint="eastAsia"/>
        </w:rPr>
        <w:t>model</w:t>
      </w:r>
      <w:r w:rsidR="00406965">
        <w:rPr>
          <w:rFonts w:hint="eastAsia"/>
        </w:rPr>
        <w:t>，使得难以</w:t>
      </w:r>
      <w:r w:rsidR="00406965">
        <w:rPr>
          <w:rFonts w:hint="eastAsia"/>
        </w:rPr>
        <w:t>attack</w:t>
      </w:r>
    </w:p>
    <w:p w:rsidR="00EA6202" w:rsidRDefault="00EA6202" w:rsidP="00EA6202">
      <w:pPr>
        <w:pStyle w:val="2"/>
        <w:spacing w:before="156" w:after="156"/>
        <w:ind w:left="578" w:hanging="578"/>
      </w:pPr>
      <w:r>
        <w:rPr>
          <w:rFonts w:hint="eastAsia"/>
        </w:rPr>
        <w:t>其他</w:t>
      </w:r>
    </w:p>
    <w:p w:rsidR="00EA6202" w:rsidRPr="003F3E37" w:rsidRDefault="00750F31" w:rsidP="003F3E37">
      <w:pPr>
        <w:pStyle w:val="content"/>
        <w:rPr>
          <w:rFonts w:hint="eastAsia"/>
        </w:rPr>
      </w:pPr>
      <w:r>
        <w:t>G</w:t>
      </w:r>
      <w:r>
        <w:rPr>
          <w:rFonts w:hint="eastAsia"/>
        </w:rPr>
        <w:t>ray-box</w:t>
      </w:r>
      <w:r>
        <w:rPr>
          <w:rFonts w:hint="eastAsia"/>
        </w:rPr>
        <w:t>是指除了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未知，其他的内容例如</w:t>
      </w:r>
      <w:r w:rsidR="004C26A2">
        <w:rPr>
          <w:rFonts w:hint="eastAsia"/>
        </w:rPr>
        <w:t>feature</w:t>
      </w:r>
      <w:r w:rsidR="004C26A2">
        <w:rPr>
          <w:rFonts w:hint="eastAsia"/>
        </w:rPr>
        <w:t>、</w:t>
      </w:r>
      <w:r w:rsidR="004C26A2">
        <w:rPr>
          <w:rFonts w:hint="eastAsia"/>
        </w:rPr>
        <w:t>training</w:t>
      </w:r>
      <w:r w:rsidR="004C26A2">
        <w:t xml:space="preserve"> </w:t>
      </w:r>
      <w:r w:rsidR="004C26A2">
        <w:rPr>
          <w:rFonts w:hint="eastAsia"/>
        </w:rPr>
        <w:t>set</w:t>
      </w:r>
      <w:r w:rsidR="004C26A2">
        <w:rPr>
          <w:rFonts w:hint="eastAsia"/>
        </w:rPr>
        <w:t>等都是已知的。</w:t>
      </w:r>
    </w:p>
    <w:p w:rsidR="00F668C0" w:rsidRDefault="00F668C0" w:rsidP="00F668C0">
      <w:pPr>
        <w:pStyle w:val="1"/>
        <w:spacing w:before="156" w:after="156"/>
      </w:pPr>
      <w:r>
        <w:rPr>
          <w:rFonts w:hint="eastAsia"/>
        </w:rPr>
        <w:t>想法</w:t>
      </w:r>
    </w:p>
    <w:p w:rsidR="003D740E" w:rsidRDefault="003D740E" w:rsidP="003D740E">
      <w:pPr>
        <w:pStyle w:val="2"/>
        <w:spacing w:before="156" w:after="156"/>
      </w:pPr>
      <w:r>
        <w:rPr>
          <w:rFonts w:hint="eastAsia"/>
        </w:rPr>
        <w:t>Attack</w:t>
      </w:r>
    </w:p>
    <w:p w:rsidR="00016E1E" w:rsidRDefault="00D35E85" w:rsidP="00016E1E">
      <w:pPr>
        <w:pStyle w:val="3"/>
        <w:spacing w:before="156" w:after="156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examples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m</w:t>
      </w:r>
      <w:r w:rsidR="00016E1E">
        <w:rPr>
          <w:rFonts w:hint="eastAsia"/>
        </w:rPr>
        <w:t>anifold</w:t>
      </w:r>
      <w:r>
        <w:t xml:space="preserve"> </w:t>
      </w:r>
      <w:r>
        <w:rPr>
          <w:rFonts w:hint="eastAsia"/>
        </w:rPr>
        <w:t>features</w:t>
      </w:r>
    </w:p>
    <w:p w:rsidR="009576BD" w:rsidRDefault="00180F0A" w:rsidP="009576BD">
      <w:pPr>
        <w:pStyle w:val="content"/>
      </w:pPr>
      <w:r>
        <w:rPr>
          <w:rFonts w:hint="eastAsia"/>
        </w:rPr>
        <w:t>针对</w:t>
      </w:r>
      <w:r>
        <w:rPr>
          <w:rFonts w:hint="eastAsia"/>
        </w:rPr>
        <w:t>CCS</w:t>
      </w:r>
      <w:r>
        <w:t>2017</w:t>
      </w:r>
      <w:r>
        <w:rPr>
          <w:rFonts w:hint="eastAsia"/>
        </w:rPr>
        <w:t>的</w:t>
      </w:r>
      <w:r>
        <w:rPr>
          <w:rFonts w:hint="eastAsia"/>
        </w:rPr>
        <w:t>MagNet</w:t>
      </w:r>
      <w:r>
        <w:rPr>
          <w:rFonts w:hint="eastAsia"/>
        </w:rPr>
        <w:t>中提出的关于</w:t>
      </w:r>
      <w:r w:rsidR="00CB35EF">
        <w:rPr>
          <w:rFonts w:hint="eastAsia"/>
        </w:rPr>
        <w:t>normal</w:t>
      </w:r>
      <w:r w:rsidR="00CB35EF">
        <w:t xml:space="preserve"> </w:t>
      </w:r>
      <w:r w:rsidR="00CB35EF">
        <w:rPr>
          <w:rFonts w:hint="eastAsia"/>
        </w:rPr>
        <w:t>example</w:t>
      </w:r>
      <w:r w:rsidR="00CB35EF">
        <w:rPr>
          <w:rFonts w:hint="eastAsia"/>
        </w:rPr>
        <w:t>和</w:t>
      </w:r>
      <w:r w:rsidR="00CB35EF">
        <w:rPr>
          <w:rFonts w:hint="eastAsia"/>
        </w:rPr>
        <w:t>adversarial</w:t>
      </w:r>
      <w:r w:rsidR="00CB35EF">
        <w:t xml:space="preserve"> </w:t>
      </w:r>
      <w:r w:rsidR="00CB35EF">
        <w:rPr>
          <w:rFonts w:hint="eastAsia"/>
        </w:rPr>
        <w:t>samples</w:t>
      </w:r>
      <w:r w:rsidR="00CB35EF">
        <w:rPr>
          <w:rFonts w:hint="eastAsia"/>
        </w:rPr>
        <w:t>的</w:t>
      </w:r>
      <w:r w:rsidR="00CB35EF">
        <w:rPr>
          <w:rFonts w:hint="eastAsia"/>
        </w:rPr>
        <w:t>manifold</w:t>
      </w:r>
      <w:r w:rsidR="00CB35EF">
        <w:t xml:space="preserve"> </w:t>
      </w:r>
      <w:r w:rsidR="00CB35EF">
        <w:rPr>
          <w:rFonts w:hint="eastAsia"/>
        </w:rPr>
        <w:t>feature</w:t>
      </w:r>
      <w:r w:rsidR="00CB35EF">
        <w:rPr>
          <w:rFonts w:hint="eastAsia"/>
        </w:rPr>
        <w:t>不同，构建了一个自动编码器来学习</w:t>
      </w:r>
      <w:r w:rsidR="00CB35EF">
        <w:rPr>
          <w:rFonts w:hint="eastAsia"/>
        </w:rPr>
        <w:t>normal</w:t>
      </w:r>
      <w:r w:rsidR="00CB35EF">
        <w:t xml:space="preserve"> </w:t>
      </w:r>
      <w:r w:rsidR="00CB35EF">
        <w:rPr>
          <w:rFonts w:hint="eastAsia"/>
        </w:rPr>
        <w:t>examples</w:t>
      </w:r>
      <w:r w:rsidR="00CB35EF">
        <w:rPr>
          <w:rFonts w:hint="eastAsia"/>
        </w:rPr>
        <w:t>来区分</w:t>
      </w:r>
      <w:r w:rsidR="00BD6BDD">
        <w:rPr>
          <w:rFonts w:hint="eastAsia"/>
        </w:rPr>
        <w:t>normal</w:t>
      </w:r>
      <w:r w:rsidR="00BD6BDD">
        <w:t xml:space="preserve"> </w:t>
      </w:r>
      <w:r w:rsidR="00BD6BDD">
        <w:rPr>
          <w:rFonts w:hint="eastAsia"/>
        </w:rPr>
        <w:t>and</w:t>
      </w:r>
      <w:r w:rsidR="00BD6BDD">
        <w:t xml:space="preserve"> </w:t>
      </w:r>
      <w:r w:rsidR="00BD6BDD">
        <w:rPr>
          <w:rFonts w:hint="eastAsia"/>
        </w:rPr>
        <w:t>adversarial</w:t>
      </w:r>
      <w:r w:rsidR="00BD6BDD">
        <w:t xml:space="preserve"> </w:t>
      </w:r>
      <w:r w:rsidR="00BD6BDD">
        <w:rPr>
          <w:rFonts w:hint="eastAsia"/>
        </w:rPr>
        <w:t>samples</w:t>
      </w:r>
      <w:r w:rsidR="00BD6BDD">
        <w:rPr>
          <w:rFonts w:hint="eastAsia"/>
        </w:rPr>
        <w:t>。</w:t>
      </w:r>
    </w:p>
    <w:p w:rsidR="00365911" w:rsidRDefault="00365911" w:rsidP="009576BD">
      <w:pPr>
        <w:pStyle w:val="content"/>
      </w:pPr>
      <w:r>
        <w:rPr>
          <w:rFonts w:hint="eastAsia"/>
        </w:rPr>
        <w:t>学习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examples</w:t>
      </w:r>
      <w:r>
        <w:rPr>
          <w:rFonts w:hint="eastAsia"/>
        </w:rPr>
        <w:t>的</w:t>
      </w:r>
      <w:r>
        <w:rPr>
          <w:rFonts w:hint="eastAsia"/>
        </w:rPr>
        <w:t>manifold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，按照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examples</w:t>
      </w:r>
      <w:r>
        <w:rPr>
          <w:rFonts w:hint="eastAsia"/>
        </w:rPr>
        <w:t>的</w:t>
      </w:r>
      <w:r>
        <w:rPr>
          <w:rFonts w:hint="eastAsia"/>
        </w:rPr>
        <w:t>manifold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去构造</w:t>
      </w:r>
      <w:r w:rsidR="00C22EFC">
        <w:rPr>
          <w:rFonts w:hint="eastAsia"/>
        </w:rPr>
        <w:t>生成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 w:rsidR="009904F6">
        <w:rPr>
          <w:rFonts w:hint="eastAsia"/>
        </w:rPr>
        <w:t>，</w:t>
      </w:r>
      <w:r w:rsidR="00F66212">
        <w:rPr>
          <w:rFonts w:hint="eastAsia"/>
        </w:rPr>
        <w:t>具体的做法：通过设置</w:t>
      </w:r>
      <w:r w:rsidR="00F66212">
        <w:rPr>
          <w:rFonts w:hint="eastAsia"/>
        </w:rPr>
        <w:t>initial</w:t>
      </w:r>
      <w:r w:rsidR="00F66212">
        <w:t xml:space="preserve"> </w:t>
      </w:r>
      <w:r w:rsidR="00F66212">
        <w:rPr>
          <w:rFonts w:hint="eastAsia"/>
        </w:rPr>
        <w:t>parameters</w:t>
      </w:r>
      <w:r w:rsidR="00C96115">
        <w:rPr>
          <w:rFonts w:hint="eastAsia"/>
        </w:rPr>
        <w:t>来</w:t>
      </w:r>
      <w:r w:rsidR="00EC10C1">
        <w:rPr>
          <w:rFonts w:hint="eastAsia"/>
        </w:rPr>
        <w:t>生成多个</w:t>
      </w:r>
      <w:r w:rsidR="00EC10C1">
        <w:rPr>
          <w:rFonts w:hint="eastAsia"/>
        </w:rPr>
        <w:t>manifold</w:t>
      </w:r>
      <w:r w:rsidR="00EC10C1">
        <w:t xml:space="preserve"> </w:t>
      </w:r>
      <w:r w:rsidR="00EC10C1">
        <w:rPr>
          <w:rFonts w:hint="eastAsia"/>
        </w:rPr>
        <w:t>features</w:t>
      </w:r>
      <w:r w:rsidR="004E025C">
        <w:rPr>
          <w:rFonts w:hint="eastAsia"/>
        </w:rPr>
        <w:t>，将多个</w:t>
      </w:r>
      <w:r w:rsidR="004E025C">
        <w:rPr>
          <w:rFonts w:hint="eastAsia"/>
        </w:rPr>
        <w:t>manifold</w:t>
      </w:r>
      <w:r w:rsidR="004E025C">
        <w:t xml:space="preserve"> </w:t>
      </w:r>
      <w:r w:rsidR="004E025C">
        <w:rPr>
          <w:rFonts w:hint="eastAsia"/>
        </w:rPr>
        <w:t>feature</w:t>
      </w:r>
      <w:r w:rsidR="004E025C">
        <w:rPr>
          <w:rFonts w:hint="eastAsia"/>
        </w:rPr>
        <w:t>进行训练得出</w:t>
      </w:r>
      <w:r w:rsidR="00F033BC">
        <w:rPr>
          <w:rFonts w:hint="eastAsia"/>
        </w:rPr>
        <w:t>general</w:t>
      </w:r>
      <w:r w:rsidR="00F033BC">
        <w:t xml:space="preserve"> </w:t>
      </w:r>
      <w:r w:rsidR="00F033BC">
        <w:rPr>
          <w:rFonts w:hint="eastAsia"/>
        </w:rPr>
        <w:t>的</w:t>
      </w:r>
      <w:r w:rsidR="00F033BC">
        <w:rPr>
          <w:rFonts w:hint="eastAsia"/>
        </w:rPr>
        <w:t>feature</w:t>
      </w:r>
      <w:r w:rsidR="00F033BC">
        <w:rPr>
          <w:rFonts w:hint="eastAsia"/>
        </w:rPr>
        <w:t>，然后根据这个</w:t>
      </w:r>
      <w:r w:rsidR="00F033BC">
        <w:rPr>
          <w:rFonts w:hint="eastAsia"/>
        </w:rPr>
        <w:t>feature</w:t>
      </w:r>
      <w:r w:rsidR="00F033BC">
        <w:rPr>
          <w:rFonts w:hint="eastAsia"/>
        </w:rPr>
        <w:t>来生成</w:t>
      </w:r>
      <w:r w:rsidR="00F033BC">
        <w:rPr>
          <w:rFonts w:hint="eastAsia"/>
        </w:rPr>
        <w:t>adversarial</w:t>
      </w:r>
      <w:r w:rsidR="00F033BC">
        <w:t xml:space="preserve"> </w:t>
      </w:r>
      <w:r w:rsidR="00F033BC">
        <w:rPr>
          <w:rFonts w:hint="eastAsia"/>
        </w:rPr>
        <w:t>samples</w:t>
      </w:r>
    </w:p>
    <w:p w:rsidR="00850830" w:rsidRDefault="00850830" w:rsidP="009576BD">
      <w:pPr>
        <w:pStyle w:val="content"/>
      </w:pPr>
      <w:r>
        <w:rPr>
          <w:rFonts w:hint="eastAsia"/>
        </w:rPr>
        <w:lastRenderedPageBreak/>
        <w:t>假设条件：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unknown</w:t>
      </w:r>
      <w:r w:rsidR="002C3092">
        <w:rPr>
          <w:rFonts w:hint="eastAsia"/>
        </w:rPr>
        <w:t>、</w:t>
      </w:r>
      <w:r w:rsidR="002C3092">
        <w:rPr>
          <w:rFonts w:hint="eastAsia"/>
        </w:rPr>
        <w:t>training</w:t>
      </w:r>
      <w:r w:rsidR="002C3092">
        <w:t xml:space="preserve"> </w:t>
      </w:r>
      <w:r w:rsidR="002C3092">
        <w:rPr>
          <w:rFonts w:hint="eastAsia"/>
        </w:rPr>
        <w:t>set</w:t>
      </w:r>
      <w:r w:rsidR="002C3092">
        <w:t xml:space="preserve"> </w:t>
      </w:r>
      <w:r w:rsidR="002C3092">
        <w:rPr>
          <w:rFonts w:hint="eastAsia"/>
        </w:rPr>
        <w:t>is</w:t>
      </w:r>
      <w:r w:rsidR="002C3092">
        <w:t xml:space="preserve"> </w:t>
      </w:r>
      <w:r w:rsidR="002C3092">
        <w:rPr>
          <w:rFonts w:hint="eastAsia"/>
        </w:rPr>
        <w:t>known</w:t>
      </w:r>
      <w:r w:rsidR="006D7ACD">
        <w:rPr>
          <w:rFonts w:hint="eastAsia"/>
        </w:rPr>
        <w:t>、</w:t>
      </w:r>
      <w:r w:rsidR="006D7ACD">
        <w:rPr>
          <w:rFonts w:hint="eastAsia"/>
        </w:rPr>
        <w:t>feature</w:t>
      </w:r>
      <w:r w:rsidR="006D7ACD">
        <w:t xml:space="preserve"> </w:t>
      </w:r>
      <w:r w:rsidR="006D7ACD">
        <w:rPr>
          <w:rFonts w:hint="eastAsia"/>
        </w:rPr>
        <w:t>is</w:t>
      </w:r>
      <w:r w:rsidR="006D7ACD">
        <w:t xml:space="preserve"> </w:t>
      </w:r>
      <w:r w:rsidR="006D7ACD">
        <w:rPr>
          <w:rFonts w:hint="eastAsia"/>
        </w:rPr>
        <w:t>also</w:t>
      </w:r>
      <w:r w:rsidR="006D7ACD">
        <w:t xml:space="preserve"> </w:t>
      </w:r>
      <w:r w:rsidR="006D7ACD">
        <w:rPr>
          <w:rFonts w:hint="eastAsia"/>
        </w:rPr>
        <w:t>known</w:t>
      </w:r>
    </w:p>
    <w:p w:rsidR="00FB3882" w:rsidRDefault="00FB3882" w:rsidP="009576BD">
      <w:pPr>
        <w:pStyle w:val="content"/>
      </w:pPr>
      <w:r>
        <w:rPr>
          <w:rFonts w:hint="eastAsia"/>
        </w:rPr>
        <w:t>测试的对象设置为</w:t>
      </w:r>
      <w:r>
        <w:rPr>
          <w:rFonts w:hint="eastAsia"/>
        </w:rPr>
        <w:t>image</w:t>
      </w:r>
      <w:r>
        <w:rPr>
          <w:rFonts w:hint="eastAsia"/>
        </w:rPr>
        <w:t>，由于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retrieve</w:t>
      </w:r>
      <w:r w:rsidR="004C37A0">
        <w:rPr>
          <w:rFonts w:hint="eastAsia"/>
        </w:rPr>
        <w:t>，在</w:t>
      </w:r>
      <w:r w:rsidR="004C37A0">
        <w:rPr>
          <w:rFonts w:hint="eastAsia"/>
        </w:rPr>
        <w:t>image</w:t>
      </w:r>
      <w:r w:rsidR="004C37A0">
        <w:rPr>
          <w:rFonts w:hint="eastAsia"/>
        </w:rPr>
        <w:t>生成的时候直接就符合</w:t>
      </w:r>
      <w:r w:rsidR="004C37A0">
        <w:rPr>
          <w:rFonts w:hint="eastAsia"/>
        </w:rPr>
        <w:t>manifold</w:t>
      </w:r>
      <w:r w:rsidR="004C37A0">
        <w:t xml:space="preserve"> </w:t>
      </w:r>
      <w:r w:rsidR="004C37A0">
        <w:rPr>
          <w:rFonts w:hint="eastAsia"/>
        </w:rPr>
        <w:t>feature</w:t>
      </w:r>
      <w:r w:rsidR="004C37A0">
        <w:rPr>
          <w:rFonts w:hint="eastAsia"/>
        </w:rPr>
        <w:t>，而不是通过增加</w:t>
      </w:r>
      <w:r w:rsidR="004C37A0">
        <w:rPr>
          <w:rFonts w:hint="eastAsia"/>
        </w:rPr>
        <w:t>perturbation</w:t>
      </w:r>
      <w:r w:rsidR="004C37A0">
        <w:rPr>
          <w:rFonts w:hint="eastAsia"/>
        </w:rPr>
        <w:t>来实现。</w:t>
      </w:r>
      <w:bookmarkStart w:id="0" w:name="_GoBack"/>
      <w:bookmarkEnd w:id="0"/>
    </w:p>
    <w:p w:rsidR="004079B7" w:rsidRPr="00983924" w:rsidRDefault="004079B7" w:rsidP="009576BD">
      <w:pPr>
        <w:pStyle w:val="content"/>
      </w:pPr>
      <w:r>
        <w:rPr>
          <w:rFonts w:hint="eastAsia"/>
        </w:rPr>
        <w:t>idea</w:t>
      </w:r>
      <w:r>
        <w:rPr>
          <w:rFonts w:hint="eastAsia"/>
        </w:rPr>
        <w:t>：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insight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 w:rsidR="00983924">
        <w:rPr>
          <w:rFonts w:hint="eastAsia"/>
        </w:rPr>
        <w:t>adversarial</w:t>
      </w:r>
      <w:r w:rsidR="00983924">
        <w:t xml:space="preserve"> </w:t>
      </w:r>
      <w:r w:rsidR="00983924">
        <w:rPr>
          <w:rFonts w:hint="eastAsia"/>
        </w:rPr>
        <w:t>sample</w:t>
      </w:r>
      <w:r w:rsidR="00983924">
        <w:t xml:space="preserve"> </w:t>
      </w:r>
      <w:r w:rsidR="00983924">
        <w:rPr>
          <w:rFonts w:hint="eastAsia"/>
        </w:rPr>
        <w:t>follows</w:t>
      </w:r>
      <w:r w:rsidR="00983924">
        <w:t xml:space="preserve"> </w:t>
      </w:r>
      <w:r w:rsidR="00983924">
        <w:rPr>
          <w:rFonts w:hint="eastAsia"/>
        </w:rPr>
        <w:t>the</w:t>
      </w:r>
      <w:r w:rsidR="00983924">
        <w:t xml:space="preserve"> </w:t>
      </w:r>
      <w:r w:rsidR="00983924">
        <w:rPr>
          <w:rFonts w:hint="eastAsia"/>
        </w:rPr>
        <w:t>manifold</w:t>
      </w:r>
      <w:r w:rsidR="00983924">
        <w:t xml:space="preserve"> </w:t>
      </w:r>
      <w:r w:rsidR="00983924">
        <w:rPr>
          <w:rFonts w:hint="eastAsia"/>
        </w:rPr>
        <w:t>feature</w:t>
      </w:r>
      <w:r w:rsidR="00983924">
        <w:t xml:space="preserve"> </w:t>
      </w:r>
      <w:r w:rsidR="00983924">
        <w:rPr>
          <w:rFonts w:hint="eastAsia"/>
        </w:rPr>
        <w:t>of</w:t>
      </w:r>
      <w:r w:rsidR="00983924">
        <w:t xml:space="preserve"> </w:t>
      </w:r>
      <w:r w:rsidR="00B07EBF">
        <w:rPr>
          <w:rFonts w:hint="eastAsia"/>
        </w:rPr>
        <w:t>normal</w:t>
      </w:r>
      <w:r w:rsidR="00B07EBF">
        <w:t xml:space="preserve"> </w:t>
      </w:r>
      <w:r w:rsidR="00B07EBF">
        <w:rPr>
          <w:rFonts w:hint="eastAsia"/>
        </w:rPr>
        <w:t>samples</w:t>
      </w:r>
    </w:p>
    <w:p w:rsidR="00016E1E" w:rsidRDefault="008840D0" w:rsidP="009576BD">
      <w:pPr>
        <w:pStyle w:val="3"/>
        <w:spacing w:before="156" w:after="156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examples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 w:rsidR="00183D02">
        <w:rPr>
          <w:rFonts w:hint="eastAsia"/>
        </w:rPr>
        <w:t>rein</w:t>
      </w:r>
      <w:r>
        <w:rPr>
          <w:rFonts w:hint="eastAsia"/>
        </w:rPr>
        <w:t>forcement</w:t>
      </w:r>
      <w:r>
        <w:t xml:space="preserve"> </w:t>
      </w:r>
      <w:r>
        <w:rPr>
          <w:rFonts w:hint="eastAsia"/>
        </w:rPr>
        <w:t>learning</w:t>
      </w:r>
    </w:p>
    <w:p w:rsidR="00850830" w:rsidRDefault="00EA388A" w:rsidP="00850830">
      <w:pPr>
        <w:pStyle w:val="content"/>
      </w:pPr>
      <w:r>
        <w:rPr>
          <w:rFonts w:hint="eastAsia"/>
        </w:rPr>
        <w:t>针对</w:t>
      </w:r>
      <w:r>
        <w:rPr>
          <w:rFonts w:hint="eastAsia"/>
        </w:rPr>
        <w:t>CCS</w:t>
      </w:r>
      <w:r>
        <w:t>2017</w:t>
      </w:r>
      <w:r>
        <w:rPr>
          <w:rFonts w:hint="eastAsia"/>
        </w:rPr>
        <w:t>的</w:t>
      </w:r>
      <w:r>
        <w:rPr>
          <w:rFonts w:hint="eastAsia"/>
        </w:rPr>
        <w:t>EvadeHC</w:t>
      </w:r>
      <w:r>
        <w:rPr>
          <w:rFonts w:hint="eastAsia"/>
        </w:rPr>
        <w:t>中提出的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attack</w:t>
      </w:r>
      <w:r>
        <w:rPr>
          <w:rFonts w:hint="eastAsia"/>
        </w:rPr>
        <w:t>方法，利用</w:t>
      </w:r>
      <w:r>
        <w:rPr>
          <w:rFonts w:hint="eastAsia"/>
        </w:rPr>
        <w:t>malware</w:t>
      </w:r>
      <w:r>
        <w:rPr>
          <w:rFonts w:hint="eastAsia"/>
        </w:rPr>
        <w:t>构建一个</w:t>
      </w:r>
      <w:r>
        <w:rPr>
          <w:rFonts w:hint="eastAsia"/>
        </w:rPr>
        <w:t>attack</w:t>
      </w:r>
      <w:r>
        <w:rPr>
          <w:rFonts w:hint="eastAsia"/>
        </w:rPr>
        <w:t>方法。</w:t>
      </w:r>
      <w:r w:rsidR="00850830">
        <w:rPr>
          <w:rFonts w:hint="eastAsia"/>
        </w:rPr>
        <w:t>在</w:t>
      </w:r>
      <w:r w:rsidR="00B50876">
        <w:rPr>
          <w:rFonts w:hint="eastAsia"/>
        </w:rPr>
        <w:t>black-box</w:t>
      </w:r>
      <w:r w:rsidR="00B50876">
        <w:rPr>
          <w:rFonts w:hint="eastAsia"/>
        </w:rPr>
        <w:t>中，</w:t>
      </w:r>
      <w:r w:rsidR="009A664E">
        <w:rPr>
          <w:rFonts w:hint="eastAsia"/>
        </w:rPr>
        <w:t>malware</w:t>
      </w:r>
      <w:r w:rsidR="009A664E">
        <w:rPr>
          <w:rFonts w:hint="eastAsia"/>
        </w:rPr>
        <w:t>的</w:t>
      </w:r>
      <w:r w:rsidR="009A664E">
        <w:rPr>
          <w:rFonts w:hint="eastAsia"/>
        </w:rPr>
        <w:t>feature</w:t>
      </w:r>
      <w:r w:rsidR="009A664E">
        <w:rPr>
          <w:rFonts w:hint="eastAsia"/>
        </w:rPr>
        <w:t>是</w:t>
      </w:r>
      <w:r w:rsidR="009A664E">
        <w:rPr>
          <w:rFonts w:hint="eastAsia"/>
        </w:rPr>
        <w:t>binary</w:t>
      </w:r>
      <w:r w:rsidR="009A664E">
        <w:rPr>
          <w:rFonts w:hint="eastAsia"/>
        </w:rPr>
        <w:t>的形式，</w:t>
      </w:r>
      <w:r w:rsidR="005551F5">
        <w:rPr>
          <w:rFonts w:hint="eastAsia"/>
        </w:rPr>
        <w:t>根据</w:t>
      </w:r>
      <w:r w:rsidR="005551F5">
        <w:rPr>
          <w:rFonts w:hint="eastAsia"/>
        </w:rPr>
        <w:t>malware</w:t>
      </w:r>
      <w:r w:rsidR="005551F5">
        <w:rPr>
          <w:rFonts w:hint="eastAsia"/>
        </w:rPr>
        <w:t>的</w:t>
      </w:r>
      <w:r w:rsidR="005551F5">
        <w:rPr>
          <w:rFonts w:hint="eastAsia"/>
        </w:rPr>
        <w:t>domain</w:t>
      </w:r>
      <w:r w:rsidR="005551F5">
        <w:t xml:space="preserve"> </w:t>
      </w:r>
      <w:r w:rsidR="005551F5">
        <w:rPr>
          <w:rFonts w:hint="eastAsia"/>
        </w:rPr>
        <w:t>knowledge</w:t>
      </w:r>
      <w:r w:rsidR="005551F5">
        <w:rPr>
          <w:rFonts w:hint="eastAsia"/>
        </w:rPr>
        <w:t>有针对性的启发式修改生成</w:t>
      </w:r>
      <w:r w:rsidR="005551F5">
        <w:rPr>
          <w:rFonts w:hint="eastAsia"/>
        </w:rPr>
        <w:t>adversarial</w:t>
      </w:r>
      <w:r w:rsidR="005551F5">
        <w:t xml:space="preserve"> </w:t>
      </w:r>
      <w:r w:rsidR="005551F5">
        <w:rPr>
          <w:rFonts w:hint="eastAsia"/>
        </w:rPr>
        <w:t>samples</w:t>
      </w:r>
      <w:r w:rsidR="008732EB">
        <w:rPr>
          <w:rFonts w:hint="eastAsia"/>
        </w:rPr>
        <w:t>，前提是保证其</w:t>
      </w:r>
      <w:r w:rsidR="008732EB">
        <w:rPr>
          <w:rFonts w:hint="eastAsia"/>
        </w:rPr>
        <w:t>main</w:t>
      </w:r>
      <w:r w:rsidR="008732EB">
        <w:t xml:space="preserve"> </w:t>
      </w:r>
      <w:r w:rsidR="008732EB">
        <w:rPr>
          <w:rFonts w:hint="eastAsia"/>
        </w:rPr>
        <w:t>functionality</w:t>
      </w:r>
      <w:r w:rsidR="008732EB">
        <w:t xml:space="preserve"> </w:t>
      </w:r>
      <w:r w:rsidR="008732EB">
        <w:rPr>
          <w:rFonts w:hint="eastAsia"/>
        </w:rPr>
        <w:t>unchanged</w:t>
      </w:r>
      <w:r w:rsidR="00106250">
        <w:rPr>
          <w:rFonts w:hint="eastAsia"/>
        </w:rPr>
        <w:t>。</w:t>
      </w:r>
      <w:r w:rsidR="003C5BF2">
        <w:rPr>
          <w:rFonts w:hint="eastAsia"/>
        </w:rPr>
        <w:t>在启发过程中尝试使用</w:t>
      </w:r>
      <w:r w:rsidR="003C5BF2">
        <w:rPr>
          <w:rFonts w:hint="eastAsia"/>
        </w:rPr>
        <w:t>reinforcement</w:t>
      </w:r>
      <w:r w:rsidR="003C5BF2">
        <w:t xml:space="preserve"> </w:t>
      </w:r>
      <w:r w:rsidR="003C5BF2">
        <w:rPr>
          <w:rFonts w:hint="eastAsia"/>
        </w:rPr>
        <w:t>learning</w:t>
      </w:r>
      <w:r w:rsidR="003C5BF2">
        <w:rPr>
          <w:rFonts w:hint="eastAsia"/>
        </w:rPr>
        <w:t>进行不断的试探，</w:t>
      </w:r>
      <w:r w:rsidR="00C03F06">
        <w:rPr>
          <w:rFonts w:hint="eastAsia"/>
        </w:rPr>
        <w:t>在</w:t>
      </w:r>
      <w:r w:rsidR="00C03F06">
        <w:rPr>
          <w:rFonts w:hint="eastAsia"/>
        </w:rPr>
        <w:t>DNN</w:t>
      </w:r>
      <w:r w:rsidR="00C03F06">
        <w:rPr>
          <w:rFonts w:hint="eastAsia"/>
        </w:rPr>
        <w:t>的输出层存在</w:t>
      </w:r>
      <w:r w:rsidR="00C03F06">
        <w:rPr>
          <w:rFonts w:hint="eastAsia"/>
        </w:rPr>
        <w:t>softmax</w:t>
      </w:r>
      <w:r w:rsidR="00C03F06">
        <w:t xml:space="preserve"> </w:t>
      </w:r>
      <w:r w:rsidR="00C03F06">
        <w:rPr>
          <w:rFonts w:hint="eastAsia"/>
        </w:rPr>
        <w:t>function</w:t>
      </w:r>
      <w:r w:rsidR="00C03F06">
        <w:rPr>
          <w:rFonts w:hint="eastAsia"/>
        </w:rPr>
        <w:t>，根据</w:t>
      </w:r>
      <w:r w:rsidR="00C03F06">
        <w:rPr>
          <w:rFonts w:hint="eastAsia"/>
        </w:rPr>
        <w:t>softmax</w:t>
      </w:r>
      <w:r w:rsidR="00C03F06">
        <w:t xml:space="preserve"> </w:t>
      </w:r>
      <w:r w:rsidR="00C03F06">
        <w:rPr>
          <w:rFonts w:hint="eastAsia"/>
        </w:rPr>
        <w:t>function</w:t>
      </w:r>
      <w:r w:rsidR="00C03F06">
        <w:rPr>
          <w:rFonts w:hint="eastAsia"/>
        </w:rPr>
        <w:t>确定进展情况，</w:t>
      </w:r>
      <w:r w:rsidR="003C5BF2">
        <w:rPr>
          <w:rFonts w:hint="eastAsia"/>
        </w:rPr>
        <w:t>同时可以根据</w:t>
      </w:r>
      <w:r w:rsidR="003C5BF2">
        <w:rPr>
          <w:rFonts w:hint="eastAsia"/>
        </w:rPr>
        <w:t>normal</w:t>
      </w:r>
      <w:r w:rsidR="003C5BF2">
        <w:t xml:space="preserve"> </w:t>
      </w:r>
      <w:r w:rsidR="003C5BF2">
        <w:rPr>
          <w:rFonts w:hint="eastAsia"/>
        </w:rPr>
        <w:t>samples</w:t>
      </w:r>
      <w:r w:rsidR="003C5BF2">
        <w:rPr>
          <w:rFonts w:hint="eastAsia"/>
        </w:rPr>
        <w:t>的</w:t>
      </w:r>
      <w:r w:rsidR="003F3028">
        <w:rPr>
          <w:rFonts w:hint="eastAsia"/>
        </w:rPr>
        <w:t>manifold</w:t>
      </w:r>
      <w:r w:rsidR="003F3028">
        <w:t xml:space="preserve"> </w:t>
      </w:r>
      <w:r w:rsidR="003C5BF2">
        <w:rPr>
          <w:rFonts w:hint="eastAsia"/>
        </w:rPr>
        <w:t>feature</w:t>
      </w:r>
      <w:r w:rsidR="00FC1281">
        <w:rPr>
          <w:rFonts w:hint="eastAsia"/>
        </w:rPr>
        <w:t>。</w:t>
      </w:r>
    </w:p>
    <w:p w:rsidR="00436709" w:rsidRDefault="00436709" w:rsidP="00850830">
      <w:pPr>
        <w:pStyle w:val="content"/>
      </w:pPr>
      <w:r>
        <w:rPr>
          <w:rFonts w:hint="eastAsia"/>
        </w:rPr>
        <w:t>在</w:t>
      </w:r>
      <w:r>
        <w:rPr>
          <w:rFonts w:hint="eastAsia"/>
        </w:rPr>
        <w:t>EvadeHC</w:t>
      </w:r>
      <w:r>
        <w:rPr>
          <w:rFonts w:hint="eastAsia"/>
        </w:rPr>
        <w:t>中</w:t>
      </w:r>
      <w:r>
        <w:rPr>
          <w:rFonts w:hint="eastAsia"/>
        </w:rPr>
        <w:t>benign</w:t>
      </w:r>
      <w:r>
        <w:rPr>
          <w:rFonts w:hint="eastAsia"/>
        </w:rPr>
        <w:t>和</w:t>
      </w:r>
      <w:r>
        <w:rPr>
          <w:rFonts w:hint="eastAsia"/>
        </w:rPr>
        <w:t>malicious</w:t>
      </w:r>
      <w:r>
        <w:rPr>
          <w:rFonts w:hint="eastAsia"/>
        </w:rPr>
        <w:t>的界限是否是非常的清晰和明显</w:t>
      </w:r>
      <w:r w:rsidR="00C86229">
        <w:rPr>
          <w:rFonts w:hint="eastAsia"/>
        </w:rPr>
        <w:t>，</w:t>
      </w:r>
      <w:r w:rsidR="00C86229">
        <w:rPr>
          <w:rFonts w:hint="eastAsia"/>
        </w:rPr>
        <w:t>implicit</w:t>
      </w:r>
      <w:r w:rsidR="00C86229">
        <w:t xml:space="preserve"> </w:t>
      </w:r>
      <w:r w:rsidR="00C86229">
        <w:rPr>
          <w:rFonts w:hint="eastAsia"/>
        </w:rPr>
        <w:t>assumption</w:t>
      </w:r>
      <w:r w:rsidR="00C86229">
        <w:t xml:space="preserve"> </w:t>
      </w:r>
      <w:r w:rsidR="00C86229">
        <w:rPr>
          <w:rFonts w:hint="eastAsia"/>
        </w:rPr>
        <w:t>is</w:t>
      </w:r>
      <w:r w:rsidR="00C86229">
        <w:t xml:space="preserve"> </w:t>
      </w:r>
      <w:r w:rsidR="00C86229">
        <w:rPr>
          <w:rFonts w:hint="eastAsia"/>
        </w:rPr>
        <w:t>not</w:t>
      </w:r>
      <w:r w:rsidR="00C86229">
        <w:t xml:space="preserve"> </w:t>
      </w:r>
      <w:r w:rsidR="00C86229">
        <w:rPr>
          <w:rFonts w:hint="eastAsia"/>
        </w:rPr>
        <w:t>realistic</w:t>
      </w:r>
      <w:r w:rsidR="007B7BE8">
        <w:t xml:space="preserve"> </w:t>
      </w:r>
      <w:r w:rsidR="007B7BE8">
        <w:rPr>
          <w:rFonts w:hint="eastAsia"/>
        </w:rPr>
        <w:t>in</w:t>
      </w:r>
      <w:r w:rsidR="007B7BE8">
        <w:t xml:space="preserve"> </w:t>
      </w:r>
      <w:r w:rsidR="007B7BE8">
        <w:rPr>
          <w:rFonts w:hint="eastAsia"/>
        </w:rPr>
        <w:t>real</w:t>
      </w:r>
      <w:r w:rsidR="007B7BE8">
        <w:t xml:space="preserve"> </w:t>
      </w:r>
      <w:r w:rsidR="007B7BE8">
        <w:rPr>
          <w:rFonts w:hint="eastAsia"/>
        </w:rPr>
        <w:t>scenario</w:t>
      </w:r>
      <w:r w:rsidR="008F0005">
        <w:rPr>
          <w:rFonts w:hint="eastAsia"/>
        </w:rPr>
        <w:t>.</w:t>
      </w:r>
      <w:r w:rsidR="0004429E">
        <w:t xml:space="preserve"> </w:t>
      </w:r>
    </w:p>
    <w:p w:rsidR="00F3754C" w:rsidRDefault="00F3754C" w:rsidP="00850830">
      <w:pPr>
        <w:pStyle w:val="content"/>
      </w:pPr>
      <w:r>
        <w:rPr>
          <w:rFonts w:hint="eastAsia"/>
        </w:rPr>
        <w:t>测试的对象为</w:t>
      </w:r>
      <w:r>
        <w:rPr>
          <w:rFonts w:hint="eastAsia"/>
        </w:rPr>
        <w:t>malware</w:t>
      </w:r>
      <w:r w:rsidR="00AF032D">
        <w:rPr>
          <w:rFonts w:hint="eastAsia"/>
        </w:rPr>
        <w:t>，其中</w:t>
      </w:r>
      <w:r w:rsidR="00AF032D">
        <w:rPr>
          <w:rFonts w:hint="eastAsia"/>
        </w:rPr>
        <w:t>feature</w:t>
      </w:r>
      <w:r w:rsidR="00AF032D">
        <w:t xml:space="preserve"> </w:t>
      </w:r>
      <w:r w:rsidR="00AF032D">
        <w:rPr>
          <w:rFonts w:hint="eastAsia"/>
        </w:rPr>
        <w:t>is</w:t>
      </w:r>
      <w:r w:rsidR="00AF032D">
        <w:t xml:space="preserve"> </w:t>
      </w:r>
      <w:r w:rsidR="00AF032D">
        <w:rPr>
          <w:rFonts w:hint="eastAsia"/>
        </w:rPr>
        <w:t>easy</w:t>
      </w:r>
      <w:r w:rsidR="00AF032D">
        <w:t xml:space="preserve"> </w:t>
      </w:r>
      <w:r w:rsidR="00AF032D">
        <w:rPr>
          <w:rFonts w:hint="eastAsia"/>
        </w:rPr>
        <w:t>to</w:t>
      </w:r>
      <w:r w:rsidR="00AF032D">
        <w:t xml:space="preserve"> </w:t>
      </w:r>
      <w:r w:rsidR="00AF032D">
        <w:rPr>
          <w:rFonts w:hint="eastAsia"/>
        </w:rPr>
        <w:t>get</w:t>
      </w:r>
    </w:p>
    <w:p w:rsidR="00FC1281" w:rsidRDefault="00FC1281" w:rsidP="00850830">
      <w:pPr>
        <w:pStyle w:val="content"/>
      </w:pPr>
      <w:r>
        <w:rPr>
          <w:rFonts w:hint="eastAsia"/>
        </w:rPr>
        <w:t>论文启发：</w:t>
      </w:r>
      <w:r>
        <w:rPr>
          <w:rFonts w:hint="eastAsia"/>
        </w:rPr>
        <w:t>CCS</w:t>
      </w:r>
      <w:r>
        <w:t>2017</w:t>
      </w:r>
      <w:r>
        <w:rPr>
          <w:rFonts w:hint="eastAsia"/>
        </w:rPr>
        <w:t>的论文</w:t>
      </w:r>
      <w:r>
        <w:rPr>
          <w:rFonts w:hint="eastAsia"/>
        </w:rPr>
        <w:t>EvadeHC</w:t>
      </w:r>
    </w:p>
    <w:p w:rsidR="003D740E" w:rsidRDefault="003D740E" w:rsidP="003D740E">
      <w:pPr>
        <w:pStyle w:val="2"/>
        <w:spacing w:before="156" w:after="156"/>
      </w:pPr>
      <w:r>
        <w:rPr>
          <w:rFonts w:hint="eastAsia"/>
        </w:rPr>
        <w:t>Defense</w:t>
      </w:r>
    </w:p>
    <w:p w:rsidR="000674D9" w:rsidRDefault="000674D9" w:rsidP="000674D9">
      <w:pPr>
        <w:pStyle w:val="3"/>
        <w:spacing w:before="156" w:after="156"/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nullification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GAN</w:t>
      </w:r>
    </w:p>
    <w:p w:rsidR="000E48A9" w:rsidRDefault="000E48A9" w:rsidP="000E48A9">
      <w:pPr>
        <w:pStyle w:val="content"/>
      </w:pPr>
      <w:r>
        <w:rPr>
          <w:rFonts w:hint="eastAsia"/>
        </w:rPr>
        <w:t>根据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random</w:t>
      </w:r>
      <w:r>
        <w:t xml:space="preserve"> nullification</w:t>
      </w:r>
      <w:r>
        <w:rPr>
          <w:rFonts w:hint="eastAsia"/>
        </w:rPr>
        <w:t>的思想，在</w:t>
      </w:r>
      <w:r>
        <w:rPr>
          <w:rFonts w:hint="eastAsia"/>
        </w:rPr>
        <w:t>GAN</w:t>
      </w:r>
      <w:r>
        <w:rPr>
          <w:rFonts w:hint="eastAsia"/>
        </w:rPr>
        <w:t>训练的过程中将</w:t>
      </w:r>
      <w:r>
        <w:rPr>
          <w:rFonts w:hint="eastAsia"/>
        </w:rPr>
        <w:t>label</w:t>
      </w:r>
      <w:r>
        <w:rPr>
          <w:rFonts w:hint="eastAsia"/>
        </w:rPr>
        <w:t>进行</w:t>
      </w:r>
      <w:r>
        <w:rPr>
          <w:rFonts w:hint="eastAsia"/>
        </w:rPr>
        <w:t>random</w:t>
      </w:r>
      <w:r>
        <w:rPr>
          <w:rFonts w:hint="eastAsia"/>
        </w:rPr>
        <w:t>处理</w:t>
      </w:r>
      <w:r w:rsidR="00E67C40">
        <w:rPr>
          <w:rFonts w:hint="eastAsia"/>
        </w:rPr>
        <w:t>，能否提高</w:t>
      </w:r>
      <w:r w:rsidR="00E67C40">
        <w:rPr>
          <w:rFonts w:hint="eastAsia"/>
        </w:rPr>
        <w:t>model</w:t>
      </w:r>
      <w:r w:rsidR="00E67C40">
        <w:t xml:space="preserve"> </w:t>
      </w:r>
      <w:r w:rsidR="00E67C40">
        <w:rPr>
          <w:rFonts w:hint="eastAsia"/>
        </w:rPr>
        <w:t>defense</w:t>
      </w:r>
      <w:r w:rsidR="00E67C40">
        <w:rPr>
          <w:rFonts w:hint="eastAsia"/>
        </w:rPr>
        <w:t>的能力</w:t>
      </w:r>
      <w:r w:rsidR="00376E62">
        <w:rPr>
          <w:rFonts w:hint="eastAsia"/>
        </w:rPr>
        <w:t>。</w:t>
      </w:r>
      <w:r w:rsidR="00C404D5">
        <w:rPr>
          <w:rFonts w:hint="eastAsia"/>
        </w:rPr>
        <w:t>在</w:t>
      </w:r>
      <w:r w:rsidR="00C404D5">
        <w:rPr>
          <w:rFonts w:hint="eastAsia"/>
        </w:rPr>
        <w:t>image</w:t>
      </w:r>
      <w:r w:rsidR="00C404D5">
        <w:rPr>
          <w:rFonts w:hint="eastAsia"/>
        </w:rPr>
        <w:t>中</w:t>
      </w:r>
      <w:r w:rsidR="00DA26A2">
        <w:rPr>
          <w:rFonts w:hint="eastAsia"/>
        </w:rPr>
        <w:t>label</w:t>
      </w:r>
      <w:r w:rsidR="00DA26A2">
        <w:rPr>
          <w:rFonts w:hint="eastAsia"/>
        </w:rPr>
        <w:t>进行随机处理，</w:t>
      </w:r>
      <w:r w:rsidR="004F3BC1">
        <w:rPr>
          <w:rFonts w:hint="eastAsia"/>
        </w:rPr>
        <w:t>例如</w:t>
      </w:r>
      <w:r w:rsidR="004F3BC1">
        <w:rPr>
          <w:rFonts w:hint="eastAsia"/>
        </w:rPr>
        <w:t>label</w:t>
      </w:r>
      <w:r w:rsidR="004F3BC1">
        <w:t xml:space="preserve"> 1</w:t>
      </w:r>
      <w:r w:rsidR="004F3BC1">
        <w:rPr>
          <w:rFonts w:hint="eastAsia"/>
        </w:rPr>
        <w:t>，在训练的时候随机的划分为其他的</w:t>
      </w:r>
      <w:r w:rsidR="004F3BC1">
        <w:rPr>
          <w:rFonts w:hint="eastAsia"/>
        </w:rPr>
        <w:t>label</w:t>
      </w:r>
      <w:r w:rsidR="004F3BC1">
        <w:rPr>
          <w:rFonts w:hint="eastAsia"/>
        </w:rPr>
        <w:t>等内容。</w:t>
      </w:r>
      <w:r w:rsidR="003A2CCC">
        <w:rPr>
          <w:rFonts w:hint="eastAsia"/>
        </w:rPr>
        <w:t>GAN</w:t>
      </w:r>
    </w:p>
    <w:p w:rsidR="00524E9E" w:rsidRDefault="00773E78" w:rsidP="000E48A9">
      <w:pPr>
        <w:pStyle w:val="content"/>
      </w:pPr>
      <w:r>
        <w:rPr>
          <w:rFonts w:hint="eastAsia"/>
        </w:rPr>
        <w:t>在</w:t>
      </w:r>
      <w:r>
        <w:rPr>
          <w:rFonts w:hint="eastAsia"/>
        </w:rPr>
        <w:t>malware</w:t>
      </w:r>
      <w:r>
        <w:rPr>
          <w:rFonts w:hint="eastAsia"/>
        </w:rPr>
        <w:t>中训练一个</w:t>
      </w:r>
      <w:r>
        <w:rPr>
          <w:rFonts w:hint="eastAsia"/>
        </w:rPr>
        <w:t>opposite</w:t>
      </w:r>
      <w:r w:rsidR="00187859">
        <w:t xml:space="preserve"> </w:t>
      </w:r>
      <w:r w:rsidR="00187859">
        <w:rPr>
          <w:rFonts w:hint="eastAsia"/>
        </w:rPr>
        <w:t>DNN model</w:t>
      </w:r>
      <w:r w:rsidR="00187859">
        <w:rPr>
          <w:rFonts w:hint="eastAsia"/>
        </w:rPr>
        <w:t>，</w:t>
      </w:r>
      <w:r w:rsidR="00187859">
        <w:rPr>
          <w:rFonts w:hint="eastAsia"/>
        </w:rPr>
        <w:t>benign</w:t>
      </w:r>
      <w:r w:rsidR="00187859">
        <w:t xml:space="preserve"> </w:t>
      </w:r>
      <w:r w:rsidR="00187859">
        <w:rPr>
          <w:rFonts w:hint="eastAsia"/>
        </w:rPr>
        <w:t>labeled</w:t>
      </w:r>
      <w:r w:rsidR="00187859">
        <w:t xml:space="preserve"> </w:t>
      </w:r>
      <w:r w:rsidR="00187859">
        <w:rPr>
          <w:rFonts w:hint="eastAsia"/>
        </w:rPr>
        <w:t>as</w:t>
      </w:r>
      <w:r w:rsidR="00187859">
        <w:t xml:space="preserve"> </w:t>
      </w:r>
      <w:r w:rsidR="00187859">
        <w:rPr>
          <w:rFonts w:hint="eastAsia"/>
        </w:rPr>
        <w:t>malicious</w:t>
      </w:r>
      <w:r w:rsidR="00187859">
        <w:rPr>
          <w:rFonts w:hint="eastAsia"/>
        </w:rPr>
        <w:t>，</w:t>
      </w:r>
      <w:r w:rsidR="00187859">
        <w:rPr>
          <w:rFonts w:hint="eastAsia"/>
        </w:rPr>
        <w:t>malicious</w:t>
      </w:r>
      <w:r w:rsidR="00187859">
        <w:t xml:space="preserve"> </w:t>
      </w:r>
      <w:r w:rsidR="00187859">
        <w:rPr>
          <w:rFonts w:hint="eastAsia"/>
        </w:rPr>
        <w:t>labeled</w:t>
      </w:r>
      <w:r w:rsidR="00187859">
        <w:t xml:space="preserve"> </w:t>
      </w:r>
      <w:r w:rsidR="00187859">
        <w:rPr>
          <w:rFonts w:hint="eastAsia"/>
        </w:rPr>
        <w:t>as</w:t>
      </w:r>
      <w:r w:rsidR="00187859">
        <w:t xml:space="preserve"> </w:t>
      </w:r>
      <w:r w:rsidR="00187859">
        <w:rPr>
          <w:rFonts w:hint="eastAsia"/>
        </w:rPr>
        <w:t>benign</w:t>
      </w:r>
      <w:r w:rsidR="004B02F9">
        <w:rPr>
          <w:rFonts w:hint="eastAsia"/>
        </w:rPr>
        <w:t>，</w:t>
      </w:r>
      <w:r w:rsidR="00F4169A">
        <w:rPr>
          <w:rFonts w:hint="eastAsia"/>
        </w:rPr>
        <w:t>通过判断两个</w:t>
      </w:r>
      <w:r w:rsidR="00F4169A">
        <w:rPr>
          <w:rFonts w:hint="eastAsia"/>
        </w:rPr>
        <w:t>model</w:t>
      </w:r>
      <w:r w:rsidR="00F4169A">
        <w:rPr>
          <w:rFonts w:hint="eastAsia"/>
        </w:rPr>
        <w:t>的输出</w:t>
      </w:r>
      <w:r w:rsidR="00127BD4">
        <w:rPr>
          <w:rFonts w:hint="eastAsia"/>
        </w:rPr>
        <w:t>来判断是否是一个</w:t>
      </w:r>
      <w:r w:rsidR="00127BD4">
        <w:rPr>
          <w:rFonts w:hint="eastAsia"/>
        </w:rPr>
        <w:t>adversarial</w:t>
      </w:r>
      <w:r w:rsidR="00127BD4">
        <w:t xml:space="preserve"> </w:t>
      </w:r>
      <w:r w:rsidR="00127BD4">
        <w:rPr>
          <w:rFonts w:hint="eastAsia"/>
        </w:rPr>
        <w:t>samples</w:t>
      </w:r>
      <w:r w:rsidR="00F22B45">
        <w:rPr>
          <w:rFonts w:hint="eastAsia"/>
        </w:rPr>
        <w:t>。生成对抗样本的目标就是为了将</w:t>
      </w:r>
      <w:r w:rsidR="00F22B45">
        <w:rPr>
          <w:rFonts w:hint="eastAsia"/>
        </w:rPr>
        <w:t>malware</w:t>
      </w:r>
      <w:r w:rsidR="00F22B45">
        <w:rPr>
          <w:rFonts w:hint="eastAsia"/>
        </w:rPr>
        <w:t>输出为</w:t>
      </w:r>
      <w:r w:rsidR="00F22B45">
        <w:rPr>
          <w:rFonts w:hint="eastAsia"/>
        </w:rPr>
        <w:t>benign</w:t>
      </w:r>
      <w:r w:rsidR="00F22B45">
        <w:rPr>
          <w:rFonts w:hint="eastAsia"/>
        </w:rPr>
        <w:t>处理。</w:t>
      </w:r>
    </w:p>
    <w:p w:rsidR="003D5CA0" w:rsidRDefault="003D5CA0" w:rsidP="000E48A9">
      <w:pPr>
        <w:pStyle w:val="content"/>
      </w:pPr>
      <w:r>
        <w:rPr>
          <w:rFonts w:hint="eastAsia"/>
        </w:rPr>
        <w:t>理论上证明难以找到比较折中的交叉点。</w:t>
      </w:r>
    </w:p>
    <w:p w:rsidR="000E48A9" w:rsidRDefault="000E48A9" w:rsidP="000E48A9">
      <w:pPr>
        <w:pStyle w:val="content"/>
      </w:pPr>
      <w:r>
        <w:rPr>
          <w:rFonts w:hint="eastAsia"/>
        </w:rPr>
        <w:t>论文启发：</w:t>
      </w:r>
      <w:r>
        <w:rPr>
          <w:rFonts w:hint="eastAsia"/>
        </w:rPr>
        <w:t>KDD</w:t>
      </w:r>
      <w:r>
        <w:t>2017</w:t>
      </w:r>
    </w:p>
    <w:p w:rsidR="00235D81" w:rsidRDefault="00235D81" w:rsidP="00235D81">
      <w:pPr>
        <w:pStyle w:val="3"/>
        <w:spacing w:before="156" w:after="156"/>
      </w:pPr>
      <w:r>
        <w:lastRenderedPageBreak/>
        <w:t>F</w:t>
      </w:r>
      <w:r>
        <w:rPr>
          <w:rFonts w:hint="eastAsia"/>
        </w:rPr>
        <w:t>eature</w:t>
      </w:r>
    </w:p>
    <w:p w:rsidR="0068705D" w:rsidRDefault="0068705D" w:rsidP="0068705D">
      <w:pPr>
        <w:pStyle w:val="3"/>
        <w:spacing w:before="156" w:after="156"/>
      </w:pPr>
      <w:r>
        <w:rPr>
          <w:rFonts w:hint="eastAsia"/>
        </w:rPr>
        <w:t>其他</w:t>
      </w:r>
    </w:p>
    <w:p w:rsidR="0068705D" w:rsidRDefault="004B06F3" w:rsidP="00F41E22">
      <w:pPr>
        <w:pStyle w:val="content"/>
        <w:numPr>
          <w:ilvl w:val="0"/>
          <w:numId w:val="32"/>
        </w:numPr>
        <w:ind w:firstLineChars="0"/>
      </w:pPr>
      <w:r>
        <w:rPr>
          <w:rFonts w:hint="eastAsia"/>
        </w:rPr>
        <w:t>通过训练</w:t>
      </w:r>
      <w:r>
        <w:rPr>
          <w:rFonts w:hint="eastAsia"/>
        </w:rPr>
        <w:t>model</w:t>
      </w:r>
      <w:r>
        <w:rPr>
          <w:rFonts w:hint="eastAsia"/>
        </w:rPr>
        <w:t>去猜测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的参数等，例如使用</w:t>
      </w:r>
      <w:r>
        <w:rPr>
          <w:rFonts w:hint="eastAsia"/>
        </w:rPr>
        <w:t>GAN</w:t>
      </w:r>
      <w:r>
        <w:rPr>
          <w:rFonts w:hint="eastAsia"/>
        </w:rPr>
        <w:t>等方法。</w:t>
      </w:r>
    </w:p>
    <w:p w:rsidR="00B03C6E" w:rsidRDefault="00B03C6E" w:rsidP="00F41E22">
      <w:pPr>
        <w:pStyle w:val="content"/>
        <w:numPr>
          <w:ilvl w:val="0"/>
          <w:numId w:val="32"/>
        </w:numPr>
        <w:ind w:firstLineChars="0"/>
      </w:pPr>
      <w:r>
        <w:rPr>
          <w:rFonts w:hint="eastAsia"/>
        </w:rPr>
        <w:t>在构建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一定是需要利用</w:t>
      </w:r>
      <w:r>
        <w:rPr>
          <w:rFonts w:hint="eastAsia"/>
        </w:rPr>
        <w:t>gradient</w:t>
      </w:r>
      <w:r>
        <w:rPr>
          <w:rFonts w:hint="eastAsia"/>
        </w:rPr>
        <w:t>变化最快的方向吗？</w:t>
      </w:r>
    </w:p>
    <w:p w:rsidR="004143F0" w:rsidRDefault="004143F0" w:rsidP="00F41E22">
      <w:pPr>
        <w:pStyle w:val="content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  <w:r>
        <w:rPr>
          <w:rFonts w:hint="eastAsia"/>
        </w:rPr>
        <w:t>中如何利用</w:t>
      </w:r>
      <w:r>
        <w:rPr>
          <w:rFonts w:hint="eastAsia"/>
        </w:rPr>
        <w:t>fuzzing</w:t>
      </w:r>
      <w:r>
        <w:rPr>
          <w:rFonts w:hint="eastAsia"/>
        </w:rPr>
        <w:t>的思想，生成大量的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</w:p>
    <w:p w:rsidR="00F41E22" w:rsidRDefault="00D77A85" w:rsidP="00F41E22">
      <w:pPr>
        <w:pStyle w:val="content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生成的时候使用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feature</w:t>
      </w:r>
      <w:r w:rsidR="00717362">
        <w:rPr>
          <w:rFonts w:hint="eastAsia"/>
        </w:rPr>
        <w:t>，</w:t>
      </w:r>
      <w:r w:rsidR="005A65DE">
        <w:rPr>
          <w:rFonts w:hint="eastAsia"/>
        </w:rPr>
        <w:t>刻意的保留</w:t>
      </w:r>
      <w:r w:rsidR="005A65DE">
        <w:rPr>
          <w:rFonts w:hint="eastAsia"/>
        </w:rPr>
        <w:t>malicious</w:t>
      </w:r>
      <w:r w:rsidR="005A65DE">
        <w:t xml:space="preserve"> </w:t>
      </w:r>
      <w:r w:rsidR="005A65DE">
        <w:rPr>
          <w:rFonts w:hint="eastAsia"/>
        </w:rPr>
        <w:t>内容，不易被发现检测</w:t>
      </w:r>
    </w:p>
    <w:p w:rsidR="005A65DE" w:rsidRDefault="005A65DE" w:rsidP="00F41E22">
      <w:pPr>
        <w:pStyle w:val="content"/>
        <w:numPr>
          <w:ilvl w:val="0"/>
          <w:numId w:val="32"/>
        </w:numPr>
        <w:ind w:firstLineChars="0"/>
        <w:rPr>
          <w:rFonts w:hint="eastAsia"/>
        </w:rPr>
      </w:pPr>
    </w:p>
    <w:p w:rsidR="00B03C6E" w:rsidRPr="0068705D" w:rsidRDefault="00B03C6E" w:rsidP="005B1042">
      <w:pPr>
        <w:pStyle w:val="content"/>
        <w:rPr>
          <w:rFonts w:hint="eastAsia"/>
        </w:rPr>
      </w:pPr>
    </w:p>
    <w:p w:rsidR="00772A35" w:rsidRDefault="00F679F8" w:rsidP="00F679F8">
      <w:pPr>
        <w:pStyle w:val="1"/>
        <w:spacing w:before="156" w:after="156"/>
      </w:pPr>
      <w:r>
        <w:rPr>
          <w:rFonts w:hint="eastAsia"/>
        </w:rPr>
        <w:t>基础知识储备</w:t>
      </w:r>
    </w:p>
    <w:p w:rsidR="00F679F8" w:rsidRDefault="00774C28" w:rsidP="00774C28">
      <w:pPr>
        <w:pStyle w:val="content"/>
      </w:pPr>
      <w:r>
        <w:rPr>
          <w:rFonts w:hint="eastAsia"/>
        </w:rPr>
        <w:t>学习关于</w:t>
      </w:r>
      <w:r>
        <w:rPr>
          <w:rFonts w:hint="eastAsia"/>
        </w:rPr>
        <w:t>DNN</w:t>
      </w:r>
      <w:r>
        <w:rPr>
          <w:rFonts w:hint="eastAsia"/>
        </w:rPr>
        <w:t>模型的训练，</w:t>
      </w:r>
      <w:r w:rsidR="00B60641">
        <w:rPr>
          <w:rFonts w:hint="eastAsia"/>
        </w:rPr>
        <w:t>manifold</w:t>
      </w:r>
      <w:r w:rsidR="00B60641">
        <w:rPr>
          <w:rFonts w:hint="eastAsia"/>
        </w:rPr>
        <w:t>的知识、</w:t>
      </w:r>
      <w:r w:rsidR="00B60641">
        <w:rPr>
          <w:rFonts w:hint="eastAsia"/>
        </w:rPr>
        <w:t>manifold</w:t>
      </w:r>
      <w:r w:rsidR="00B60641">
        <w:t xml:space="preserve"> </w:t>
      </w:r>
      <w:r w:rsidR="00B60641">
        <w:rPr>
          <w:rFonts w:hint="eastAsia"/>
        </w:rPr>
        <w:t>feature</w:t>
      </w:r>
      <w:r w:rsidR="00B60641">
        <w:rPr>
          <w:rFonts w:hint="eastAsia"/>
        </w:rPr>
        <w:t>的内容、</w:t>
      </w:r>
      <w:r w:rsidR="00B60641">
        <w:rPr>
          <w:rFonts w:hint="eastAsia"/>
        </w:rPr>
        <w:t>auto</w:t>
      </w:r>
      <w:r w:rsidR="008C318A">
        <w:t xml:space="preserve"> </w:t>
      </w:r>
      <w:r w:rsidR="00B60641">
        <w:rPr>
          <w:rFonts w:hint="eastAsia"/>
        </w:rPr>
        <w:t>encoder</w:t>
      </w:r>
      <w:r w:rsidR="001E5B1F">
        <w:rPr>
          <w:rFonts w:hint="eastAsia"/>
        </w:rPr>
        <w:t>的内容</w:t>
      </w:r>
    </w:p>
    <w:p w:rsidR="00A96E49" w:rsidRPr="00F679F8" w:rsidRDefault="00A96E49" w:rsidP="00774C28">
      <w:pPr>
        <w:pStyle w:val="content"/>
      </w:pPr>
      <w:r>
        <w:rPr>
          <w:rFonts w:hint="eastAsia"/>
        </w:rPr>
        <w:t>下一步：做好文献综述的工作</w:t>
      </w:r>
      <w:r w:rsidR="00DC2308">
        <w:rPr>
          <w:rFonts w:hint="eastAsia"/>
        </w:rPr>
        <w:t>，目前常见的</w:t>
      </w:r>
      <w:r w:rsidR="00DC2308">
        <w:rPr>
          <w:rFonts w:hint="eastAsia"/>
        </w:rPr>
        <w:t>attack</w:t>
      </w:r>
      <w:r w:rsidR="00DC2308">
        <w:t xml:space="preserve"> </w:t>
      </w:r>
      <w:r w:rsidR="00DC2308">
        <w:rPr>
          <w:rFonts w:hint="eastAsia"/>
        </w:rPr>
        <w:t>and</w:t>
      </w:r>
      <w:r w:rsidR="00DC2308">
        <w:t xml:space="preserve"> </w:t>
      </w:r>
      <w:r w:rsidR="00DC2308">
        <w:rPr>
          <w:rFonts w:hint="eastAsia"/>
        </w:rPr>
        <w:t>defense</w:t>
      </w:r>
      <w:r w:rsidR="00DC2308">
        <w:rPr>
          <w:rFonts w:hint="eastAsia"/>
        </w:rPr>
        <w:t>的方法有哪些？</w:t>
      </w:r>
    </w:p>
    <w:p w:rsidR="000674D9" w:rsidRPr="000674D9" w:rsidRDefault="000674D9" w:rsidP="000674D9">
      <w:pPr>
        <w:pStyle w:val="content"/>
      </w:pPr>
    </w:p>
    <w:sectPr w:rsidR="000674D9" w:rsidRPr="000674D9" w:rsidSect="008A7AC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B0" w:rsidRDefault="001E1DB0" w:rsidP="00415356">
      <w:r>
        <w:separator/>
      </w:r>
    </w:p>
  </w:endnote>
  <w:endnote w:type="continuationSeparator" w:id="0">
    <w:p w:rsidR="001E1DB0" w:rsidRDefault="001E1DB0" w:rsidP="0041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B0" w:rsidRDefault="001E1DB0" w:rsidP="00415356">
      <w:r>
        <w:separator/>
      </w:r>
    </w:p>
  </w:footnote>
  <w:footnote w:type="continuationSeparator" w:id="0">
    <w:p w:rsidR="001E1DB0" w:rsidRDefault="001E1DB0" w:rsidP="0041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196D"/>
    <w:multiLevelType w:val="hybridMultilevel"/>
    <w:tmpl w:val="7EF85E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570C0E"/>
    <w:multiLevelType w:val="hybridMultilevel"/>
    <w:tmpl w:val="667038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CC32D1"/>
    <w:multiLevelType w:val="hybridMultilevel"/>
    <w:tmpl w:val="4E6623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F73BF8"/>
    <w:multiLevelType w:val="hybridMultilevel"/>
    <w:tmpl w:val="9984F58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F67825"/>
    <w:multiLevelType w:val="hybridMultilevel"/>
    <w:tmpl w:val="56C64692"/>
    <w:lvl w:ilvl="0" w:tplc="68AC2D9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00C6C"/>
    <w:multiLevelType w:val="multilevel"/>
    <w:tmpl w:val="D3B2F3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0017FC"/>
    <w:multiLevelType w:val="hybridMultilevel"/>
    <w:tmpl w:val="9BF229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7F6DFD"/>
    <w:multiLevelType w:val="hybridMultilevel"/>
    <w:tmpl w:val="85EC28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509773C"/>
    <w:multiLevelType w:val="hybridMultilevel"/>
    <w:tmpl w:val="18DC2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5E75FE"/>
    <w:multiLevelType w:val="hybridMultilevel"/>
    <w:tmpl w:val="33440B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FA4D4F"/>
    <w:multiLevelType w:val="hybridMultilevel"/>
    <w:tmpl w:val="342E4B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C8D61FE"/>
    <w:multiLevelType w:val="hybridMultilevel"/>
    <w:tmpl w:val="196CCE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C00E27"/>
    <w:multiLevelType w:val="hybridMultilevel"/>
    <w:tmpl w:val="33440B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8747901"/>
    <w:multiLevelType w:val="hybridMultilevel"/>
    <w:tmpl w:val="F58207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465A42"/>
    <w:multiLevelType w:val="hybridMultilevel"/>
    <w:tmpl w:val="BC9C6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D23607"/>
    <w:multiLevelType w:val="hybridMultilevel"/>
    <w:tmpl w:val="1A326B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FD55F51"/>
    <w:multiLevelType w:val="hybridMultilevel"/>
    <w:tmpl w:val="CA6C2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113AB"/>
    <w:multiLevelType w:val="hybridMultilevel"/>
    <w:tmpl w:val="723261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3B5F57"/>
    <w:multiLevelType w:val="hybridMultilevel"/>
    <w:tmpl w:val="913E64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4441F0"/>
    <w:multiLevelType w:val="hybridMultilevel"/>
    <w:tmpl w:val="6A76AB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5CD36B7"/>
    <w:multiLevelType w:val="hybridMultilevel"/>
    <w:tmpl w:val="87C061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5934F4"/>
    <w:multiLevelType w:val="hybridMultilevel"/>
    <w:tmpl w:val="6E7027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1C586C"/>
    <w:multiLevelType w:val="hybridMultilevel"/>
    <w:tmpl w:val="D32E01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256D68"/>
    <w:multiLevelType w:val="hybridMultilevel"/>
    <w:tmpl w:val="E30ABA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DA51036"/>
    <w:multiLevelType w:val="hybridMultilevel"/>
    <w:tmpl w:val="3B7C945E"/>
    <w:lvl w:ilvl="0" w:tplc="03EA8DA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49E1CC9"/>
    <w:multiLevelType w:val="hybridMultilevel"/>
    <w:tmpl w:val="C31CC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857B0C"/>
    <w:multiLevelType w:val="hybridMultilevel"/>
    <w:tmpl w:val="38AA275C"/>
    <w:lvl w:ilvl="0" w:tplc="9DDEE3F2">
      <w:start w:val="1"/>
      <w:numFmt w:val="decimal"/>
      <w:pStyle w:val="a"/>
      <w:lvlText w:val="[%1]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36AEA"/>
    <w:multiLevelType w:val="hybridMultilevel"/>
    <w:tmpl w:val="ACD60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C773B2D"/>
    <w:multiLevelType w:val="hybridMultilevel"/>
    <w:tmpl w:val="DCE835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F1230D6"/>
    <w:multiLevelType w:val="hybridMultilevel"/>
    <w:tmpl w:val="124AEB9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5"/>
  </w:num>
  <w:num w:numId="4">
    <w:abstractNumId w:val="24"/>
  </w:num>
  <w:num w:numId="5">
    <w:abstractNumId w:val="12"/>
  </w:num>
  <w:num w:numId="6">
    <w:abstractNumId w:val="3"/>
  </w:num>
  <w:num w:numId="7">
    <w:abstractNumId w:val="6"/>
  </w:num>
  <w:num w:numId="8">
    <w:abstractNumId w:val="25"/>
  </w:num>
  <w:num w:numId="9">
    <w:abstractNumId w:val="15"/>
  </w:num>
  <w:num w:numId="10">
    <w:abstractNumId w:val="20"/>
  </w:num>
  <w:num w:numId="11">
    <w:abstractNumId w:val="18"/>
  </w:num>
  <w:num w:numId="12">
    <w:abstractNumId w:val="19"/>
  </w:num>
  <w:num w:numId="13">
    <w:abstractNumId w:val="14"/>
  </w:num>
  <w:num w:numId="14">
    <w:abstractNumId w:val="23"/>
  </w:num>
  <w:num w:numId="15">
    <w:abstractNumId w:val="16"/>
  </w:num>
  <w:num w:numId="16">
    <w:abstractNumId w:val="9"/>
  </w:num>
  <w:num w:numId="17">
    <w:abstractNumId w:val="10"/>
  </w:num>
  <w:num w:numId="18">
    <w:abstractNumId w:val="1"/>
  </w:num>
  <w:num w:numId="19">
    <w:abstractNumId w:val="29"/>
  </w:num>
  <w:num w:numId="20">
    <w:abstractNumId w:val="13"/>
  </w:num>
  <w:num w:numId="21">
    <w:abstractNumId w:val="8"/>
  </w:num>
  <w:num w:numId="22">
    <w:abstractNumId w:val="7"/>
  </w:num>
  <w:num w:numId="23">
    <w:abstractNumId w:val="11"/>
  </w:num>
  <w:num w:numId="24">
    <w:abstractNumId w:val="2"/>
  </w:num>
  <w:num w:numId="25">
    <w:abstractNumId w:val="27"/>
  </w:num>
  <w:num w:numId="26">
    <w:abstractNumId w:val="28"/>
  </w:num>
  <w:num w:numId="27">
    <w:abstractNumId w:val="21"/>
  </w:num>
  <w:num w:numId="28">
    <w:abstractNumId w:val="22"/>
  </w:num>
  <w:num w:numId="29">
    <w:abstractNumId w:val="0"/>
  </w:num>
  <w:num w:numId="30">
    <w:abstractNumId w:val="17"/>
  </w:num>
  <w:num w:numId="31">
    <w:abstractNumId w:val="5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A0MLYwMbYwMDBT0lEKTi0uzszPAykwrAUAZGDg/CwAAAA="/>
  </w:docVars>
  <w:rsids>
    <w:rsidRoot w:val="00D469B5"/>
    <w:rsid w:val="000001BA"/>
    <w:rsid w:val="0000119E"/>
    <w:rsid w:val="00001B26"/>
    <w:rsid w:val="00003902"/>
    <w:rsid w:val="00003996"/>
    <w:rsid w:val="00003BA8"/>
    <w:rsid w:val="00003DE7"/>
    <w:rsid w:val="00004518"/>
    <w:rsid w:val="000048AD"/>
    <w:rsid w:val="00004BC8"/>
    <w:rsid w:val="00004F98"/>
    <w:rsid w:val="000057A7"/>
    <w:rsid w:val="00005808"/>
    <w:rsid w:val="00005882"/>
    <w:rsid w:val="00005BF2"/>
    <w:rsid w:val="00006A95"/>
    <w:rsid w:val="00006CC3"/>
    <w:rsid w:val="00006D52"/>
    <w:rsid w:val="00007D10"/>
    <w:rsid w:val="000100C2"/>
    <w:rsid w:val="0001011E"/>
    <w:rsid w:val="00010800"/>
    <w:rsid w:val="000109B7"/>
    <w:rsid w:val="00010CD8"/>
    <w:rsid w:val="000115CC"/>
    <w:rsid w:val="00012086"/>
    <w:rsid w:val="000123FE"/>
    <w:rsid w:val="000125AB"/>
    <w:rsid w:val="0001287E"/>
    <w:rsid w:val="00012932"/>
    <w:rsid w:val="00012D99"/>
    <w:rsid w:val="000136DF"/>
    <w:rsid w:val="00013737"/>
    <w:rsid w:val="000137E2"/>
    <w:rsid w:val="00013873"/>
    <w:rsid w:val="000140FD"/>
    <w:rsid w:val="00014355"/>
    <w:rsid w:val="00014541"/>
    <w:rsid w:val="000147BF"/>
    <w:rsid w:val="0001546A"/>
    <w:rsid w:val="00015849"/>
    <w:rsid w:val="00015F18"/>
    <w:rsid w:val="00016660"/>
    <w:rsid w:val="00016E1E"/>
    <w:rsid w:val="00016EF8"/>
    <w:rsid w:val="00020312"/>
    <w:rsid w:val="00020F18"/>
    <w:rsid w:val="000214A3"/>
    <w:rsid w:val="0002156A"/>
    <w:rsid w:val="000217AC"/>
    <w:rsid w:val="00022A61"/>
    <w:rsid w:val="00022D91"/>
    <w:rsid w:val="000233D2"/>
    <w:rsid w:val="00023400"/>
    <w:rsid w:val="0002355C"/>
    <w:rsid w:val="0002382B"/>
    <w:rsid w:val="00023885"/>
    <w:rsid w:val="00023D00"/>
    <w:rsid w:val="0002537E"/>
    <w:rsid w:val="0002585E"/>
    <w:rsid w:val="00025CBB"/>
    <w:rsid w:val="00025D63"/>
    <w:rsid w:val="000274BB"/>
    <w:rsid w:val="00027BA0"/>
    <w:rsid w:val="00027E84"/>
    <w:rsid w:val="00027EB4"/>
    <w:rsid w:val="00030CDC"/>
    <w:rsid w:val="00031696"/>
    <w:rsid w:val="00032087"/>
    <w:rsid w:val="000326B5"/>
    <w:rsid w:val="00032E24"/>
    <w:rsid w:val="000345DB"/>
    <w:rsid w:val="0003472A"/>
    <w:rsid w:val="00034C52"/>
    <w:rsid w:val="00035E9B"/>
    <w:rsid w:val="00036B7F"/>
    <w:rsid w:val="0004006E"/>
    <w:rsid w:val="00040191"/>
    <w:rsid w:val="00040B52"/>
    <w:rsid w:val="00040EAD"/>
    <w:rsid w:val="0004193F"/>
    <w:rsid w:val="00041EDA"/>
    <w:rsid w:val="00042176"/>
    <w:rsid w:val="00042EB2"/>
    <w:rsid w:val="0004304A"/>
    <w:rsid w:val="00043353"/>
    <w:rsid w:val="00043899"/>
    <w:rsid w:val="00043979"/>
    <w:rsid w:val="00043AC1"/>
    <w:rsid w:val="0004429E"/>
    <w:rsid w:val="00045479"/>
    <w:rsid w:val="000462A9"/>
    <w:rsid w:val="00047636"/>
    <w:rsid w:val="00047A35"/>
    <w:rsid w:val="00047D4E"/>
    <w:rsid w:val="00047E24"/>
    <w:rsid w:val="000505E5"/>
    <w:rsid w:val="0005068A"/>
    <w:rsid w:val="000512EB"/>
    <w:rsid w:val="00051798"/>
    <w:rsid w:val="00051AC1"/>
    <w:rsid w:val="00051B07"/>
    <w:rsid w:val="00051C2F"/>
    <w:rsid w:val="00051D77"/>
    <w:rsid w:val="00052EA1"/>
    <w:rsid w:val="000530BB"/>
    <w:rsid w:val="00053EAC"/>
    <w:rsid w:val="00054597"/>
    <w:rsid w:val="00055EB7"/>
    <w:rsid w:val="000563B8"/>
    <w:rsid w:val="0005669A"/>
    <w:rsid w:val="0005672C"/>
    <w:rsid w:val="000573B6"/>
    <w:rsid w:val="0005766C"/>
    <w:rsid w:val="0006034F"/>
    <w:rsid w:val="00060B5F"/>
    <w:rsid w:val="00060DFB"/>
    <w:rsid w:val="00060FE3"/>
    <w:rsid w:val="000616CC"/>
    <w:rsid w:val="00061B6F"/>
    <w:rsid w:val="00061FD5"/>
    <w:rsid w:val="00062454"/>
    <w:rsid w:val="0006262A"/>
    <w:rsid w:val="00063097"/>
    <w:rsid w:val="000633B2"/>
    <w:rsid w:val="00063B7B"/>
    <w:rsid w:val="000642F1"/>
    <w:rsid w:val="0006460B"/>
    <w:rsid w:val="00064B35"/>
    <w:rsid w:val="0006574B"/>
    <w:rsid w:val="00065FA2"/>
    <w:rsid w:val="00066AB6"/>
    <w:rsid w:val="000674D9"/>
    <w:rsid w:val="0006761D"/>
    <w:rsid w:val="00067909"/>
    <w:rsid w:val="00067DC0"/>
    <w:rsid w:val="00070027"/>
    <w:rsid w:val="00070476"/>
    <w:rsid w:val="0007063A"/>
    <w:rsid w:val="000710AB"/>
    <w:rsid w:val="00071A08"/>
    <w:rsid w:val="00071ED3"/>
    <w:rsid w:val="0007204B"/>
    <w:rsid w:val="000727A0"/>
    <w:rsid w:val="0007314D"/>
    <w:rsid w:val="0007367E"/>
    <w:rsid w:val="00073D85"/>
    <w:rsid w:val="00074B92"/>
    <w:rsid w:val="00074DB6"/>
    <w:rsid w:val="00075097"/>
    <w:rsid w:val="0007543F"/>
    <w:rsid w:val="00075621"/>
    <w:rsid w:val="0007584C"/>
    <w:rsid w:val="00075BF7"/>
    <w:rsid w:val="00075CFE"/>
    <w:rsid w:val="000760E6"/>
    <w:rsid w:val="000761B6"/>
    <w:rsid w:val="000762EC"/>
    <w:rsid w:val="00076395"/>
    <w:rsid w:val="0007668A"/>
    <w:rsid w:val="0007737D"/>
    <w:rsid w:val="00080274"/>
    <w:rsid w:val="0008043D"/>
    <w:rsid w:val="000806B7"/>
    <w:rsid w:val="000808FD"/>
    <w:rsid w:val="00080F71"/>
    <w:rsid w:val="000818F9"/>
    <w:rsid w:val="00081E5A"/>
    <w:rsid w:val="00082992"/>
    <w:rsid w:val="00083386"/>
    <w:rsid w:val="00083570"/>
    <w:rsid w:val="000838EF"/>
    <w:rsid w:val="00083A91"/>
    <w:rsid w:val="00083EFC"/>
    <w:rsid w:val="00084E17"/>
    <w:rsid w:val="0008529F"/>
    <w:rsid w:val="00085833"/>
    <w:rsid w:val="00085FD1"/>
    <w:rsid w:val="00086536"/>
    <w:rsid w:val="000871C5"/>
    <w:rsid w:val="00090797"/>
    <w:rsid w:val="00090DB8"/>
    <w:rsid w:val="00090EE1"/>
    <w:rsid w:val="000924F1"/>
    <w:rsid w:val="00092A4E"/>
    <w:rsid w:val="00093F1F"/>
    <w:rsid w:val="00094ED5"/>
    <w:rsid w:val="00094FC8"/>
    <w:rsid w:val="00095352"/>
    <w:rsid w:val="00095713"/>
    <w:rsid w:val="0009611D"/>
    <w:rsid w:val="0009663B"/>
    <w:rsid w:val="00096AF1"/>
    <w:rsid w:val="00096C26"/>
    <w:rsid w:val="00096D63"/>
    <w:rsid w:val="000971BE"/>
    <w:rsid w:val="00097342"/>
    <w:rsid w:val="00097D35"/>
    <w:rsid w:val="000A0193"/>
    <w:rsid w:val="000A063C"/>
    <w:rsid w:val="000A08FD"/>
    <w:rsid w:val="000A1182"/>
    <w:rsid w:val="000A1513"/>
    <w:rsid w:val="000A2BB1"/>
    <w:rsid w:val="000A2E3E"/>
    <w:rsid w:val="000A3113"/>
    <w:rsid w:val="000A35F4"/>
    <w:rsid w:val="000A4A80"/>
    <w:rsid w:val="000A4D20"/>
    <w:rsid w:val="000A5AFE"/>
    <w:rsid w:val="000A6753"/>
    <w:rsid w:val="000A6AB3"/>
    <w:rsid w:val="000A6E85"/>
    <w:rsid w:val="000A738D"/>
    <w:rsid w:val="000B1638"/>
    <w:rsid w:val="000B200B"/>
    <w:rsid w:val="000B26F5"/>
    <w:rsid w:val="000B29AF"/>
    <w:rsid w:val="000B3559"/>
    <w:rsid w:val="000B41A9"/>
    <w:rsid w:val="000B4729"/>
    <w:rsid w:val="000B49D9"/>
    <w:rsid w:val="000B4ADB"/>
    <w:rsid w:val="000B4B52"/>
    <w:rsid w:val="000B4DBA"/>
    <w:rsid w:val="000B5143"/>
    <w:rsid w:val="000B5D23"/>
    <w:rsid w:val="000B630C"/>
    <w:rsid w:val="000B7265"/>
    <w:rsid w:val="000B7695"/>
    <w:rsid w:val="000B7C4A"/>
    <w:rsid w:val="000B7E6C"/>
    <w:rsid w:val="000B7ED3"/>
    <w:rsid w:val="000B7FA5"/>
    <w:rsid w:val="000B7FF0"/>
    <w:rsid w:val="000C06C8"/>
    <w:rsid w:val="000C1ADD"/>
    <w:rsid w:val="000C29BA"/>
    <w:rsid w:val="000C2AA9"/>
    <w:rsid w:val="000C2D1A"/>
    <w:rsid w:val="000C2D73"/>
    <w:rsid w:val="000C30CB"/>
    <w:rsid w:val="000C3416"/>
    <w:rsid w:val="000C3745"/>
    <w:rsid w:val="000C39F3"/>
    <w:rsid w:val="000C4118"/>
    <w:rsid w:val="000C528B"/>
    <w:rsid w:val="000C5FBC"/>
    <w:rsid w:val="000C61F8"/>
    <w:rsid w:val="000C6743"/>
    <w:rsid w:val="000C7051"/>
    <w:rsid w:val="000C7C8E"/>
    <w:rsid w:val="000D0AAC"/>
    <w:rsid w:val="000D13F5"/>
    <w:rsid w:val="000D1E81"/>
    <w:rsid w:val="000D1F8C"/>
    <w:rsid w:val="000D22BB"/>
    <w:rsid w:val="000D2C8E"/>
    <w:rsid w:val="000D3061"/>
    <w:rsid w:val="000D3523"/>
    <w:rsid w:val="000D382F"/>
    <w:rsid w:val="000D3B1F"/>
    <w:rsid w:val="000D3C28"/>
    <w:rsid w:val="000D4000"/>
    <w:rsid w:val="000D453B"/>
    <w:rsid w:val="000D5CBB"/>
    <w:rsid w:val="000D6AA2"/>
    <w:rsid w:val="000D6C6D"/>
    <w:rsid w:val="000D7015"/>
    <w:rsid w:val="000D73EE"/>
    <w:rsid w:val="000D7A06"/>
    <w:rsid w:val="000D7C6B"/>
    <w:rsid w:val="000E0143"/>
    <w:rsid w:val="000E0870"/>
    <w:rsid w:val="000E0EC1"/>
    <w:rsid w:val="000E173D"/>
    <w:rsid w:val="000E19A3"/>
    <w:rsid w:val="000E34F6"/>
    <w:rsid w:val="000E39B4"/>
    <w:rsid w:val="000E47B1"/>
    <w:rsid w:val="000E48A9"/>
    <w:rsid w:val="000E4934"/>
    <w:rsid w:val="000E4D2A"/>
    <w:rsid w:val="000E554D"/>
    <w:rsid w:val="000E5853"/>
    <w:rsid w:val="000E5ECD"/>
    <w:rsid w:val="000E689C"/>
    <w:rsid w:val="000E6C5A"/>
    <w:rsid w:val="000E7212"/>
    <w:rsid w:val="000E76E7"/>
    <w:rsid w:val="000E7F94"/>
    <w:rsid w:val="000F03E2"/>
    <w:rsid w:val="000F0B9A"/>
    <w:rsid w:val="000F24E8"/>
    <w:rsid w:val="000F28EC"/>
    <w:rsid w:val="000F2A74"/>
    <w:rsid w:val="000F32F7"/>
    <w:rsid w:val="000F3461"/>
    <w:rsid w:val="000F43D7"/>
    <w:rsid w:val="000F4BDB"/>
    <w:rsid w:val="000F7217"/>
    <w:rsid w:val="0010041E"/>
    <w:rsid w:val="00100F2E"/>
    <w:rsid w:val="0010128E"/>
    <w:rsid w:val="001014EE"/>
    <w:rsid w:val="00101731"/>
    <w:rsid w:val="001019CC"/>
    <w:rsid w:val="00101F39"/>
    <w:rsid w:val="001026B0"/>
    <w:rsid w:val="00102957"/>
    <w:rsid w:val="0010299F"/>
    <w:rsid w:val="001030D0"/>
    <w:rsid w:val="001032A4"/>
    <w:rsid w:val="001039E2"/>
    <w:rsid w:val="001046EF"/>
    <w:rsid w:val="00104811"/>
    <w:rsid w:val="00104C74"/>
    <w:rsid w:val="001051FD"/>
    <w:rsid w:val="00105A0B"/>
    <w:rsid w:val="00105E87"/>
    <w:rsid w:val="00106250"/>
    <w:rsid w:val="00106E59"/>
    <w:rsid w:val="00107481"/>
    <w:rsid w:val="00107B2A"/>
    <w:rsid w:val="00110263"/>
    <w:rsid w:val="0011052C"/>
    <w:rsid w:val="001108B4"/>
    <w:rsid w:val="00111025"/>
    <w:rsid w:val="00111B31"/>
    <w:rsid w:val="001120D3"/>
    <w:rsid w:val="0011251E"/>
    <w:rsid w:val="001125A0"/>
    <w:rsid w:val="001132E7"/>
    <w:rsid w:val="00113933"/>
    <w:rsid w:val="00114A2B"/>
    <w:rsid w:val="00114A45"/>
    <w:rsid w:val="00114BAA"/>
    <w:rsid w:val="0011502D"/>
    <w:rsid w:val="001151D1"/>
    <w:rsid w:val="00116594"/>
    <w:rsid w:val="001167F4"/>
    <w:rsid w:val="00116E4B"/>
    <w:rsid w:val="00117046"/>
    <w:rsid w:val="00120767"/>
    <w:rsid w:val="00120966"/>
    <w:rsid w:val="001227B7"/>
    <w:rsid w:val="001228F5"/>
    <w:rsid w:val="00122AB7"/>
    <w:rsid w:val="00122BF7"/>
    <w:rsid w:val="00123880"/>
    <w:rsid w:val="001239DE"/>
    <w:rsid w:val="00123D98"/>
    <w:rsid w:val="0012409F"/>
    <w:rsid w:val="00124708"/>
    <w:rsid w:val="00124C36"/>
    <w:rsid w:val="001251C6"/>
    <w:rsid w:val="00125852"/>
    <w:rsid w:val="00126019"/>
    <w:rsid w:val="001269C2"/>
    <w:rsid w:val="001272AD"/>
    <w:rsid w:val="00127BD4"/>
    <w:rsid w:val="00130035"/>
    <w:rsid w:val="00130248"/>
    <w:rsid w:val="00130582"/>
    <w:rsid w:val="001308C6"/>
    <w:rsid w:val="00130A48"/>
    <w:rsid w:val="00130D67"/>
    <w:rsid w:val="0013122D"/>
    <w:rsid w:val="00132D91"/>
    <w:rsid w:val="00133777"/>
    <w:rsid w:val="00134347"/>
    <w:rsid w:val="0013454F"/>
    <w:rsid w:val="001345C9"/>
    <w:rsid w:val="001350F5"/>
    <w:rsid w:val="00135688"/>
    <w:rsid w:val="001356AD"/>
    <w:rsid w:val="001359B8"/>
    <w:rsid w:val="00135CBD"/>
    <w:rsid w:val="00136368"/>
    <w:rsid w:val="00136CA4"/>
    <w:rsid w:val="00136D27"/>
    <w:rsid w:val="00136DA9"/>
    <w:rsid w:val="00136F29"/>
    <w:rsid w:val="0013746C"/>
    <w:rsid w:val="00140EEA"/>
    <w:rsid w:val="001417B9"/>
    <w:rsid w:val="001417F3"/>
    <w:rsid w:val="00142023"/>
    <w:rsid w:val="001422F3"/>
    <w:rsid w:val="001425E1"/>
    <w:rsid w:val="00142705"/>
    <w:rsid w:val="001427F1"/>
    <w:rsid w:val="001428DB"/>
    <w:rsid w:val="0014297E"/>
    <w:rsid w:val="00142E33"/>
    <w:rsid w:val="00142F00"/>
    <w:rsid w:val="00143176"/>
    <w:rsid w:val="001440BE"/>
    <w:rsid w:val="00145126"/>
    <w:rsid w:val="0014527F"/>
    <w:rsid w:val="001452A8"/>
    <w:rsid w:val="001461C2"/>
    <w:rsid w:val="00147FC1"/>
    <w:rsid w:val="00147FFA"/>
    <w:rsid w:val="00150094"/>
    <w:rsid w:val="00150D01"/>
    <w:rsid w:val="00151008"/>
    <w:rsid w:val="001512CE"/>
    <w:rsid w:val="00151385"/>
    <w:rsid w:val="001516D7"/>
    <w:rsid w:val="00152320"/>
    <w:rsid w:val="001524FD"/>
    <w:rsid w:val="00152734"/>
    <w:rsid w:val="00152CFD"/>
    <w:rsid w:val="00152E85"/>
    <w:rsid w:val="001538A5"/>
    <w:rsid w:val="00154048"/>
    <w:rsid w:val="001547E6"/>
    <w:rsid w:val="0015489B"/>
    <w:rsid w:val="00154DE6"/>
    <w:rsid w:val="001551A8"/>
    <w:rsid w:val="00155D86"/>
    <w:rsid w:val="001562B7"/>
    <w:rsid w:val="00157034"/>
    <w:rsid w:val="0015718E"/>
    <w:rsid w:val="001573C6"/>
    <w:rsid w:val="00160012"/>
    <w:rsid w:val="001600E1"/>
    <w:rsid w:val="001606A1"/>
    <w:rsid w:val="00161084"/>
    <w:rsid w:val="00161131"/>
    <w:rsid w:val="0016113A"/>
    <w:rsid w:val="001613A1"/>
    <w:rsid w:val="001613E5"/>
    <w:rsid w:val="00161971"/>
    <w:rsid w:val="00161991"/>
    <w:rsid w:val="00161C3F"/>
    <w:rsid w:val="00162B5E"/>
    <w:rsid w:val="001633D9"/>
    <w:rsid w:val="0016381F"/>
    <w:rsid w:val="0016511C"/>
    <w:rsid w:val="00165165"/>
    <w:rsid w:val="001655E0"/>
    <w:rsid w:val="0016644F"/>
    <w:rsid w:val="00166547"/>
    <w:rsid w:val="0016677B"/>
    <w:rsid w:val="00166AFA"/>
    <w:rsid w:val="00166BD9"/>
    <w:rsid w:val="00167524"/>
    <w:rsid w:val="001704F4"/>
    <w:rsid w:val="00170AAA"/>
    <w:rsid w:val="00170E37"/>
    <w:rsid w:val="00171392"/>
    <w:rsid w:val="00171848"/>
    <w:rsid w:val="00171BEC"/>
    <w:rsid w:val="00171EA4"/>
    <w:rsid w:val="00172263"/>
    <w:rsid w:val="001727CB"/>
    <w:rsid w:val="00172DDB"/>
    <w:rsid w:val="0017306E"/>
    <w:rsid w:val="0017367C"/>
    <w:rsid w:val="001741AA"/>
    <w:rsid w:val="00174CA1"/>
    <w:rsid w:val="00174D92"/>
    <w:rsid w:val="00174E2E"/>
    <w:rsid w:val="00175245"/>
    <w:rsid w:val="00175B91"/>
    <w:rsid w:val="00176317"/>
    <w:rsid w:val="001766DB"/>
    <w:rsid w:val="0017676E"/>
    <w:rsid w:val="00176BE6"/>
    <w:rsid w:val="001777DF"/>
    <w:rsid w:val="00177E72"/>
    <w:rsid w:val="0018079C"/>
    <w:rsid w:val="001808BC"/>
    <w:rsid w:val="00180ADB"/>
    <w:rsid w:val="00180F0A"/>
    <w:rsid w:val="001810D6"/>
    <w:rsid w:val="001814AD"/>
    <w:rsid w:val="00182BC3"/>
    <w:rsid w:val="00182FAE"/>
    <w:rsid w:val="00183559"/>
    <w:rsid w:val="001835A7"/>
    <w:rsid w:val="00183687"/>
    <w:rsid w:val="00183D02"/>
    <w:rsid w:val="00183ED5"/>
    <w:rsid w:val="00183FA8"/>
    <w:rsid w:val="001843B1"/>
    <w:rsid w:val="00184622"/>
    <w:rsid w:val="00184746"/>
    <w:rsid w:val="0018662E"/>
    <w:rsid w:val="00186751"/>
    <w:rsid w:val="00186D18"/>
    <w:rsid w:val="001870F6"/>
    <w:rsid w:val="0018740C"/>
    <w:rsid w:val="001874EA"/>
    <w:rsid w:val="00187859"/>
    <w:rsid w:val="00187AAA"/>
    <w:rsid w:val="0019097A"/>
    <w:rsid w:val="00190A01"/>
    <w:rsid w:val="00190C6A"/>
    <w:rsid w:val="00191591"/>
    <w:rsid w:val="0019196C"/>
    <w:rsid w:val="001921C2"/>
    <w:rsid w:val="001924A9"/>
    <w:rsid w:val="00192EFF"/>
    <w:rsid w:val="0019333A"/>
    <w:rsid w:val="0019361D"/>
    <w:rsid w:val="00193792"/>
    <w:rsid w:val="00193C57"/>
    <w:rsid w:val="00194A6A"/>
    <w:rsid w:val="00194F64"/>
    <w:rsid w:val="00195043"/>
    <w:rsid w:val="0019507B"/>
    <w:rsid w:val="00195420"/>
    <w:rsid w:val="0019573A"/>
    <w:rsid w:val="00195A4C"/>
    <w:rsid w:val="00195A52"/>
    <w:rsid w:val="00195A77"/>
    <w:rsid w:val="0019627C"/>
    <w:rsid w:val="0019698C"/>
    <w:rsid w:val="00196A1B"/>
    <w:rsid w:val="00197093"/>
    <w:rsid w:val="001A03E3"/>
    <w:rsid w:val="001A05B7"/>
    <w:rsid w:val="001A0D20"/>
    <w:rsid w:val="001A1E1D"/>
    <w:rsid w:val="001A3D09"/>
    <w:rsid w:val="001A40BE"/>
    <w:rsid w:val="001A51D0"/>
    <w:rsid w:val="001A53A3"/>
    <w:rsid w:val="001A5579"/>
    <w:rsid w:val="001A56BF"/>
    <w:rsid w:val="001A63BB"/>
    <w:rsid w:val="001A6812"/>
    <w:rsid w:val="001A6D83"/>
    <w:rsid w:val="001A716D"/>
    <w:rsid w:val="001A7485"/>
    <w:rsid w:val="001A7846"/>
    <w:rsid w:val="001A7EF4"/>
    <w:rsid w:val="001A7F8F"/>
    <w:rsid w:val="001B024A"/>
    <w:rsid w:val="001B048A"/>
    <w:rsid w:val="001B074B"/>
    <w:rsid w:val="001B107D"/>
    <w:rsid w:val="001B116C"/>
    <w:rsid w:val="001B16D3"/>
    <w:rsid w:val="001B16E4"/>
    <w:rsid w:val="001B2144"/>
    <w:rsid w:val="001B2205"/>
    <w:rsid w:val="001B2387"/>
    <w:rsid w:val="001B2620"/>
    <w:rsid w:val="001B2B4A"/>
    <w:rsid w:val="001B33E2"/>
    <w:rsid w:val="001B3EC2"/>
    <w:rsid w:val="001B40DA"/>
    <w:rsid w:val="001B681F"/>
    <w:rsid w:val="001B6EA5"/>
    <w:rsid w:val="001B76A0"/>
    <w:rsid w:val="001C159B"/>
    <w:rsid w:val="001C194C"/>
    <w:rsid w:val="001C2295"/>
    <w:rsid w:val="001C2A6E"/>
    <w:rsid w:val="001C2E38"/>
    <w:rsid w:val="001C324F"/>
    <w:rsid w:val="001C34AF"/>
    <w:rsid w:val="001C437D"/>
    <w:rsid w:val="001C4A2D"/>
    <w:rsid w:val="001C4D66"/>
    <w:rsid w:val="001C4EB5"/>
    <w:rsid w:val="001C5098"/>
    <w:rsid w:val="001C5244"/>
    <w:rsid w:val="001C5478"/>
    <w:rsid w:val="001C55FD"/>
    <w:rsid w:val="001C56DC"/>
    <w:rsid w:val="001C6714"/>
    <w:rsid w:val="001C6BAB"/>
    <w:rsid w:val="001C6EA0"/>
    <w:rsid w:val="001C7267"/>
    <w:rsid w:val="001C7564"/>
    <w:rsid w:val="001C7E24"/>
    <w:rsid w:val="001D037C"/>
    <w:rsid w:val="001D0540"/>
    <w:rsid w:val="001D146C"/>
    <w:rsid w:val="001D18E0"/>
    <w:rsid w:val="001D1AA8"/>
    <w:rsid w:val="001D1FF6"/>
    <w:rsid w:val="001D221E"/>
    <w:rsid w:val="001D2710"/>
    <w:rsid w:val="001D2DA5"/>
    <w:rsid w:val="001D34C6"/>
    <w:rsid w:val="001D34C8"/>
    <w:rsid w:val="001D352B"/>
    <w:rsid w:val="001D41AD"/>
    <w:rsid w:val="001D450C"/>
    <w:rsid w:val="001D5012"/>
    <w:rsid w:val="001D5380"/>
    <w:rsid w:val="001D539B"/>
    <w:rsid w:val="001D5D4A"/>
    <w:rsid w:val="001D60D4"/>
    <w:rsid w:val="001D6C39"/>
    <w:rsid w:val="001D70B3"/>
    <w:rsid w:val="001D7233"/>
    <w:rsid w:val="001D7A28"/>
    <w:rsid w:val="001D7B6C"/>
    <w:rsid w:val="001D7D4B"/>
    <w:rsid w:val="001E0AF5"/>
    <w:rsid w:val="001E1DB0"/>
    <w:rsid w:val="001E2414"/>
    <w:rsid w:val="001E295F"/>
    <w:rsid w:val="001E35D2"/>
    <w:rsid w:val="001E3683"/>
    <w:rsid w:val="001E3A12"/>
    <w:rsid w:val="001E4ED4"/>
    <w:rsid w:val="001E55B6"/>
    <w:rsid w:val="001E5B1F"/>
    <w:rsid w:val="001E5B8D"/>
    <w:rsid w:val="001E5DEC"/>
    <w:rsid w:val="001E6A74"/>
    <w:rsid w:val="001E6CD1"/>
    <w:rsid w:val="001E6F16"/>
    <w:rsid w:val="001E6F87"/>
    <w:rsid w:val="001E7235"/>
    <w:rsid w:val="001E770E"/>
    <w:rsid w:val="001F00C4"/>
    <w:rsid w:val="001F0F0C"/>
    <w:rsid w:val="001F10C6"/>
    <w:rsid w:val="001F1E0F"/>
    <w:rsid w:val="001F2D36"/>
    <w:rsid w:val="001F2F71"/>
    <w:rsid w:val="001F378C"/>
    <w:rsid w:val="001F3D79"/>
    <w:rsid w:val="001F4B75"/>
    <w:rsid w:val="001F4E5C"/>
    <w:rsid w:val="001F6AF9"/>
    <w:rsid w:val="001F6BEA"/>
    <w:rsid w:val="001F7927"/>
    <w:rsid w:val="001F7930"/>
    <w:rsid w:val="001F7A9F"/>
    <w:rsid w:val="0020087A"/>
    <w:rsid w:val="002016FE"/>
    <w:rsid w:val="00202546"/>
    <w:rsid w:val="00202827"/>
    <w:rsid w:val="0020297E"/>
    <w:rsid w:val="00203193"/>
    <w:rsid w:val="002031E7"/>
    <w:rsid w:val="002036AC"/>
    <w:rsid w:val="00203733"/>
    <w:rsid w:val="0020392F"/>
    <w:rsid w:val="00203D1D"/>
    <w:rsid w:val="00204010"/>
    <w:rsid w:val="00204433"/>
    <w:rsid w:val="0020467D"/>
    <w:rsid w:val="00204D3B"/>
    <w:rsid w:val="002061BF"/>
    <w:rsid w:val="002062D2"/>
    <w:rsid w:val="00207173"/>
    <w:rsid w:val="00207425"/>
    <w:rsid w:val="0020745C"/>
    <w:rsid w:val="0021070A"/>
    <w:rsid w:val="00210E2F"/>
    <w:rsid w:val="00211234"/>
    <w:rsid w:val="00211440"/>
    <w:rsid w:val="002116DF"/>
    <w:rsid w:val="00211718"/>
    <w:rsid w:val="00211DB7"/>
    <w:rsid w:val="002131AA"/>
    <w:rsid w:val="0021341C"/>
    <w:rsid w:val="0021393F"/>
    <w:rsid w:val="00213B56"/>
    <w:rsid w:val="00213CC0"/>
    <w:rsid w:val="00214B5D"/>
    <w:rsid w:val="00214F10"/>
    <w:rsid w:val="00214F9F"/>
    <w:rsid w:val="00215275"/>
    <w:rsid w:val="00215C02"/>
    <w:rsid w:val="00215E84"/>
    <w:rsid w:val="002179F6"/>
    <w:rsid w:val="00217BA1"/>
    <w:rsid w:val="00217E18"/>
    <w:rsid w:val="00217F64"/>
    <w:rsid w:val="002202DE"/>
    <w:rsid w:val="0022069C"/>
    <w:rsid w:val="00220C5A"/>
    <w:rsid w:val="00220D61"/>
    <w:rsid w:val="002211F0"/>
    <w:rsid w:val="002216B9"/>
    <w:rsid w:val="002219CF"/>
    <w:rsid w:val="00221CE8"/>
    <w:rsid w:val="00222165"/>
    <w:rsid w:val="002224B0"/>
    <w:rsid w:val="0022280F"/>
    <w:rsid w:val="00223612"/>
    <w:rsid w:val="00223781"/>
    <w:rsid w:val="00223EE8"/>
    <w:rsid w:val="00224D93"/>
    <w:rsid w:val="0022523D"/>
    <w:rsid w:val="002252D6"/>
    <w:rsid w:val="00225C4E"/>
    <w:rsid w:val="00225CB6"/>
    <w:rsid w:val="002265BC"/>
    <w:rsid w:val="00230CDF"/>
    <w:rsid w:val="002317DE"/>
    <w:rsid w:val="0023191A"/>
    <w:rsid w:val="00233CA9"/>
    <w:rsid w:val="00233EC6"/>
    <w:rsid w:val="00235D81"/>
    <w:rsid w:val="00235FE5"/>
    <w:rsid w:val="002365E3"/>
    <w:rsid w:val="00236D50"/>
    <w:rsid w:val="00237249"/>
    <w:rsid w:val="0023746B"/>
    <w:rsid w:val="002400D9"/>
    <w:rsid w:val="00240109"/>
    <w:rsid w:val="0024040C"/>
    <w:rsid w:val="00240CCA"/>
    <w:rsid w:val="0024152D"/>
    <w:rsid w:val="00241F2F"/>
    <w:rsid w:val="002426BE"/>
    <w:rsid w:val="00242827"/>
    <w:rsid w:val="002433A7"/>
    <w:rsid w:val="00243753"/>
    <w:rsid w:val="00243C49"/>
    <w:rsid w:val="00243C5E"/>
    <w:rsid w:val="0024433D"/>
    <w:rsid w:val="00244EC8"/>
    <w:rsid w:val="00245B4C"/>
    <w:rsid w:val="00245EDE"/>
    <w:rsid w:val="002467AF"/>
    <w:rsid w:val="002476AE"/>
    <w:rsid w:val="002506CA"/>
    <w:rsid w:val="00250DB9"/>
    <w:rsid w:val="00250F13"/>
    <w:rsid w:val="00251D8E"/>
    <w:rsid w:val="00251F08"/>
    <w:rsid w:val="0025242A"/>
    <w:rsid w:val="00252540"/>
    <w:rsid w:val="0025317A"/>
    <w:rsid w:val="002533EB"/>
    <w:rsid w:val="00253A65"/>
    <w:rsid w:val="00254C96"/>
    <w:rsid w:val="00255378"/>
    <w:rsid w:val="00256220"/>
    <w:rsid w:val="0025644A"/>
    <w:rsid w:val="0025674B"/>
    <w:rsid w:val="0025693F"/>
    <w:rsid w:val="002576D6"/>
    <w:rsid w:val="00257C20"/>
    <w:rsid w:val="00260269"/>
    <w:rsid w:val="00260297"/>
    <w:rsid w:val="002604B7"/>
    <w:rsid w:val="00260C9F"/>
    <w:rsid w:val="00261281"/>
    <w:rsid w:val="00261325"/>
    <w:rsid w:val="00261F4C"/>
    <w:rsid w:val="002621F8"/>
    <w:rsid w:val="00262488"/>
    <w:rsid w:val="0026297B"/>
    <w:rsid w:val="00262D40"/>
    <w:rsid w:val="00264B6C"/>
    <w:rsid w:val="00264C49"/>
    <w:rsid w:val="002658B9"/>
    <w:rsid w:val="00265A0A"/>
    <w:rsid w:val="00265AB7"/>
    <w:rsid w:val="00266745"/>
    <w:rsid w:val="002669AB"/>
    <w:rsid w:val="00266C33"/>
    <w:rsid w:val="002679E3"/>
    <w:rsid w:val="002705A5"/>
    <w:rsid w:val="00270AF8"/>
    <w:rsid w:val="002714A1"/>
    <w:rsid w:val="00272A8D"/>
    <w:rsid w:val="00272AB3"/>
    <w:rsid w:val="00272AEF"/>
    <w:rsid w:val="002732EE"/>
    <w:rsid w:val="002746A4"/>
    <w:rsid w:val="002752AC"/>
    <w:rsid w:val="00275D01"/>
    <w:rsid w:val="002760C8"/>
    <w:rsid w:val="002760C9"/>
    <w:rsid w:val="00276E31"/>
    <w:rsid w:val="002770F5"/>
    <w:rsid w:val="00277A88"/>
    <w:rsid w:val="00280E61"/>
    <w:rsid w:val="00280E93"/>
    <w:rsid w:val="0028176F"/>
    <w:rsid w:val="00281DBA"/>
    <w:rsid w:val="00282E76"/>
    <w:rsid w:val="00283FB2"/>
    <w:rsid w:val="002843C7"/>
    <w:rsid w:val="00284960"/>
    <w:rsid w:val="00284C6D"/>
    <w:rsid w:val="00284FC7"/>
    <w:rsid w:val="002851FA"/>
    <w:rsid w:val="00285480"/>
    <w:rsid w:val="00285890"/>
    <w:rsid w:val="0028664A"/>
    <w:rsid w:val="0028742F"/>
    <w:rsid w:val="00287EE5"/>
    <w:rsid w:val="002900CB"/>
    <w:rsid w:val="002902A8"/>
    <w:rsid w:val="00290B6F"/>
    <w:rsid w:val="00290D33"/>
    <w:rsid w:val="0029101D"/>
    <w:rsid w:val="00291C02"/>
    <w:rsid w:val="00291D3D"/>
    <w:rsid w:val="00291FD6"/>
    <w:rsid w:val="0029232F"/>
    <w:rsid w:val="00292C68"/>
    <w:rsid w:val="00292F12"/>
    <w:rsid w:val="00293862"/>
    <w:rsid w:val="00294144"/>
    <w:rsid w:val="00294768"/>
    <w:rsid w:val="002948A3"/>
    <w:rsid w:val="00294D90"/>
    <w:rsid w:val="00294E3A"/>
    <w:rsid w:val="002956E4"/>
    <w:rsid w:val="00296BA6"/>
    <w:rsid w:val="002973E7"/>
    <w:rsid w:val="00297455"/>
    <w:rsid w:val="002977F9"/>
    <w:rsid w:val="00297CED"/>
    <w:rsid w:val="00297FBD"/>
    <w:rsid w:val="002A03F8"/>
    <w:rsid w:val="002A118A"/>
    <w:rsid w:val="002A14B5"/>
    <w:rsid w:val="002A1603"/>
    <w:rsid w:val="002A1CA3"/>
    <w:rsid w:val="002A39F4"/>
    <w:rsid w:val="002A42C0"/>
    <w:rsid w:val="002A4676"/>
    <w:rsid w:val="002A4B67"/>
    <w:rsid w:val="002A500E"/>
    <w:rsid w:val="002A540E"/>
    <w:rsid w:val="002A5D1B"/>
    <w:rsid w:val="002A5EF1"/>
    <w:rsid w:val="002A717D"/>
    <w:rsid w:val="002A73C1"/>
    <w:rsid w:val="002B0380"/>
    <w:rsid w:val="002B04C4"/>
    <w:rsid w:val="002B0888"/>
    <w:rsid w:val="002B0A96"/>
    <w:rsid w:val="002B0CC5"/>
    <w:rsid w:val="002B207C"/>
    <w:rsid w:val="002B331F"/>
    <w:rsid w:val="002B40C7"/>
    <w:rsid w:val="002B419D"/>
    <w:rsid w:val="002B469D"/>
    <w:rsid w:val="002B47E6"/>
    <w:rsid w:val="002B498F"/>
    <w:rsid w:val="002B4A6F"/>
    <w:rsid w:val="002B5388"/>
    <w:rsid w:val="002B542D"/>
    <w:rsid w:val="002B5660"/>
    <w:rsid w:val="002B6531"/>
    <w:rsid w:val="002B655A"/>
    <w:rsid w:val="002B658E"/>
    <w:rsid w:val="002B6FFD"/>
    <w:rsid w:val="002B7345"/>
    <w:rsid w:val="002C00D3"/>
    <w:rsid w:val="002C058A"/>
    <w:rsid w:val="002C0B77"/>
    <w:rsid w:val="002C0E59"/>
    <w:rsid w:val="002C0EF3"/>
    <w:rsid w:val="002C180A"/>
    <w:rsid w:val="002C1A63"/>
    <w:rsid w:val="002C1E83"/>
    <w:rsid w:val="002C2001"/>
    <w:rsid w:val="002C2740"/>
    <w:rsid w:val="002C2A2B"/>
    <w:rsid w:val="002C3092"/>
    <w:rsid w:val="002C34E5"/>
    <w:rsid w:val="002C3786"/>
    <w:rsid w:val="002C46B9"/>
    <w:rsid w:val="002C4714"/>
    <w:rsid w:val="002C5D01"/>
    <w:rsid w:val="002C60E6"/>
    <w:rsid w:val="002C6240"/>
    <w:rsid w:val="002C66F0"/>
    <w:rsid w:val="002C70AD"/>
    <w:rsid w:val="002D011F"/>
    <w:rsid w:val="002D02C6"/>
    <w:rsid w:val="002D0D1C"/>
    <w:rsid w:val="002D10C7"/>
    <w:rsid w:val="002D1BD3"/>
    <w:rsid w:val="002D2697"/>
    <w:rsid w:val="002D2763"/>
    <w:rsid w:val="002D38FC"/>
    <w:rsid w:val="002D395D"/>
    <w:rsid w:val="002D3A50"/>
    <w:rsid w:val="002D3D3A"/>
    <w:rsid w:val="002D3E75"/>
    <w:rsid w:val="002D3E9E"/>
    <w:rsid w:val="002D4EA2"/>
    <w:rsid w:val="002D5060"/>
    <w:rsid w:val="002D51BB"/>
    <w:rsid w:val="002D5BB4"/>
    <w:rsid w:val="002D6925"/>
    <w:rsid w:val="002D7226"/>
    <w:rsid w:val="002D7597"/>
    <w:rsid w:val="002D7690"/>
    <w:rsid w:val="002D7BC9"/>
    <w:rsid w:val="002E0651"/>
    <w:rsid w:val="002E0C19"/>
    <w:rsid w:val="002E18F4"/>
    <w:rsid w:val="002E1B4C"/>
    <w:rsid w:val="002E1CFC"/>
    <w:rsid w:val="002E1E40"/>
    <w:rsid w:val="002E2F7D"/>
    <w:rsid w:val="002E320E"/>
    <w:rsid w:val="002E372A"/>
    <w:rsid w:val="002E6118"/>
    <w:rsid w:val="002E6599"/>
    <w:rsid w:val="002E722B"/>
    <w:rsid w:val="002E7B7C"/>
    <w:rsid w:val="002E7C2C"/>
    <w:rsid w:val="002E7DE1"/>
    <w:rsid w:val="002F01E8"/>
    <w:rsid w:val="002F07C5"/>
    <w:rsid w:val="002F11E3"/>
    <w:rsid w:val="002F196C"/>
    <w:rsid w:val="002F1B9B"/>
    <w:rsid w:val="002F22A3"/>
    <w:rsid w:val="002F29BF"/>
    <w:rsid w:val="002F2AC9"/>
    <w:rsid w:val="002F30F3"/>
    <w:rsid w:val="002F31B4"/>
    <w:rsid w:val="002F3DCD"/>
    <w:rsid w:val="002F4A85"/>
    <w:rsid w:val="002F5E1A"/>
    <w:rsid w:val="002F5FAC"/>
    <w:rsid w:val="002F61A8"/>
    <w:rsid w:val="002F6205"/>
    <w:rsid w:val="002F642D"/>
    <w:rsid w:val="002F67E2"/>
    <w:rsid w:val="002F69CB"/>
    <w:rsid w:val="002F6E64"/>
    <w:rsid w:val="002F73B5"/>
    <w:rsid w:val="002F767E"/>
    <w:rsid w:val="002F77FC"/>
    <w:rsid w:val="002F7C56"/>
    <w:rsid w:val="003004E6"/>
    <w:rsid w:val="0030065D"/>
    <w:rsid w:val="00300CFF"/>
    <w:rsid w:val="003015C4"/>
    <w:rsid w:val="0030165D"/>
    <w:rsid w:val="0030177A"/>
    <w:rsid w:val="0030177D"/>
    <w:rsid w:val="00301E62"/>
    <w:rsid w:val="00301F36"/>
    <w:rsid w:val="0030277F"/>
    <w:rsid w:val="00303643"/>
    <w:rsid w:val="00303C4B"/>
    <w:rsid w:val="00304117"/>
    <w:rsid w:val="0030416F"/>
    <w:rsid w:val="0030455F"/>
    <w:rsid w:val="00304CA8"/>
    <w:rsid w:val="00305126"/>
    <w:rsid w:val="00305166"/>
    <w:rsid w:val="00305259"/>
    <w:rsid w:val="0030625F"/>
    <w:rsid w:val="00306358"/>
    <w:rsid w:val="00306FFB"/>
    <w:rsid w:val="003075D4"/>
    <w:rsid w:val="003106C7"/>
    <w:rsid w:val="00310B6A"/>
    <w:rsid w:val="003119ED"/>
    <w:rsid w:val="00311ACA"/>
    <w:rsid w:val="00311FD8"/>
    <w:rsid w:val="0031253D"/>
    <w:rsid w:val="00312688"/>
    <w:rsid w:val="00312793"/>
    <w:rsid w:val="00312A94"/>
    <w:rsid w:val="00312D63"/>
    <w:rsid w:val="003132F2"/>
    <w:rsid w:val="003136E3"/>
    <w:rsid w:val="00313737"/>
    <w:rsid w:val="00313835"/>
    <w:rsid w:val="00313E2D"/>
    <w:rsid w:val="00314453"/>
    <w:rsid w:val="00314676"/>
    <w:rsid w:val="003149A9"/>
    <w:rsid w:val="00314E70"/>
    <w:rsid w:val="00315095"/>
    <w:rsid w:val="00315355"/>
    <w:rsid w:val="0031625E"/>
    <w:rsid w:val="00317C30"/>
    <w:rsid w:val="00317DE5"/>
    <w:rsid w:val="00320E89"/>
    <w:rsid w:val="00320F5C"/>
    <w:rsid w:val="00321C44"/>
    <w:rsid w:val="00322102"/>
    <w:rsid w:val="003221D9"/>
    <w:rsid w:val="003224E1"/>
    <w:rsid w:val="003232D6"/>
    <w:rsid w:val="00323462"/>
    <w:rsid w:val="00323467"/>
    <w:rsid w:val="00323902"/>
    <w:rsid w:val="00323A2B"/>
    <w:rsid w:val="00323D88"/>
    <w:rsid w:val="003242DD"/>
    <w:rsid w:val="00324703"/>
    <w:rsid w:val="00324FDA"/>
    <w:rsid w:val="0032585C"/>
    <w:rsid w:val="00325F8A"/>
    <w:rsid w:val="003261A9"/>
    <w:rsid w:val="003269A9"/>
    <w:rsid w:val="00327B97"/>
    <w:rsid w:val="003305FF"/>
    <w:rsid w:val="003306E1"/>
    <w:rsid w:val="003308C9"/>
    <w:rsid w:val="0033104D"/>
    <w:rsid w:val="003310AF"/>
    <w:rsid w:val="00331AC5"/>
    <w:rsid w:val="00332590"/>
    <w:rsid w:val="0033267F"/>
    <w:rsid w:val="00332ADF"/>
    <w:rsid w:val="00333E47"/>
    <w:rsid w:val="00333F18"/>
    <w:rsid w:val="00334226"/>
    <w:rsid w:val="003346B5"/>
    <w:rsid w:val="0033520E"/>
    <w:rsid w:val="003353DF"/>
    <w:rsid w:val="003356A6"/>
    <w:rsid w:val="00335DA1"/>
    <w:rsid w:val="00335E25"/>
    <w:rsid w:val="00336285"/>
    <w:rsid w:val="003365C6"/>
    <w:rsid w:val="00336807"/>
    <w:rsid w:val="003406A4"/>
    <w:rsid w:val="00340AB1"/>
    <w:rsid w:val="00340F46"/>
    <w:rsid w:val="0034140D"/>
    <w:rsid w:val="00341784"/>
    <w:rsid w:val="00341803"/>
    <w:rsid w:val="00341871"/>
    <w:rsid w:val="00341883"/>
    <w:rsid w:val="00341BD0"/>
    <w:rsid w:val="00341C9E"/>
    <w:rsid w:val="003438F7"/>
    <w:rsid w:val="00344174"/>
    <w:rsid w:val="003441A2"/>
    <w:rsid w:val="003447FA"/>
    <w:rsid w:val="0034496E"/>
    <w:rsid w:val="00344B30"/>
    <w:rsid w:val="00345B18"/>
    <w:rsid w:val="00345D5A"/>
    <w:rsid w:val="0034621A"/>
    <w:rsid w:val="00346313"/>
    <w:rsid w:val="00346727"/>
    <w:rsid w:val="00346899"/>
    <w:rsid w:val="00347A35"/>
    <w:rsid w:val="00347EC1"/>
    <w:rsid w:val="00347F3E"/>
    <w:rsid w:val="00350105"/>
    <w:rsid w:val="003513B1"/>
    <w:rsid w:val="003514D7"/>
    <w:rsid w:val="00351A95"/>
    <w:rsid w:val="0035244C"/>
    <w:rsid w:val="003524AB"/>
    <w:rsid w:val="00353708"/>
    <w:rsid w:val="00354B5D"/>
    <w:rsid w:val="00355C0C"/>
    <w:rsid w:val="0035660D"/>
    <w:rsid w:val="003575CA"/>
    <w:rsid w:val="00357704"/>
    <w:rsid w:val="00357A86"/>
    <w:rsid w:val="00357BDB"/>
    <w:rsid w:val="00357D3D"/>
    <w:rsid w:val="00357E62"/>
    <w:rsid w:val="003608B4"/>
    <w:rsid w:val="00361363"/>
    <w:rsid w:val="003623C7"/>
    <w:rsid w:val="00362706"/>
    <w:rsid w:val="00362D92"/>
    <w:rsid w:val="0036300E"/>
    <w:rsid w:val="003633C8"/>
    <w:rsid w:val="00365640"/>
    <w:rsid w:val="00365911"/>
    <w:rsid w:val="00365D22"/>
    <w:rsid w:val="003666AE"/>
    <w:rsid w:val="003669F5"/>
    <w:rsid w:val="0036707C"/>
    <w:rsid w:val="0036787D"/>
    <w:rsid w:val="003705DC"/>
    <w:rsid w:val="003706F2"/>
    <w:rsid w:val="003710C3"/>
    <w:rsid w:val="0037162B"/>
    <w:rsid w:val="003718F2"/>
    <w:rsid w:val="00371B19"/>
    <w:rsid w:val="00373623"/>
    <w:rsid w:val="0037462E"/>
    <w:rsid w:val="00374903"/>
    <w:rsid w:val="00374CAF"/>
    <w:rsid w:val="00374D62"/>
    <w:rsid w:val="00374DCB"/>
    <w:rsid w:val="00375DC2"/>
    <w:rsid w:val="00375F0B"/>
    <w:rsid w:val="003762AF"/>
    <w:rsid w:val="003763DC"/>
    <w:rsid w:val="00376CD9"/>
    <w:rsid w:val="00376E62"/>
    <w:rsid w:val="00376F18"/>
    <w:rsid w:val="003771F7"/>
    <w:rsid w:val="003778D5"/>
    <w:rsid w:val="00377A4B"/>
    <w:rsid w:val="00377CE0"/>
    <w:rsid w:val="0038003F"/>
    <w:rsid w:val="0038062E"/>
    <w:rsid w:val="00380E89"/>
    <w:rsid w:val="0038116B"/>
    <w:rsid w:val="0038156C"/>
    <w:rsid w:val="0038198B"/>
    <w:rsid w:val="00381C02"/>
    <w:rsid w:val="00381FE0"/>
    <w:rsid w:val="003828D3"/>
    <w:rsid w:val="00382CA4"/>
    <w:rsid w:val="00383AEC"/>
    <w:rsid w:val="00384050"/>
    <w:rsid w:val="003845DB"/>
    <w:rsid w:val="0038478D"/>
    <w:rsid w:val="00384B70"/>
    <w:rsid w:val="00385736"/>
    <w:rsid w:val="003857EF"/>
    <w:rsid w:val="00385908"/>
    <w:rsid w:val="00385C5D"/>
    <w:rsid w:val="00386870"/>
    <w:rsid w:val="003869F2"/>
    <w:rsid w:val="00386AF1"/>
    <w:rsid w:val="00386B9F"/>
    <w:rsid w:val="00386C5E"/>
    <w:rsid w:val="00386F41"/>
    <w:rsid w:val="00387B36"/>
    <w:rsid w:val="00387BD2"/>
    <w:rsid w:val="00387E9A"/>
    <w:rsid w:val="00387EA9"/>
    <w:rsid w:val="003909C9"/>
    <w:rsid w:val="00390BFC"/>
    <w:rsid w:val="003915B2"/>
    <w:rsid w:val="00391E06"/>
    <w:rsid w:val="00392F11"/>
    <w:rsid w:val="00393578"/>
    <w:rsid w:val="00394178"/>
    <w:rsid w:val="00395267"/>
    <w:rsid w:val="0039591E"/>
    <w:rsid w:val="003964C3"/>
    <w:rsid w:val="003A0851"/>
    <w:rsid w:val="003A0E1D"/>
    <w:rsid w:val="003A1569"/>
    <w:rsid w:val="003A2171"/>
    <w:rsid w:val="003A2A2D"/>
    <w:rsid w:val="003A2CCC"/>
    <w:rsid w:val="003A2E53"/>
    <w:rsid w:val="003A2F35"/>
    <w:rsid w:val="003A352D"/>
    <w:rsid w:val="003A4B8B"/>
    <w:rsid w:val="003A5149"/>
    <w:rsid w:val="003A542A"/>
    <w:rsid w:val="003A5950"/>
    <w:rsid w:val="003A5E86"/>
    <w:rsid w:val="003A61BD"/>
    <w:rsid w:val="003A6694"/>
    <w:rsid w:val="003A68CF"/>
    <w:rsid w:val="003A6A73"/>
    <w:rsid w:val="003A7975"/>
    <w:rsid w:val="003B06A4"/>
    <w:rsid w:val="003B078C"/>
    <w:rsid w:val="003B09C1"/>
    <w:rsid w:val="003B26EA"/>
    <w:rsid w:val="003B285D"/>
    <w:rsid w:val="003B2EB8"/>
    <w:rsid w:val="003B3686"/>
    <w:rsid w:val="003B3F5E"/>
    <w:rsid w:val="003B3FA6"/>
    <w:rsid w:val="003B441A"/>
    <w:rsid w:val="003B4E61"/>
    <w:rsid w:val="003B7054"/>
    <w:rsid w:val="003B7214"/>
    <w:rsid w:val="003B727B"/>
    <w:rsid w:val="003B7368"/>
    <w:rsid w:val="003C12E8"/>
    <w:rsid w:val="003C1F52"/>
    <w:rsid w:val="003C2240"/>
    <w:rsid w:val="003C2BCF"/>
    <w:rsid w:val="003C2EF4"/>
    <w:rsid w:val="003C384C"/>
    <w:rsid w:val="003C4444"/>
    <w:rsid w:val="003C4576"/>
    <w:rsid w:val="003C4C27"/>
    <w:rsid w:val="003C4C64"/>
    <w:rsid w:val="003C5737"/>
    <w:rsid w:val="003C5A71"/>
    <w:rsid w:val="003C5BF2"/>
    <w:rsid w:val="003C61EC"/>
    <w:rsid w:val="003C7160"/>
    <w:rsid w:val="003C7271"/>
    <w:rsid w:val="003D03C0"/>
    <w:rsid w:val="003D0830"/>
    <w:rsid w:val="003D0BDB"/>
    <w:rsid w:val="003D0DA6"/>
    <w:rsid w:val="003D0ED8"/>
    <w:rsid w:val="003D2533"/>
    <w:rsid w:val="003D275A"/>
    <w:rsid w:val="003D2911"/>
    <w:rsid w:val="003D2A5F"/>
    <w:rsid w:val="003D2C77"/>
    <w:rsid w:val="003D307D"/>
    <w:rsid w:val="003D30B6"/>
    <w:rsid w:val="003D3D2A"/>
    <w:rsid w:val="003D3F20"/>
    <w:rsid w:val="003D40FA"/>
    <w:rsid w:val="003D41F2"/>
    <w:rsid w:val="003D4629"/>
    <w:rsid w:val="003D5A88"/>
    <w:rsid w:val="003D5BC4"/>
    <w:rsid w:val="003D5CA0"/>
    <w:rsid w:val="003D5D77"/>
    <w:rsid w:val="003D5E90"/>
    <w:rsid w:val="003D6259"/>
    <w:rsid w:val="003D6A95"/>
    <w:rsid w:val="003D6E24"/>
    <w:rsid w:val="003D7293"/>
    <w:rsid w:val="003D740E"/>
    <w:rsid w:val="003D74ED"/>
    <w:rsid w:val="003D77E4"/>
    <w:rsid w:val="003D7984"/>
    <w:rsid w:val="003D79EE"/>
    <w:rsid w:val="003D7AD1"/>
    <w:rsid w:val="003E0485"/>
    <w:rsid w:val="003E048A"/>
    <w:rsid w:val="003E0CD1"/>
    <w:rsid w:val="003E0CF7"/>
    <w:rsid w:val="003E186F"/>
    <w:rsid w:val="003E1FF2"/>
    <w:rsid w:val="003E2262"/>
    <w:rsid w:val="003E2687"/>
    <w:rsid w:val="003E2C92"/>
    <w:rsid w:val="003E2CD1"/>
    <w:rsid w:val="003E2D8A"/>
    <w:rsid w:val="003E39A2"/>
    <w:rsid w:val="003E3B8F"/>
    <w:rsid w:val="003E4052"/>
    <w:rsid w:val="003E4B59"/>
    <w:rsid w:val="003E5CB1"/>
    <w:rsid w:val="003E5E08"/>
    <w:rsid w:val="003E5EDB"/>
    <w:rsid w:val="003E6B27"/>
    <w:rsid w:val="003E71C1"/>
    <w:rsid w:val="003E7AA1"/>
    <w:rsid w:val="003E7B5D"/>
    <w:rsid w:val="003E7E5E"/>
    <w:rsid w:val="003F0795"/>
    <w:rsid w:val="003F0C23"/>
    <w:rsid w:val="003F0CC5"/>
    <w:rsid w:val="003F1F04"/>
    <w:rsid w:val="003F2416"/>
    <w:rsid w:val="003F262A"/>
    <w:rsid w:val="003F28EA"/>
    <w:rsid w:val="003F2BE8"/>
    <w:rsid w:val="003F3028"/>
    <w:rsid w:val="003F338B"/>
    <w:rsid w:val="003F3E1A"/>
    <w:rsid w:val="003F3E37"/>
    <w:rsid w:val="003F4018"/>
    <w:rsid w:val="003F5045"/>
    <w:rsid w:val="003F52FB"/>
    <w:rsid w:val="003F56AC"/>
    <w:rsid w:val="003F56C8"/>
    <w:rsid w:val="003F580E"/>
    <w:rsid w:val="003F5C61"/>
    <w:rsid w:val="003F5C64"/>
    <w:rsid w:val="003F6012"/>
    <w:rsid w:val="003F659D"/>
    <w:rsid w:val="003F66AF"/>
    <w:rsid w:val="003F7557"/>
    <w:rsid w:val="003F7C7C"/>
    <w:rsid w:val="003F7DF0"/>
    <w:rsid w:val="00401656"/>
    <w:rsid w:val="004016F3"/>
    <w:rsid w:val="004019FA"/>
    <w:rsid w:val="0040242F"/>
    <w:rsid w:val="004049A6"/>
    <w:rsid w:val="004053A3"/>
    <w:rsid w:val="004054DC"/>
    <w:rsid w:val="00405F54"/>
    <w:rsid w:val="004060BD"/>
    <w:rsid w:val="00406965"/>
    <w:rsid w:val="004073C2"/>
    <w:rsid w:val="00407868"/>
    <w:rsid w:val="004079B7"/>
    <w:rsid w:val="00407C7E"/>
    <w:rsid w:val="00410C92"/>
    <w:rsid w:val="00410D67"/>
    <w:rsid w:val="004111C0"/>
    <w:rsid w:val="0041152C"/>
    <w:rsid w:val="00411CED"/>
    <w:rsid w:val="004128D5"/>
    <w:rsid w:val="00412B95"/>
    <w:rsid w:val="00412C66"/>
    <w:rsid w:val="00412E19"/>
    <w:rsid w:val="00413AD9"/>
    <w:rsid w:val="004143F0"/>
    <w:rsid w:val="004148B3"/>
    <w:rsid w:val="00414D98"/>
    <w:rsid w:val="00415356"/>
    <w:rsid w:val="0041556D"/>
    <w:rsid w:val="00415977"/>
    <w:rsid w:val="00415B95"/>
    <w:rsid w:val="00415C63"/>
    <w:rsid w:val="00415DA4"/>
    <w:rsid w:val="00415FD3"/>
    <w:rsid w:val="004161E5"/>
    <w:rsid w:val="004168AE"/>
    <w:rsid w:val="00417CED"/>
    <w:rsid w:val="00417E33"/>
    <w:rsid w:val="00420474"/>
    <w:rsid w:val="004207DC"/>
    <w:rsid w:val="00420CBF"/>
    <w:rsid w:val="00421616"/>
    <w:rsid w:val="004219BF"/>
    <w:rsid w:val="00421F9D"/>
    <w:rsid w:val="0042247C"/>
    <w:rsid w:val="0042357F"/>
    <w:rsid w:val="00423C2C"/>
    <w:rsid w:val="00423E12"/>
    <w:rsid w:val="0042401B"/>
    <w:rsid w:val="0042466C"/>
    <w:rsid w:val="00424896"/>
    <w:rsid w:val="00424B65"/>
    <w:rsid w:val="00424CB1"/>
    <w:rsid w:val="00424D50"/>
    <w:rsid w:val="00425221"/>
    <w:rsid w:val="00425F8B"/>
    <w:rsid w:val="004268D0"/>
    <w:rsid w:val="00426B6D"/>
    <w:rsid w:val="00427916"/>
    <w:rsid w:val="0043069F"/>
    <w:rsid w:val="00430790"/>
    <w:rsid w:val="00430B5D"/>
    <w:rsid w:val="00430BBA"/>
    <w:rsid w:val="00431ABD"/>
    <w:rsid w:val="00432179"/>
    <w:rsid w:val="00432D9D"/>
    <w:rsid w:val="004331D6"/>
    <w:rsid w:val="00433569"/>
    <w:rsid w:val="00433912"/>
    <w:rsid w:val="00434795"/>
    <w:rsid w:val="00434912"/>
    <w:rsid w:val="0043493B"/>
    <w:rsid w:val="00435835"/>
    <w:rsid w:val="00435E14"/>
    <w:rsid w:val="004361DE"/>
    <w:rsid w:val="00436709"/>
    <w:rsid w:val="00436CED"/>
    <w:rsid w:val="00436D0A"/>
    <w:rsid w:val="00437591"/>
    <w:rsid w:val="00437B6F"/>
    <w:rsid w:val="0044030E"/>
    <w:rsid w:val="004405AB"/>
    <w:rsid w:val="004406DD"/>
    <w:rsid w:val="00440C67"/>
    <w:rsid w:val="004416BB"/>
    <w:rsid w:val="00443A34"/>
    <w:rsid w:val="00444CA4"/>
    <w:rsid w:val="00444CB0"/>
    <w:rsid w:val="00444F40"/>
    <w:rsid w:val="004458DD"/>
    <w:rsid w:val="004460BE"/>
    <w:rsid w:val="004464DF"/>
    <w:rsid w:val="0044653A"/>
    <w:rsid w:val="0044666F"/>
    <w:rsid w:val="004467C9"/>
    <w:rsid w:val="00446944"/>
    <w:rsid w:val="00446E01"/>
    <w:rsid w:val="004504D1"/>
    <w:rsid w:val="004508BE"/>
    <w:rsid w:val="00450D03"/>
    <w:rsid w:val="00451C78"/>
    <w:rsid w:val="00452579"/>
    <w:rsid w:val="00452A1D"/>
    <w:rsid w:val="0045321D"/>
    <w:rsid w:val="00454825"/>
    <w:rsid w:val="00454AA6"/>
    <w:rsid w:val="00454ACA"/>
    <w:rsid w:val="00454DA4"/>
    <w:rsid w:val="00455941"/>
    <w:rsid w:val="00455AB9"/>
    <w:rsid w:val="0045600E"/>
    <w:rsid w:val="004563FD"/>
    <w:rsid w:val="004569EA"/>
    <w:rsid w:val="00456A84"/>
    <w:rsid w:val="004571B8"/>
    <w:rsid w:val="004575E0"/>
    <w:rsid w:val="00457FA7"/>
    <w:rsid w:val="00460FF6"/>
    <w:rsid w:val="00461BD0"/>
    <w:rsid w:val="00461C7E"/>
    <w:rsid w:val="004623F1"/>
    <w:rsid w:val="00462A1A"/>
    <w:rsid w:val="00462A3F"/>
    <w:rsid w:val="00462B80"/>
    <w:rsid w:val="00462DD0"/>
    <w:rsid w:val="00462FFF"/>
    <w:rsid w:val="0046347C"/>
    <w:rsid w:val="00463A68"/>
    <w:rsid w:val="00464024"/>
    <w:rsid w:val="004647BD"/>
    <w:rsid w:val="00465AB9"/>
    <w:rsid w:val="004660DA"/>
    <w:rsid w:val="004663CA"/>
    <w:rsid w:val="00466FE3"/>
    <w:rsid w:val="0046701E"/>
    <w:rsid w:val="00467F36"/>
    <w:rsid w:val="00470BD8"/>
    <w:rsid w:val="00471976"/>
    <w:rsid w:val="00472344"/>
    <w:rsid w:val="00472A19"/>
    <w:rsid w:val="00472E3B"/>
    <w:rsid w:val="00473166"/>
    <w:rsid w:val="0047369B"/>
    <w:rsid w:val="004739DF"/>
    <w:rsid w:val="00473E81"/>
    <w:rsid w:val="0047437C"/>
    <w:rsid w:val="00475AB2"/>
    <w:rsid w:val="00475D7D"/>
    <w:rsid w:val="00475DFE"/>
    <w:rsid w:val="00476A15"/>
    <w:rsid w:val="00476D8F"/>
    <w:rsid w:val="0047725B"/>
    <w:rsid w:val="004772D6"/>
    <w:rsid w:val="004776E9"/>
    <w:rsid w:val="00480118"/>
    <w:rsid w:val="0048079B"/>
    <w:rsid w:val="00480844"/>
    <w:rsid w:val="004809AD"/>
    <w:rsid w:val="00480DB4"/>
    <w:rsid w:val="00480E40"/>
    <w:rsid w:val="00482164"/>
    <w:rsid w:val="00482395"/>
    <w:rsid w:val="00482DFB"/>
    <w:rsid w:val="00483D9F"/>
    <w:rsid w:val="004841DE"/>
    <w:rsid w:val="004843F7"/>
    <w:rsid w:val="00485AAB"/>
    <w:rsid w:val="00486062"/>
    <w:rsid w:val="0048655E"/>
    <w:rsid w:val="00487314"/>
    <w:rsid w:val="004877A3"/>
    <w:rsid w:val="004878AE"/>
    <w:rsid w:val="00490A3D"/>
    <w:rsid w:val="00490B70"/>
    <w:rsid w:val="00491548"/>
    <w:rsid w:val="00492063"/>
    <w:rsid w:val="00493846"/>
    <w:rsid w:val="00493955"/>
    <w:rsid w:val="00493AE5"/>
    <w:rsid w:val="00494DC2"/>
    <w:rsid w:val="00494E64"/>
    <w:rsid w:val="0049553B"/>
    <w:rsid w:val="00495FC3"/>
    <w:rsid w:val="00496038"/>
    <w:rsid w:val="00496207"/>
    <w:rsid w:val="004964C2"/>
    <w:rsid w:val="00496627"/>
    <w:rsid w:val="0049697D"/>
    <w:rsid w:val="00497176"/>
    <w:rsid w:val="00497250"/>
    <w:rsid w:val="00497713"/>
    <w:rsid w:val="004978F2"/>
    <w:rsid w:val="0049791B"/>
    <w:rsid w:val="004A0072"/>
    <w:rsid w:val="004A0423"/>
    <w:rsid w:val="004A07AE"/>
    <w:rsid w:val="004A08C4"/>
    <w:rsid w:val="004A0A8A"/>
    <w:rsid w:val="004A0CC3"/>
    <w:rsid w:val="004A0FD9"/>
    <w:rsid w:val="004A1485"/>
    <w:rsid w:val="004A19E8"/>
    <w:rsid w:val="004A1C78"/>
    <w:rsid w:val="004A21F8"/>
    <w:rsid w:val="004A23C5"/>
    <w:rsid w:val="004A2527"/>
    <w:rsid w:val="004A27BC"/>
    <w:rsid w:val="004A287C"/>
    <w:rsid w:val="004A2F02"/>
    <w:rsid w:val="004A31C4"/>
    <w:rsid w:val="004A365E"/>
    <w:rsid w:val="004A39CF"/>
    <w:rsid w:val="004A3A3F"/>
    <w:rsid w:val="004A4374"/>
    <w:rsid w:val="004A4C4F"/>
    <w:rsid w:val="004A4DF9"/>
    <w:rsid w:val="004A537C"/>
    <w:rsid w:val="004A65F3"/>
    <w:rsid w:val="004A66DA"/>
    <w:rsid w:val="004A6792"/>
    <w:rsid w:val="004A73F0"/>
    <w:rsid w:val="004A7912"/>
    <w:rsid w:val="004A7A35"/>
    <w:rsid w:val="004A7C58"/>
    <w:rsid w:val="004B0287"/>
    <w:rsid w:val="004B02F9"/>
    <w:rsid w:val="004B06F3"/>
    <w:rsid w:val="004B0701"/>
    <w:rsid w:val="004B1486"/>
    <w:rsid w:val="004B180C"/>
    <w:rsid w:val="004B2E8C"/>
    <w:rsid w:val="004B33CA"/>
    <w:rsid w:val="004B35A7"/>
    <w:rsid w:val="004B3A13"/>
    <w:rsid w:val="004B3ADF"/>
    <w:rsid w:val="004B3B99"/>
    <w:rsid w:val="004B4456"/>
    <w:rsid w:val="004B4CC5"/>
    <w:rsid w:val="004B4EE2"/>
    <w:rsid w:val="004B503E"/>
    <w:rsid w:val="004B5048"/>
    <w:rsid w:val="004B7037"/>
    <w:rsid w:val="004B7420"/>
    <w:rsid w:val="004B7615"/>
    <w:rsid w:val="004B77A7"/>
    <w:rsid w:val="004B7C17"/>
    <w:rsid w:val="004B7F0E"/>
    <w:rsid w:val="004B7FB1"/>
    <w:rsid w:val="004C0ED7"/>
    <w:rsid w:val="004C15E6"/>
    <w:rsid w:val="004C1941"/>
    <w:rsid w:val="004C26A2"/>
    <w:rsid w:val="004C294B"/>
    <w:rsid w:val="004C294E"/>
    <w:rsid w:val="004C353A"/>
    <w:rsid w:val="004C369D"/>
    <w:rsid w:val="004C3725"/>
    <w:rsid w:val="004C37A0"/>
    <w:rsid w:val="004C389F"/>
    <w:rsid w:val="004C3B1C"/>
    <w:rsid w:val="004C3B9C"/>
    <w:rsid w:val="004C3EC0"/>
    <w:rsid w:val="004C4C11"/>
    <w:rsid w:val="004C55AB"/>
    <w:rsid w:val="004C5C7D"/>
    <w:rsid w:val="004C6620"/>
    <w:rsid w:val="004C6C8A"/>
    <w:rsid w:val="004D01A0"/>
    <w:rsid w:val="004D0269"/>
    <w:rsid w:val="004D032D"/>
    <w:rsid w:val="004D0472"/>
    <w:rsid w:val="004D07F3"/>
    <w:rsid w:val="004D0BCC"/>
    <w:rsid w:val="004D14A3"/>
    <w:rsid w:val="004D1BCF"/>
    <w:rsid w:val="004D1C80"/>
    <w:rsid w:val="004D20D5"/>
    <w:rsid w:val="004D30D8"/>
    <w:rsid w:val="004D32E1"/>
    <w:rsid w:val="004D33F7"/>
    <w:rsid w:val="004D383E"/>
    <w:rsid w:val="004D46A1"/>
    <w:rsid w:val="004D4C9B"/>
    <w:rsid w:val="004D4D12"/>
    <w:rsid w:val="004D5A13"/>
    <w:rsid w:val="004D6387"/>
    <w:rsid w:val="004D6872"/>
    <w:rsid w:val="004D7293"/>
    <w:rsid w:val="004E025C"/>
    <w:rsid w:val="004E0631"/>
    <w:rsid w:val="004E0BC5"/>
    <w:rsid w:val="004E0F8E"/>
    <w:rsid w:val="004E13CE"/>
    <w:rsid w:val="004E1952"/>
    <w:rsid w:val="004E198C"/>
    <w:rsid w:val="004E26B2"/>
    <w:rsid w:val="004E2A9D"/>
    <w:rsid w:val="004E2C4F"/>
    <w:rsid w:val="004E3470"/>
    <w:rsid w:val="004E3685"/>
    <w:rsid w:val="004E43B8"/>
    <w:rsid w:val="004E4649"/>
    <w:rsid w:val="004E46E6"/>
    <w:rsid w:val="004E52CC"/>
    <w:rsid w:val="004E538B"/>
    <w:rsid w:val="004E5A7C"/>
    <w:rsid w:val="004E648F"/>
    <w:rsid w:val="004E69BB"/>
    <w:rsid w:val="004E6D03"/>
    <w:rsid w:val="004E737B"/>
    <w:rsid w:val="004E7D27"/>
    <w:rsid w:val="004E7F0A"/>
    <w:rsid w:val="004F0109"/>
    <w:rsid w:val="004F0923"/>
    <w:rsid w:val="004F1604"/>
    <w:rsid w:val="004F1739"/>
    <w:rsid w:val="004F276B"/>
    <w:rsid w:val="004F288F"/>
    <w:rsid w:val="004F2935"/>
    <w:rsid w:val="004F2CD0"/>
    <w:rsid w:val="004F3098"/>
    <w:rsid w:val="004F3237"/>
    <w:rsid w:val="004F3BC1"/>
    <w:rsid w:val="004F3CF8"/>
    <w:rsid w:val="004F3FCE"/>
    <w:rsid w:val="004F55EB"/>
    <w:rsid w:val="004F5A47"/>
    <w:rsid w:val="004F5A89"/>
    <w:rsid w:val="004F641A"/>
    <w:rsid w:val="004F706B"/>
    <w:rsid w:val="004F7561"/>
    <w:rsid w:val="004F7AB8"/>
    <w:rsid w:val="004F7EE2"/>
    <w:rsid w:val="004F7FD6"/>
    <w:rsid w:val="0050003F"/>
    <w:rsid w:val="005004AE"/>
    <w:rsid w:val="005008C2"/>
    <w:rsid w:val="00501165"/>
    <w:rsid w:val="00501AF9"/>
    <w:rsid w:val="005026BC"/>
    <w:rsid w:val="005027A2"/>
    <w:rsid w:val="0050317B"/>
    <w:rsid w:val="00503206"/>
    <w:rsid w:val="00503276"/>
    <w:rsid w:val="00503596"/>
    <w:rsid w:val="00503823"/>
    <w:rsid w:val="005038C5"/>
    <w:rsid w:val="00504019"/>
    <w:rsid w:val="0050492A"/>
    <w:rsid w:val="00504F06"/>
    <w:rsid w:val="0050505B"/>
    <w:rsid w:val="0050558F"/>
    <w:rsid w:val="005061DD"/>
    <w:rsid w:val="00506E3F"/>
    <w:rsid w:val="005071A2"/>
    <w:rsid w:val="005075F5"/>
    <w:rsid w:val="00507737"/>
    <w:rsid w:val="00510814"/>
    <w:rsid w:val="0051087E"/>
    <w:rsid w:val="00512046"/>
    <w:rsid w:val="0051241A"/>
    <w:rsid w:val="00512E04"/>
    <w:rsid w:val="00513667"/>
    <w:rsid w:val="0051415E"/>
    <w:rsid w:val="005149B0"/>
    <w:rsid w:val="00514C4C"/>
    <w:rsid w:val="00515155"/>
    <w:rsid w:val="005152B0"/>
    <w:rsid w:val="0051535E"/>
    <w:rsid w:val="00515381"/>
    <w:rsid w:val="0051575B"/>
    <w:rsid w:val="00515854"/>
    <w:rsid w:val="00515AFF"/>
    <w:rsid w:val="00516606"/>
    <w:rsid w:val="005168C0"/>
    <w:rsid w:val="00517046"/>
    <w:rsid w:val="00517A11"/>
    <w:rsid w:val="00520826"/>
    <w:rsid w:val="0052111F"/>
    <w:rsid w:val="00521C14"/>
    <w:rsid w:val="00521CA6"/>
    <w:rsid w:val="00523CFB"/>
    <w:rsid w:val="00523FC3"/>
    <w:rsid w:val="00524943"/>
    <w:rsid w:val="00524C21"/>
    <w:rsid w:val="00524E9E"/>
    <w:rsid w:val="00524EA7"/>
    <w:rsid w:val="00524F12"/>
    <w:rsid w:val="0052516C"/>
    <w:rsid w:val="005259D2"/>
    <w:rsid w:val="00526123"/>
    <w:rsid w:val="005270D5"/>
    <w:rsid w:val="005303AD"/>
    <w:rsid w:val="005311B5"/>
    <w:rsid w:val="00531609"/>
    <w:rsid w:val="00531CAC"/>
    <w:rsid w:val="005320DD"/>
    <w:rsid w:val="0053242D"/>
    <w:rsid w:val="0053266B"/>
    <w:rsid w:val="00532FF5"/>
    <w:rsid w:val="00533D50"/>
    <w:rsid w:val="005340F2"/>
    <w:rsid w:val="005341E4"/>
    <w:rsid w:val="00534778"/>
    <w:rsid w:val="0053484E"/>
    <w:rsid w:val="00534C4E"/>
    <w:rsid w:val="0053581B"/>
    <w:rsid w:val="00535AFF"/>
    <w:rsid w:val="005366DB"/>
    <w:rsid w:val="005368AC"/>
    <w:rsid w:val="00536DB8"/>
    <w:rsid w:val="00537125"/>
    <w:rsid w:val="005372BC"/>
    <w:rsid w:val="00537E66"/>
    <w:rsid w:val="00540706"/>
    <w:rsid w:val="00541252"/>
    <w:rsid w:val="005413E9"/>
    <w:rsid w:val="0054191F"/>
    <w:rsid w:val="00541E90"/>
    <w:rsid w:val="00541F1D"/>
    <w:rsid w:val="00542047"/>
    <w:rsid w:val="005426CF"/>
    <w:rsid w:val="00542F0A"/>
    <w:rsid w:val="00543EDD"/>
    <w:rsid w:val="00544B91"/>
    <w:rsid w:val="00544FD9"/>
    <w:rsid w:val="005450C2"/>
    <w:rsid w:val="00545976"/>
    <w:rsid w:val="00545CFC"/>
    <w:rsid w:val="00546D35"/>
    <w:rsid w:val="00546D3A"/>
    <w:rsid w:val="00546D7B"/>
    <w:rsid w:val="00546DB4"/>
    <w:rsid w:val="00546EB4"/>
    <w:rsid w:val="005475EB"/>
    <w:rsid w:val="00547B99"/>
    <w:rsid w:val="00547BD0"/>
    <w:rsid w:val="00547DEB"/>
    <w:rsid w:val="00547F37"/>
    <w:rsid w:val="005500E7"/>
    <w:rsid w:val="00550883"/>
    <w:rsid w:val="00550951"/>
    <w:rsid w:val="00551906"/>
    <w:rsid w:val="00551925"/>
    <w:rsid w:val="00551C38"/>
    <w:rsid w:val="00552FB5"/>
    <w:rsid w:val="0055320B"/>
    <w:rsid w:val="00553C54"/>
    <w:rsid w:val="00553C98"/>
    <w:rsid w:val="00554AAD"/>
    <w:rsid w:val="005551F5"/>
    <w:rsid w:val="005555DE"/>
    <w:rsid w:val="005559E8"/>
    <w:rsid w:val="00555E2E"/>
    <w:rsid w:val="005560A2"/>
    <w:rsid w:val="0055623E"/>
    <w:rsid w:val="005565A4"/>
    <w:rsid w:val="00556C67"/>
    <w:rsid w:val="0055714C"/>
    <w:rsid w:val="00557891"/>
    <w:rsid w:val="00557B76"/>
    <w:rsid w:val="00557F5B"/>
    <w:rsid w:val="0056079D"/>
    <w:rsid w:val="0056084C"/>
    <w:rsid w:val="00561361"/>
    <w:rsid w:val="0056143F"/>
    <w:rsid w:val="00562350"/>
    <w:rsid w:val="0056241C"/>
    <w:rsid w:val="00562C11"/>
    <w:rsid w:val="005632EF"/>
    <w:rsid w:val="005638CA"/>
    <w:rsid w:val="00563A47"/>
    <w:rsid w:val="005647F5"/>
    <w:rsid w:val="0056486C"/>
    <w:rsid w:val="00564F6D"/>
    <w:rsid w:val="005651BB"/>
    <w:rsid w:val="00566132"/>
    <w:rsid w:val="005661FD"/>
    <w:rsid w:val="00566E2C"/>
    <w:rsid w:val="00567E64"/>
    <w:rsid w:val="00570DD8"/>
    <w:rsid w:val="00571B14"/>
    <w:rsid w:val="00571C94"/>
    <w:rsid w:val="00571D96"/>
    <w:rsid w:val="00573FDB"/>
    <w:rsid w:val="00574050"/>
    <w:rsid w:val="00574472"/>
    <w:rsid w:val="00574AEB"/>
    <w:rsid w:val="00574D1E"/>
    <w:rsid w:val="00575169"/>
    <w:rsid w:val="00575457"/>
    <w:rsid w:val="0057589C"/>
    <w:rsid w:val="00577C07"/>
    <w:rsid w:val="0058048F"/>
    <w:rsid w:val="005807D2"/>
    <w:rsid w:val="00580805"/>
    <w:rsid w:val="005816D3"/>
    <w:rsid w:val="00581803"/>
    <w:rsid w:val="00581D53"/>
    <w:rsid w:val="005821B1"/>
    <w:rsid w:val="00582E95"/>
    <w:rsid w:val="005835DF"/>
    <w:rsid w:val="00583A19"/>
    <w:rsid w:val="00583BF8"/>
    <w:rsid w:val="00583E78"/>
    <w:rsid w:val="00584409"/>
    <w:rsid w:val="00584448"/>
    <w:rsid w:val="0058449B"/>
    <w:rsid w:val="00585503"/>
    <w:rsid w:val="005855D6"/>
    <w:rsid w:val="00585E4D"/>
    <w:rsid w:val="005868A1"/>
    <w:rsid w:val="00586A83"/>
    <w:rsid w:val="00586AC9"/>
    <w:rsid w:val="00586C12"/>
    <w:rsid w:val="00586D6F"/>
    <w:rsid w:val="005907F0"/>
    <w:rsid w:val="00590B3C"/>
    <w:rsid w:val="00590EC4"/>
    <w:rsid w:val="0059100F"/>
    <w:rsid w:val="005911AE"/>
    <w:rsid w:val="0059185E"/>
    <w:rsid w:val="005919ED"/>
    <w:rsid w:val="00592440"/>
    <w:rsid w:val="005925ED"/>
    <w:rsid w:val="005930D1"/>
    <w:rsid w:val="00593253"/>
    <w:rsid w:val="005936AF"/>
    <w:rsid w:val="00593967"/>
    <w:rsid w:val="00594665"/>
    <w:rsid w:val="005946AC"/>
    <w:rsid w:val="0059482E"/>
    <w:rsid w:val="00594861"/>
    <w:rsid w:val="00594E6B"/>
    <w:rsid w:val="00594F3E"/>
    <w:rsid w:val="00596241"/>
    <w:rsid w:val="0059624A"/>
    <w:rsid w:val="0059657B"/>
    <w:rsid w:val="00596E80"/>
    <w:rsid w:val="00597D9E"/>
    <w:rsid w:val="00597EB5"/>
    <w:rsid w:val="005A0041"/>
    <w:rsid w:val="005A1DE6"/>
    <w:rsid w:val="005A24E8"/>
    <w:rsid w:val="005A2556"/>
    <w:rsid w:val="005A3506"/>
    <w:rsid w:val="005A45AA"/>
    <w:rsid w:val="005A4694"/>
    <w:rsid w:val="005A4859"/>
    <w:rsid w:val="005A53EF"/>
    <w:rsid w:val="005A544C"/>
    <w:rsid w:val="005A5A35"/>
    <w:rsid w:val="005A5D09"/>
    <w:rsid w:val="005A6110"/>
    <w:rsid w:val="005A6185"/>
    <w:rsid w:val="005A65DE"/>
    <w:rsid w:val="005A7BF7"/>
    <w:rsid w:val="005B0CBE"/>
    <w:rsid w:val="005B1042"/>
    <w:rsid w:val="005B196C"/>
    <w:rsid w:val="005B1DF8"/>
    <w:rsid w:val="005B2350"/>
    <w:rsid w:val="005B2567"/>
    <w:rsid w:val="005B27D8"/>
    <w:rsid w:val="005B2A00"/>
    <w:rsid w:val="005B2AE7"/>
    <w:rsid w:val="005B2DCB"/>
    <w:rsid w:val="005B3517"/>
    <w:rsid w:val="005B4137"/>
    <w:rsid w:val="005B5A64"/>
    <w:rsid w:val="005B5E95"/>
    <w:rsid w:val="005B6659"/>
    <w:rsid w:val="005B680C"/>
    <w:rsid w:val="005B6AD9"/>
    <w:rsid w:val="005B7508"/>
    <w:rsid w:val="005B79F4"/>
    <w:rsid w:val="005B7BFF"/>
    <w:rsid w:val="005C0522"/>
    <w:rsid w:val="005C1195"/>
    <w:rsid w:val="005C12B6"/>
    <w:rsid w:val="005C160B"/>
    <w:rsid w:val="005C16E6"/>
    <w:rsid w:val="005C1884"/>
    <w:rsid w:val="005C1FBA"/>
    <w:rsid w:val="005C2017"/>
    <w:rsid w:val="005C23AF"/>
    <w:rsid w:val="005C2686"/>
    <w:rsid w:val="005C30BA"/>
    <w:rsid w:val="005C3AA6"/>
    <w:rsid w:val="005C3C71"/>
    <w:rsid w:val="005C3CA2"/>
    <w:rsid w:val="005C4794"/>
    <w:rsid w:val="005C49DD"/>
    <w:rsid w:val="005C4C8B"/>
    <w:rsid w:val="005C507F"/>
    <w:rsid w:val="005C5278"/>
    <w:rsid w:val="005C5359"/>
    <w:rsid w:val="005C5EDE"/>
    <w:rsid w:val="005C6E2E"/>
    <w:rsid w:val="005C7084"/>
    <w:rsid w:val="005C7670"/>
    <w:rsid w:val="005C7B13"/>
    <w:rsid w:val="005C7D7F"/>
    <w:rsid w:val="005D0599"/>
    <w:rsid w:val="005D141C"/>
    <w:rsid w:val="005D1C9F"/>
    <w:rsid w:val="005D3257"/>
    <w:rsid w:val="005D3260"/>
    <w:rsid w:val="005D3A5A"/>
    <w:rsid w:val="005D3CC8"/>
    <w:rsid w:val="005D438C"/>
    <w:rsid w:val="005D4A3F"/>
    <w:rsid w:val="005D4E84"/>
    <w:rsid w:val="005D5BCD"/>
    <w:rsid w:val="005D5E43"/>
    <w:rsid w:val="005D7508"/>
    <w:rsid w:val="005D7756"/>
    <w:rsid w:val="005E0F6D"/>
    <w:rsid w:val="005E0F8B"/>
    <w:rsid w:val="005E147A"/>
    <w:rsid w:val="005E20D3"/>
    <w:rsid w:val="005E3744"/>
    <w:rsid w:val="005E3FBC"/>
    <w:rsid w:val="005E4487"/>
    <w:rsid w:val="005E477A"/>
    <w:rsid w:val="005E4A68"/>
    <w:rsid w:val="005E4F39"/>
    <w:rsid w:val="005E531C"/>
    <w:rsid w:val="005E74B4"/>
    <w:rsid w:val="005E7B3B"/>
    <w:rsid w:val="005F0424"/>
    <w:rsid w:val="005F222E"/>
    <w:rsid w:val="005F226D"/>
    <w:rsid w:val="005F2DC8"/>
    <w:rsid w:val="005F322D"/>
    <w:rsid w:val="005F3303"/>
    <w:rsid w:val="005F470A"/>
    <w:rsid w:val="005F470F"/>
    <w:rsid w:val="005F4CDA"/>
    <w:rsid w:val="005F4D0E"/>
    <w:rsid w:val="005F509A"/>
    <w:rsid w:val="005F5132"/>
    <w:rsid w:val="005F555D"/>
    <w:rsid w:val="005F5A04"/>
    <w:rsid w:val="005F6170"/>
    <w:rsid w:val="005F6574"/>
    <w:rsid w:val="005F66F0"/>
    <w:rsid w:val="005F7614"/>
    <w:rsid w:val="005F78B0"/>
    <w:rsid w:val="005F7C1E"/>
    <w:rsid w:val="00601817"/>
    <w:rsid w:val="00601839"/>
    <w:rsid w:val="00602690"/>
    <w:rsid w:val="00603779"/>
    <w:rsid w:val="006048D0"/>
    <w:rsid w:val="0060610F"/>
    <w:rsid w:val="006071FA"/>
    <w:rsid w:val="00607C52"/>
    <w:rsid w:val="006109C1"/>
    <w:rsid w:val="00610E18"/>
    <w:rsid w:val="006120FA"/>
    <w:rsid w:val="00612518"/>
    <w:rsid w:val="00612CBD"/>
    <w:rsid w:val="00613556"/>
    <w:rsid w:val="00613622"/>
    <w:rsid w:val="00613E14"/>
    <w:rsid w:val="00614589"/>
    <w:rsid w:val="006145BE"/>
    <w:rsid w:val="0061499A"/>
    <w:rsid w:val="006152BD"/>
    <w:rsid w:val="0061559B"/>
    <w:rsid w:val="0061577B"/>
    <w:rsid w:val="006169DA"/>
    <w:rsid w:val="00620320"/>
    <w:rsid w:val="006204DB"/>
    <w:rsid w:val="00620645"/>
    <w:rsid w:val="006206AB"/>
    <w:rsid w:val="006208C3"/>
    <w:rsid w:val="00621286"/>
    <w:rsid w:val="00621500"/>
    <w:rsid w:val="006225A4"/>
    <w:rsid w:val="0062344E"/>
    <w:rsid w:val="006236F1"/>
    <w:rsid w:val="006238B5"/>
    <w:rsid w:val="00623DC0"/>
    <w:rsid w:val="00624030"/>
    <w:rsid w:val="00625638"/>
    <w:rsid w:val="00625C0C"/>
    <w:rsid w:val="00625E56"/>
    <w:rsid w:val="00626151"/>
    <w:rsid w:val="0062624F"/>
    <w:rsid w:val="00627A54"/>
    <w:rsid w:val="00631071"/>
    <w:rsid w:val="006310B3"/>
    <w:rsid w:val="00631829"/>
    <w:rsid w:val="00631D8F"/>
    <w:rsid w:val="00631EC0"/>
    <w:rsid w:val="006323FA"/>
    <w:rsid w:val="00632473"/>
    <w:rsid w:val="0063276A"/>
    <w:rsid w:val="00632900"/>
    <w:rsid w:val="006329C8"/>
    <w:rsid w:val="00632E37"/>
    <w:rsid w:val="00633013"/>
    <w:rsid w:val="00633634"/>
    <w:rsid w:val="00633742"/>
    <w:rsid w:val="006340B4"/>
    <w:rsid w:val="006346BB"/>
    <w:rsid w:val="0063534C"/>
    <w:rsid w:val="00635FA0"/>
    <w:rsid w:val="00636058"/>
    <w:rsid w:val="006360A0"/>
    <w:rsid w:val="00636478"/>
    <w:rsid w:val="006365EB"/>
    <w:rsid w:val="00636A56"/>
    <w:rsid w:val="0063723A"/>
    <w:rsid w:val="00637749"/>
    <w:rsid w:val="00637B95"/>
    <w:rsid w:val="00637C4E"/>
    <w:rsid w:val="00637DD8"/>
    <w:rsid w:val="00640268"/>
    <w:rsid w:val="00640DCF"/>
    <w:rsid w:val="006411E1"/>
    <w:rsid w:val="00641737"/>
    <w:rsid w:val="006421A9"/>
    <w:rsid w:val="00642256"/>
    <w:rsid w:val="00642BC3"/>
    <w:rsid w:val="00642E60"/>
    <w:rsid w:val="00643618"/>
    <w:rsid w:val="00643B37"/>
    <w:rsid w:val="00644252"/>
    <w:rsid w:val="00644281"/>
    <w:rsid w:val="00644DCD"/>
    <w:rsid w:val="00645371"/>
    <w:rsid w:val="006465EC"/>
    <w:rsid w:val="00647E5A"/>
    <w:rsid w:val="00651101"/>
    <w:rsid w:val="006515BE"/>
    <w:rsid w:val="0065208A"/>
    <w:rsid w:val="006520C9"/>
    <w:rsid w:val="00652799"/>
    <w:rsid w:val="00652B59"/>
    <w:rsid w:val="00652B88"/>
    <w:rsid w:val="00652C21"/>
    <w:rsid w:val="00652F6F"/>
    <w:rsid w:val="0065301C"/>
    <w:rsid w:val="00653E85"/>
    <w:rsid w:val="006543EE"/>
    <w:rsid w:val="0065487E"/>
    <w:rsid w:val="00654994"/>
    <w:rsid w:val="006549C1"/>
    <w:rsid w:val="00654A07"/>
    <w:rsid w:val="00654C51"/>
    <w:rsid w:val="00654EBA"/>
    <w:rsid w:val="0065550B"/>
    <w:rsid w:val="006555C2"/>
    <w:rsid w:val="006561D0"/>
    <w:rsid w:val="00657608"/>
    <w:rsid w:val="006601A7"/>
    <w:rsid w:val="00660A70"/>
    <w:rsid w:val="00660E92"/>
    <w:rsid w:val="00661317"/>
    <w:rsid w:val="00661368"/>
    <w:rsid w:val="00662194"/>
    <w:rsid w:val="006634AA"/>
    <w:rsid w:val="00663934"/>
    <w:rsid w:val="00663953"/>
    <w:rsid w:val="006653DC"/>
    <w:rsid w:val="00666C7C"/>
    <w:rsid w:val="00666E4D"/>
    <w:rsid w:val="00666F81"/>
    <w:rsid w:val="00667429"/>
    <w:rsid w:val="00667697"/>
    <w:rsid w:val="006700E4"/>
    <w:rsid w:val="00670630"/>
    <w:rsid w:val="00670E28"/>
    <w:rsid w:val="00670F4A"/>
    <w:rsid w:val="00671049"/>
    <w:rsid w:val="00672894"/>
    <w:rsid w:val="00673793"/>
    <w:rsid w:val="00673999"/>
    <w:rsid w:val="0067617F"/>
    <w:rsid w:val="006768ED"/>
    <w:rsid w:val="00676919"/>
    <w:rsid w:val="00676C0E"/>
    <w:rsid w:val="00676DB3"/>
    <w:rsid w:val="00677313"/>
    <w:rsid w:val="00677535"/>
    <w:rsid w:val="00677969"/>
    <w:rsid w:val="0068082A"/>
    <w:rsid w:val="0068099E"/>
    <w:rsid w:val="00680A53"/>
    <w:rsid w:val="00680A62"/>
    <w:rsid w:val="00680E9B"/>
    <w:rsid w:val="00680F94"/>
    <w:rsid w:val="00681BFE"/>
    <w:rsid w:val="006821C9"/>
    <w:rsid w:val="00682B0A"/>
    <w:rsid w:val="006833D8"/>
    <w:rsid w:val="0068362C"/>
    <w:rsid w:val="00683C0B"/>
    <w:rsid w:val="00683F72"/>
    <w:rsid w:val="006840F1"/>
    <w:rsid w:val="0068437C"/>
    <w:rsid w:val="00685B14"/>
    <w:rsid w:val="00685DC9"/>
    <w:rsid w:val="00685EF4"/>
    <w:rsid w:val="006863E1"/>
    <w:rsid w:val="00686744"/>
    <w:rsid w:val="0068705D"/>
    <w:rsid w:val="00687F53"/>
    <w:rsid w:val="00690746"/>
    <w:rsid w:val="00690A47"/>
    <w:rsid w:val="00691F97"/>
    <w:rsid w:val="00692298"/>
    <w:rsid w:val="00692917"/>
    <w:rsid w:val="00692EED"/>
    <w:rsid w:val="00693750"/>
    <w:rsid w:val="00693751"/>
    <w:rsid w:val="00693877"/>
    <w:rsid w:val="0069394C"/>
    <w:rsid w:val="00693CCD"/>
    <w:rsid w:val="0069428F"/>
    <w:rsid w:val="006951AC"/>
    <w:rsid w:val="0069580D"/>
    <w:rsid w:val="00695B73"/>
    <w:rsid w:val="00695B8F"/>
    <w:rsid w:val="00695B92"/>
    <w:rsid w:val="00696688"/>
    <w:rsid w:val="00696892"/>
    <w:rsid w:val="006975F8"/>
    <w:rsid w:val="00697818"/>
    <w:rsid w:val="0069796E"/>
    <w:rsid w:val="00697A2E"/>
    <w:rsid w:val="006A0B70"/>
    <w:rsid w:val="006A1827"/>
    <w:rsid w:val="006A241A"/>
    <w:rsid w:val="006A2561"/>
    <w:rsid w:val="006A288B"/>
    <w:rsid w:val="006A34E4"/>
    <w:rsid w:val="006A36BF"/>
    <w:rsid w:val="006A3C49"/>
    <w:rsid w:val="006A43EA"/>
    <w:rsid w:val="006A4802"/>
    <w:rsid w:val="006A563D"/>
    <w:rsid w:val="006A60ED"/>
    <w:rsid w:val="006A6732"/>
    <w:rsid w:val="006A7BCA"/>
    <w:rsid w:val="006A7F1C"/>
    <w:rsid w:val="006B0D0D"/>
    <w:rsid w:val="006B18E5"/>
    <w:rsid w:val="006B1A7E"/>
    <w:rsid w:val="006B2F06"/>
    <w:rsid w:val="006B528A"/>
    <w:rsid w:val="006B5887"/>
    <w:rsid w:val="006B5A5A"/>
    <w:rsid w:val="006B6221"/>
    <w:rsid w:val="006B7228"/>
    <w:rsid w:val="006B74DF"/>
    <w:rsid w:val="006C0546"/>
    <w:rsid w:val="006C0C4C"/>
    <w:rsid w:val="006C0E5D"/>
    <w:rsid w:val="006C159C"/>
    <w:rsid w:val="006C2773"/>
    <w:rsid w:val="006C2C4A"/>
    <w:rsid w:val="006C3A84"/>
    <w:rsid w:val="006C4D24"/>
    <w:rsid w:val="006C4FBF"/>
    <w:rsid w:val="006C53D5"/>
    <w:rsid w:val="006C5632"/>
    <w:rsid w:val="006C5896"/>
    <w:rsid w:val="006C5B03"/>
    <w:rsid w:val="006C5E49"/>
    <w:rsid w:val="006C6899"/>
    <w:rsid w:val="006C7157"/>
    <w:rsid w:val="006C7DBC"/>
    <w:rsid w:val="006D0BFF"/>
    <w:rsid w:val="006D11DF"/>
    <w:rsid w:val="006D1562"/>
    <w:rsid w:val="006D163C"/>
    <w:rsid w:val="006D2564"/>
    <w:rsid w:val="006D282B"/>
    <w:rsid w:val="006D31AD"/>
    <w:rsid w:val="006D371F"/>
    <w:rsid w:val="006D3A84"/>
    <w:rsid w:val="006D4415"/>
    <w:rsid w:val="006D4C12"/>
    <w:rsid w:val="006D4F5C"/>
    <w:rsid w:val="006D6E09"/>
    <w:rsid w:val="006D6EAF"/>
    <w:rsid w:val="006D70F5"/>
    <w:rsid w:val="006D78EB"/>
    <w:rsid w:val="006D7ACD"/>
    <w:rsid w:val="006D7CCB"/>
    <w:rsid w:val="006D7EA0"/>
    <w:rsid w:val="006E0D77"/>
    <w:rsid w:val="006E0D9A"/>
    <w:rsid w:val="006E0F21"/>
    <w:rsid w:val="006E14E5"/>
    <w:rsid w:val="006E168A"/>
    <w:rsid w:val="006E1C19"/>
    <w:rsid w:val="006E238E"/>
    <w:rsid w:val="006E2797"/>
    <w:rsid w:val="006E3633"/>
    <w:rsid w:val="006E429D"/>
    <w:rsid w:val="006E5238"/>
    <w:rsid w:val="006E54EE"/>
    <w:rsid w:val="006E597B"/>
    <w:rsid w:val="006E5A0F"/>
    <w:rsid w:val="006E5D6F"/>
    <w:rsid w:val="006E6AEE"/>
    <w:rsid w:val="006E7D41"/>
    <w:rsid w:val="006F09B0"/>
    <w:rsid w:val="006F0C0B"/>
    <w:rsid w:val="006F10DD"/>
    <w:rsid w:val="006F142B"/>
    <w:rsid w:val="006F1991"/>
    <w:rsid w:val="006F1FC0"/>
    <w:rsid w:val="006F2054"/>
    <w:rsid w:val="006F27FB"/>
    <w:rsid w:val="006F2C7D"/>
    <w:rsid w:val="006F2D15"/>
    <w:rsid w:val="006F3383"/>
    <w:rsid w:val="006F356A"/>
    <w:rsid w:val="006F3E9C"/>
    <w:rsid w:val="006F4B6F"/>
    <w:rsid w:val="006F5528"/>
    <w:rsid w:val="006F55BD"/>
    <w:rsid w:val="006F57C2"/>
    <w:rsid w:val="006F656E"/>
    <w:rsid w:val="006F6820"/>
    <w:rsid w:val="006F73B6"/>
    <w:rsid w:val="006F77F3"/>
    <w:rsid w:val="006F7B6F"/>
    <w:rsid w:val="00700903"/>
    <w:rsid w:val="007009A5"/>
    <w:rsid w:val="00700DF2"/>
    <w:rsid w:val="007010CF"/>
    <w:rsid w:val="00701162"/>
    <w:rsid w:val="007011D2"/>
    <w:rsid w:val="0070180D"/>
    <w:rsid w:val="00701A47"/>
    <w:rsid w:val="00702662"/>
    <w:rsid w:val="00702C42"/>
    <w:rsid w:val="00703DDA"/>
    <w:rsid w:val="00705131"/>
    <w:rsid w:val="007051A4"/>
    <w:rsid w:val="007052EC"/>
    <w:rsid w:val="007056BD"/>
    <w:rsid w:val="00705A79"/>
    <w:rsid w:val="00705EA0"/>
    <w:rsid w:val="00706F4B"/>
    <w:rsid w:val="00707582"/>
    <w:rsid w:val="007076DA"/>
    <w:rsid w:val="0071023C"/>
    <w:rsid w:val="00710691"/>
    <w:rsid w:val="00710AD7"/>
    <w:rsid w:val="00710FCB"/>
    <w:rsid w:val="0071152F"/>
    <w:rsid w:val="00712062"/>
    <w:rsid w:val="00712347"/>
    <w:rsid w:val="00713B01"/>
    <w:rsid w:val="00713C6E"/>
    <w:rsid w:val="007141CA"/>
    <w:rsid w:val="00715A2F"/>
    <w:rsid w:val="0071636A"/>
    <w:rsid w:val="00716BA7"/>
    <w:rsid w:val="00716C4A"/>
    <w:rsid w:val="00716D77"/>
    <w:rsid w:val="00717362"/>
    <w:rsid w:val="00717F5A"/>
    <w:rsid w:val="0072008A"/>
    <w:rsid w:val="007206E8"/>
    <w:rsid w:val="00720863"/>
    <w:rsid w:val="007212CA"/>
    <w:rsid w:val="007215DA"/>
    <w:rsid w:val="0072170C"/>
    <w:rsid w:val="00722561"/>
    <w:rsid w:val="00723025"/>
    <w:rsid w:val="007235AC"/>
    <w:rsid w:val="0072369B"/>
    <w:rsid w:val="00725983"/>
    <w:rsid w:val="00725BD3"/>
    <w:rsid w:val="00725DF1"/>
    <w:rsid w:val="00726160"/>
    <w:rsid w:val="0072626B"/>
    <w:rsid w:val="0072666E"/>
    <w:rsid w:val="007268DF"/>
    <w:rsid w:val="00726DEC"/>
    <w:rsid w:val="00727848"/>
    <w:rsid w:val="00727FDA"/>
    <w:rsid w:val="0073087C"/>
    <w:rsid w:val="00730B2B"/>
    <w:rsid w:val="00730E31"/>
    <w:rsid w:val="007319F0"/>
    <w:rsid w:val="00732722"/>
    <w:rsid w:val="00732EB2"/>
    <w:rsid w:val="00733441"/>
    <w:rsid w:val="00733563"/>
    <w:rsid w:val="007338A5"/>
    <w:rsid w:val="00733E1A"/>
    <w:rsid w:val="00733EEE"/>
    <w:rsid w:val="00733EF9"/>
    <w:rsid w:val="00733F9E"/>
    <w:rsid w:val="0073433C"/>
    <w:rsid w:val="00734352"/>
    <w:rsid w:val="00734425"/>
    <w:rsid w:val="007348BA"/>
    <w:rsid w:val="00734ECB"/>
    <w:rsid w:val="00735B96"/>
    <w:rsid w:val="00736796"/>
    <w:rsid w:val="00736BE9"/>
    <w:rsid w:val="00736D66"/>
    <w:rsid w:val="007374DC"/>
    <w:rsid w:val="0073752D"/>
    <w:rsid w:val="0073759B"/>
    <w:rsid w:val="00740611"/>
    <w:rsid w:val="00740916"/>
    <w:rsid w:val="00740C6D"/>
    <w:rsid w:val="007412AD"/>
    <w:rsid w:val="00741E6F"/>
    <w:rsid w:val="007422EF"/>
    <w:rsid w:val="00742995"/>
    <w:rsid w:val="00742F2C"/>
    <w:rsid w:val="0074399B"/>
    <w:rsid w:val="0074443A"/>
    <w:rsid w:val="00744B43"/>
    <w:rsid w:val="00744ED6"/>
    <w:rsid w:val="007457FC"/>
    <w:rsid w:val="00745A93"/>
    <w:rsid w:val="00745CA2"/>
    <w:rsid w:val="007469BB"/>
    <w:rsid w:val="00746DC0"/>
    <w:rsid w:val="00746F53"/>
    <w:rsid w:val="00747479"/>
    <w:rsid w:val="0074748E"/>
    <w:rsid w:val="007477E6"/>
    <w:rsid w:val="00747CD6"/>
    <w:rsid w:val="0075077E"/>
    <w:rsid w:val="00750F31"/>
    <w:rsid w:val="00751718"/>
    <w:rsid w:val="00751F31"/>
    <w:rsid w:val="007523C7"/>
    <w:rsid w:val="0075264A"/>
    <w:rsid w:val="00753567"/>
    <w:rsid w:val="00753B2F"/>
    <w:rsid w:val="00753E75"/>
    <w:rsid w:val="007541D9"/>
    <w:rsid w:val="00754797"/>
    <w:rsid w:val="00755B3A"/>
    <w:rsid w:val="00755BA2"/>
    <w:rsid w:val="007566FA"/>
    <w:rsid w:val="00757246"/>
    <w:rsid w:val="007574E2"/>
    <w:rsid w:val="00757875"/>
    <w:rsid w:val="00757966"/>
    <w:rsid w:val="00760102"/>
    <w:rsid w:val="00760419"/>
    <w:rsid w:val="00760450"/>
    <w:rsid w:val="0076053F"/>
    <w:rsid w:val="007605CF"/>
    <w:rsid w:val="007608FB"/>
    <w:rsid w:val="007609B0"/>
    <w:rsid w:val="00761197"/>
    <w:rsid w:val="00761BDF"/>
    <w:rsid w:val="00761F83"/>
    <w:rsid w:val="0076230D"/>
    <w:rsid w:val="00762452"/>
    <w:rsid w:val="007626F9"/>
    <w:rsid w:val="00762BCE"/>
    <w:rsid w:val="0076315D"/>
    <w:rsid w:val="00763190"/>
    <w:rsid w:val="00763366"/>
    <w:rsid w:val="007633D7"/>
    <w:rsid w:val="00764637"/>
    <w:rsid w:val="0076474F"/>
    <w:rsid w:val="00764B91"/>
    <w:rsid w:val="00764BC2"/>
    <w:rsid w:val="00764F83"/>
    <w:rsid w:val="00765431"/>
    <w:rsid w:val="0076571B"/>
    <w:rsid w:val="00765BDF"/>
    <w:rsid w:val="00765E10"/>
    <w:rsid w:val="00766E98"/>
    <w:rsid w:val="00766EDE"/>
    <w:rsid w:val="0076730B"/>
    <w:rsid w:val="007673A7"/>
    <w:rsid w:val="00767741"/>
    <w:rsid w:val="0077068E"/>
    <w:rsid w:val="0077227A"/>
    <w:rsid w:val="00772A35"/>
    <w:rsid w:val="00772C18"/>
    <w:rsid w:val="00773357"/>
    <w:rsid w:val="007738F5"/>
    <w:rsid w:val="00773E78"/>
    <w:rsid w:val="00774A86"/>
    <w:rsid w:val="00774C28"/>
    <w:rsid w:val="007750B3"/>
    <w:rsid w:val="0077524E"/>
    <w:rsid w:val="007756E4"/>
    <w:rsid w:val="007767CC"/>
    <w:rsid w:val="00776870"/>
    <w:rsid w:val="00777002"/>
    <w:rsid w:val="007770CE"/>
    <w:rsid w:val="007772B0"/>
    <w:rsid w:val="0077736C"/>
    <w:rsid w:val="00777939"/>
    <w:rsid w:val="0078006B"/>
    <w:rsid w:val="0078098B"/>
    <w:rsid w:val="00781A1D"/>
    <w:rsid w:val="007828D9"/>
    <w:rsid w:val="00782D2C"/>
    <w:rsid w:val="0078308E"/>
    <w:rsid w:val="007838F8"/>
    <w:rsid w:val="00783C86"/>
    <w:rsid w:val="0078410F"/>
    <w:rsid w:val="00784B4A"/>
    <w:rsid w:val="00784CD8"/>
    <w:rsid w:val="00784FFA"/>
    <w:rsid w:val="00785188"/>
    <w:rsid w:val="007851A5"/>
    <w:rsid w:val="007854DD"/>
    <w:rsid w:val="00785D80"/>
    <w:rsid w:val="00786024"/>
    <w:rsid w:val="00786917"/>
    <w:rsid w:val="00786FE6"/>
    <w:rsid w:val="007870F7"/>
    <w:rsid w:val="007871D8"/>
    <w:rsid w:val="007874F8"/>
    <w:rsid w:val="0079039C"/>
    <w:rsid w:val="00790401"/>
    <w:rsid w:val="007905AE"/>
    <w:rsid w:val="00790C19"/>
    <w:rsid w:val="00790EB4"/>
    <w:rsid w:val="007911F7"/>
    <w:rsid w:val="00791750"/>
    <w:rsid w:val="00791999"/>
    <w:rsid w:val="00791BB4"/>
    <w:rsid w:val="007922DA"/>
    <w:rsid w:val="0079309F"/>
    <w:rsid w:val="00793569"/>
    <w:rsid w:val="007936BB"/>
    <w:rsid w:val="00793E51"/>
    <w:rsid w:val="00793FE6"/>
    <w:rsid w:val="0079475A"/>
    <w:rsid w:val="00795054"/>
    <w:rsid w:val="007950C3"/>
    <w:rsid w:val="007954B3"/>
    <w:rsid w:val="00796A2D"/>
    <w:rsid w:val="00796DC8"/>
    <w:rsid w:val="00797091"/>
    <w:rsid w:val="007976B6"/>
    <w:rsid w:val="00797DDF"/>
    <w:rsid w:val="00797F18"/>
    <w:rsid w:val="007A152D"/>
    <w:rsid w:val="007A1970"/>
    <w:rsid w:val="007A23FC"/>
    <w:rsid w:val="007A2AE1"/>
    <w:rsid w:val="007A2B01"/>
    <w:rsid w:val="007A2C27"/>
    <w:rsid w:val="007A2CD9"/>
    <w:rsid w:val="007A301D"/>
    <w:rsid w:val="007A385D"/>
    <w:rsid w:val="007A4146"/>
    <w:rsid w:val="007A48AC"/>
    <w:rsid w:val="007A4921"/>
    <w:rsid w:val="007A54C1"/>
    <w:rsid w:val="007A5B1D"/>
    <w:rsid w:val="007A5BB5"/>
    <w:rsid w:val="007A5D43"/>
    <w:rsid w:val="007A6ED6"/>
    <w:rsid w:val="007A7A6C"/>
    <w:rsid w:val="007A7B22"/>
    <w:rsid w:val="007B0058"/>
    <w:rsid w:val="007B0B20"/>
    <w:rsid w:val="007B0C69"/>
    <w:rsid w:val="007B0D3F"/>
    <w:rsid w:val="007B0FDC"/>
    <w:rsid w:val="007B194B"/>
    <w:rsid w:val="007B1B14"/>
    <w:rsid w:val="007B336B"/>
    <w:rsid w:val="007B338E"/>
    <w:rsid w:val="007B3F66"/>
    <w:rsid w:val="007B3F7D"/>
    <w:rsid w:val="007B3FEA"/>
    <w:rsid w:val="007B41E4"/>
    <w:rsid w:val="007B43AF"/>
    <w:rsid w:val="007B590D"/>
    <w:rsid w:val="007B5BCF"/>
    <w:rsid w:val="007B5E3A"/>
    <w:rsid w:val="007B68EE"/>
    <w:rsid w:val="007B7978"/>
    <w:rsid w:val="007B79DE"/>
    <w:rsid w:val="007B7BBA"/>
    <w:rsid w:val="007B7BE8"/>
    <w:rsid w:val="007C000B"/>
    <w:rsid w:val="007C0BE3"/>
    <w:rsid w:val="007C15D0"/>
    <w:rsid w:val="007C1930"/>
    <w:rsid w:val="007C1F85"/>
    <w:rsid w:val="007C20DB"/>
    <w:rsid w:val="007C216E"/>
    <w:rsid w:val="007C22DD"/>
    <w:rsid w:val="007C27FC"/>
    <w:rsid w:val="007C35E0"/>
    <w:rsid w:val="007C39E6"/>
    <w:rsid w:val="007C3C6F"/>
    <w:rsid w:val="007C43FD"/>
    <w:rsid w:val="007C4B30"/>
    <w:rsid w:val="007C4B87"/>
    <w:rsid w:val="007C5190"/>
    <w:rsid w:val="007C55C4"/>
    <w:rsid w:val="007C55E8"/>
    <w:rsid w:val="007C5E28"/>
    <w:rsid w:val="007C6786"/>
    <w:rsid w:val="007C6AE1"/>
    <w:rsid w:val="007C700E"/>
    <w:rsid w:val="007C7800"/>
    <w:rsid w:val="007D1E0A"/>
    <w:rsid w:val="007D211C"/>
    <w:rsid w:val="007D2C9B"/>
    <w:rsid w:val="007D2CD7"/>
    <w:rsid w:val="007D32BC"/>
    <w:rsid w:val="007D3769"/>
    <w:rsid w:val="007D3BD6"/>
    <w:rsid w:val="007D4035"/>
    <w:rsid w:val="007D414A"/>
    <w:rsid w:val="007D5769"/>
    <w:rsid w:val="007D58D0"/>
    <w:rsid w:val="007D5DD9"/>
    <w:rsid w:val="007D66FD"/>
    <w:rsid w:val="007D6BE3"/>
    <w:rsid w:val="007D6C18"/>
    <w:rsid w:val="007D745E"/>
    <w:rsid w:val="007D7DCE"/>
    <w:rsid w:val="007D7FA8"/>
    <w:rsid w:val="007E11DC"/>
    <w:rsid w:val="007E1540"/>
    <w:rsid w:val="007E319C"/>
    <w:rsid w:val="007E36A0"/>
    <w:rsid w:val="007E38E3"/>
    <w:rsid w:val="007E3900"/>
    <w:rsid w:val="007E4923"/>
    <w:rsid w:val="007E5231"/>
    <w:rsid w:val="007E569B"/>
    <w:rsid w:val="007E56DD"/>
    <w:rsid w:val="007E5F19"/>
    <w:rsid w:val="007E623C"/>
    <w:rsid w:val="007E69F1"/>
    <w:rsid w:val="007E6D7A"/>
    <w:rsid w:val="007E74AF"/>
    <w:rsid w:val="007E78D8"/>
    <w:rsid w:val="007E791A"/>
    <w:rsid w:val="007E7ADB"/>
    <w:rsid w:val="007F0022"/>
    <w:rsid w:val="007F05CE"/>
    <w:rsid w:val="007F22DD"/>
    <w:rsid w:val="007F24A3"/>
    <w:rsid w:val="007F255F"/>
    <w:rsid w:val="007F28F8"/>
    <w:rsid w:val="007F3EBC"/>
    <w:rsid w:val="007F4257"/>
    <w:rsid w:val="007F482A"/>
    <w:rsid w:val="007F4E15"/>
    <w:rsid w:val="007F4E6E"/>
    <w:rsid w:val="007F5044"/>
    <w:rsid w:val="007F5262"/>
    <w:rsid w:val="007F5388"/>
    <w:rsid w:val="007F5B7B"/>
    <w:rsid w:val="007F6124"/>
    <w:rsid w:val="007F6528"/>
    <w:rsid w:val="007F685E"/>
    <w:rsid w:val="007F73FC"/>
    <w:rsid w:val="007F778F"/>
    <w:rsid w:val="007F7889"/>
    <w:rsid w:val="007F795A"/>
    <w:rsid w:val="00800099"/>
    <w:rsid w:val="008001A4"/>
    <w:rsid w:val="008004AA"/>
    <w:rsid w:val="00800633"/>
    <w:rsid w:val="00800DD5"/>
    <w:rsid w:val="00800E45"/>
    <w:rsid w:val="008011C7"/>
    <w:rsid w:val="00801491"/>
    <w:rsid w:val="0080175C"/>
    <w:rsid w:val="008020F4"/>
    <w:rsid w:val="0080212D"/>
    <w:rsid w:val="0080325E"/>
    <w:rsid w:val="0080389F"/>
    <w:rsid w:val="00804671"/>
    <w:rsid w:val="00804D58"/>
    <w:rsid w:val="0080687C"/>
    <w:rsid w:val="0080691F"/>
    <w:rsid w:val="00806D45"/>
    <w:rsid w:val="00806FA8"/>
    <w:rsid w:val="00807060"/>
    <w:rsid w:val="008070E4"/>
    <w:rsid w:val="008100BF"/>
    <w:rsid w:val="0081030D"/>
    <w:rsid w:val="00810881"/>
    <w:rsid w:val="0081145D"/>
    <w:rsid w:val="008114FD"/>
    <w:rsid w:val="0081342E"/>
    <w:rsid w:val="008134FB"/>
    <w:rsid w:val="00813888"/>
    <w:rsid w:val="008139B0"/>
    <w:rsid w:val="008142D4"/>
    <w:rsid w:val="0081578B"/>
    <w:rsid w:val="00815B46"/>
    <w:rsid w:val="00815D0F"/>
    <w:rsid w:val="00815D57"/>
    <w:rsid w:val="00817073"/>
    <w:rsid w:val="00817643"/>
    <w:rsid w:val="0081782D"/>
    <w:rsid w:val="00817DAD"/>
    <w:rsid w:val="008206B7"/>
    <w:rsid w:val="00820B05"/>
    <w:rsid w:val="00820E28"/>
    <w:rsid w:val="00821037"/>
    <w:rsid w:val="00821050"/>
    <w:rsid w:val="00821744"/>
    <w:rsid w:val="00821DAB"/>
    <w:rsid w:val="00822208"/>
    <w:rsid w:val="00822BCE"/>
    <w:rsid w:val="00822F04"/>
    <w:rsid w:val="008230C0"/>
    <w:rsid w:val="008231D9"/>
    <w:rsid w:val="00823257"/>
    <w:rsid w:val="00823341"/>
    <w:rsid w:val="0082394F"/>
    <w:rsid w:val="00823993"/>
    <w:rsid w:val="00823DEF"/>
    <w:rsid w:val="008246B3"/>
    <w:rsid w:val="0082498F"/>
    <w:rsid w:val="00824B4D"/>
    <w:rsid w:val="00824D45"/>
    <w:rsid w:val="00824F0E"/>
    <w:rsid w:val="008252C1"/>
    <w:rsid w:val="008259B0"/>
    <w:rsid w:val="00825D09"/>
    <w:rsid w:val="0082606F"/>
    <w:rsid w:val="008271BC"/>
    <w:rsid w:val="00827894"/>
    <w:rsid w:val="008278D5"/>
    <w:rsid w:val="0083045E"/>
    <w:rsid w:val="008306DC"/>
    <w:rsid w:val="008309FB"/>
    <w:rsid w:val="008311B5"/>
    <w:rsid w:val="008319C1"/>
    <w:rsid w:val="00831B86"/>
    <w:rsid w:val="00831EF5"/>
    <w:rsid w:val="0083223B"/>
    <w:rsid w:val="008324C3"/>
    <w:rsid w:val="00832A02"/>
    <w:rsid w:val="008330C4"/>
    <w:rsid w:val="0083316A"/>
    <w:rsid w:val="008331A1"/>
    <w:rsid w:val="0083437B"/>
    <w:rsid w:val="00834977"/>
    <w:rsid w:val="00834B38"/>
    <w:rsid w:val="008350C7"/>
    <w:rsid w:val="008369E4"/>
    <w:rsid w:val="0083757A"/>
    <w:rsid w:val="00837956"/>
    <w:rsid w:val="00837BDA"/>
    <w:rsid w:val="00840BE2"/>
    <w:rsid w:val="00840FA9"/>
    <w:rsid w:val="008411EE"/>
    <w:rsid w:val="00841380"/>
    <w:rsid w:val="00841562"/>
    <w:rsid w:val="008419BB"/>
    <w:rsid w:val="00841C2E"/>
    <w:rsid w:val="00841FDE"/>
    <w:rsid w:val="00842407"/>
    <w:rsid w:val="0084319D"/>
    <w:rsid w:val="008431AC"/>
    <w:rsid w:val="008434FD"/>
    <w:rsid w:val="008437C9"/>
    <w:rsid w:val="008447D7"/>
    <w:rsid w:val="0084557C"/>
    <w:rsid w:val="00845677"/>
    <w:rsid w:val="008458E7"/>
    <w:rsid w:val="00845AE8"/>
    <w:rsid w:val="00845D23"/>
    <w:rsid w:val="008464E6"/>
    <w:rsid w:val="00847B92"/>
    <w:rsid w:val="00850830"/>
    <w:rsid w:val="00850ABC"/>
    <w:rsid w:val="00850E1E"/>
    <w:rsid w:val="00851100"/>
    <w:rsid w:val="008516B9"/>
    <w:rsid w:val="00851AEE"/>
    <w:rsid w:val="00851F76"/>
    <w:rsid w:val="00852A09"/>
    <w:rsid w:val="00852A52"/>
    <w:rsid w:val="00852F07"/>
    <w:rsid w:val="00853BA7"/>
    <w:rsid w:val="00853E7C"/>
    <w:rsid w:val="0085420A"/>
    <w:rsid w:val="00854482"/>
    <w:rsid w:val="00854D8A"/>
    <w:rsid w:val="00855DBF"/>
    <w:rsid w:val="00856464"/>
    <w:rsid w:val="0085793A"/>
    <w:rsid w:val="00857D56"/>
    <w:rsid w:val="0086096D"/>
    <w:rsid w:val="00860D77"/>
    <w:rsid w:val="00861641"/>
    <w:rsid w:val="00862808"/>
    <w:rsid w:val="00862FD1"/>
    <w:rsid w:val="00863CF1"/>
    <w:rsid w:val="00863D21"/>
    <w:rsid w:val="00864068"/>
    <w:rsid w:val="00864356"/>
    <w:rsid w:val="008644EB"/>
    <w:rsid w:val="00864B89"/>
    <w:rsid w:val="00865977"/>
    <w:rsid w:val="00865E0F"/>
    <w:rsid w:val="00866448"/>
    <w:rsid w:val="00866D50"/>
    <w:rsid w:val="00867009"/>
    <w:rsid w:val="00867606"/>
    <w:rsid w:val="0087024F"/>
    <w:rsid w:val="00870699"/>
    <w:rsid w:val="0087077F"/>
    <w:rsid w:val="00870C39"/>
    <w:rsid w:val="00872496"/>
    <w:rsid w:val="00872E99"/>
    <w:rsid w:val="008731BF"/>
    <w:rsid w:val="008731CD"/>
    <w:rsid w:val="008732EB"/>
    <w:rsid w:val="00873CB3"/>
    <w:rsid w:val="00873E91"/>
    <w:rsid w:val="008749C2"/>
    <w:rsid w:val="00874EA1"/>
    <w:rsid w:val="00875471"/>
    <w:rsid w:val="008757F1"/>
    <w:rsid w:val="008765FB"/>
    <w:rsid w:val="0087773D"/>
    <w:rsid w:val="00877789"/>
    <w:rsid w:val="0088011B"/>
    <w:rsid w:val="00880CDD"/>
    <w:rsid w:val="0088104C"/>
    <w:rsid w:val="00881BEF"/>
    <w:rsid w:val="00882EBA"/>
    <w:rsid w:val="0088402F"/>
    <w:rsid w:val="0088405C"/>
    <w:rsid w:val="008840D0"/>
    <w:rsid w:val="00885BBA"/>
    <w:rsid w:val="00886D46"/>
    <w:rsid w:val="00886D58"/>
    <w:rsid w:val="00887238"/>
    <w:rsid w:val="008873A5"/>
    <w:rsid w:val="0088772E"/>
    <w:rsid w:val="008877A5"/>
    <w:rsid w:val="008905B6"/>
    <w:rsid w:val="00890AC8"/>
    <w:rsid w:val="00890C13"/>
    <w:rsid w:val="008914D6"/>
    <w:rsid w:val="0089173A"/>
    <w:rsid w:val="00891AF2"/>
    <w:rsid w:val="00891B48"/>
    <w:rsid w:val="00891BAB"/>
    <w:rsid w:val="00891DE1"/>
    <w:rsid w:val="008926D2"/>
    <w:rsid w:val="00892FB5"/>
    <w:rsid w:val="008930BD"/>
    <w:rsid w:val="0089383E"/>
    <w:rsid w:val="00893927"/>
    <w:rsid w:val="00893BBC"/>
    <w:rsid w:val="00894307"/>
    <w:rsid w:val="00894CB7"/>
    <w:rsid w:val="00894FED"/>
    <w:rsid w:val="008956D6"/>
    <w:rsid w:val="0089611B"/>
    <w:rsid w:val="00896BD6"/>
    <w:rsid w:val="0089765C"/>
    <w:rsid w:val="008A0743"/>
    <w:rsid w:val="008A1286"/>
    <w:rsid w:val="008A1977"/>
    <w:rsid w:val="008A2116"/>
    <w:rsid w:val="008A22D5"/>
    <w:rsid w:val="008A28EC"/>
    <w:rsid w:val="008A2A53"/>
    <w:rsid w:val="008A2AE1"/>
    <w:rsid w:val="008A2F4A"/>
    <w:rsid w:val="008A3955"/>
    <w:rsid w:val="008A4E05"/>
    <w:rsid w:val="008A5BAE"/>
    <w:rsid w:val="008A5E05"/>
    <w:rsid w:val="008A6368"/>
    <w:rsid w:val="008A6C12"/>
    <w:rsid w:val="008A6EA1"/>
    <w:rsid w:val="008A7399"/>
    <w:rsid w:val="008A758E"/>
    <w:rsid w:val="008A780C"/>
    <w:rsid w:val="008A7AC7"/>
    <w:rsid w:val="008A7F07"/>
    <w:rsid w:val="008B0495"/>
    <w:rsid w:val="008B0906"/>
    <w:rsid w:val="008B0F96"/>
    <w:rsid w:val="008B10C4"/>
    <w:rsid w:val="008B11C4"/>
    <w:rsid w:val="008B13F0"/>
    <w:rsid w:val="008B19C1"/>
    <w:rsid w:val="008B1B9A"/>
    <w:rsid w:val="008B1B9C"/>
    <w:rsid w:val="008B1F1A"/>
    <w:rsid w:val="008B21CC"/>
    <w:rsid w:val="008B2D63"/>
    <w:rsid w:val="008B36AF"/>
    <w:rsid w:val="008B3ABD"/>
    <w:rsid w:val="008B3CE0"/>
    <w:rsid w:val="008B3F07"/>
    <w:rsid w:val="008B46BF"/>
    <w:rsid w:val="008B4820"/>
    <w:rsid w:val="008B574A"/>
    <w:rsid w:val="008B5D34"/>
    <w:rsid w:val="008B5D91"/>
    <w:rsid w:val="008B6150"/>
    <w:rsid w:val="008C038C"/>
    <w:rsid w:val="008C043E"/>
    <w:rsid w:val="008C0732"/>
    <w:rsid w:val="008C2A1F"/>
    <w:rsid w:val="008C2D5C"/>
    <w:rsid w:val="008C318A"/>
    <w:rsid w:val="008C329E"/>
    <w:rsid w:val="008C32D1"/>
    <w:rsid w:val="008C32D9"/>
    <w:rsid w:val="008C3519"/>
    <w:rsid w:val="008C3667"/>
    <w:rsid w:val="008C3A28"/>
    <w:rsid w:val="008C4A89"/>
    <w:rsid w:val="008C5336"/>
    <w:rsid w:val="008C5351"/>
    <w:rsid w:val="008C53EA"/>
    <w:rsid w:val="008C5547"/>
    <w:rsid w:val="008C6160"/>
    <w:rsid w:val="008C6B6A"/>
    <w:rsid w:val="008D07ED"/>
    <w:rsid w:val="008D08E8"/>
    <w:rsid w:val="008D0BB0"/>
    <w:rsid w:val="008D1B99"/>
    <w:rsid w:val="008D1E0C"/>
    <w:rsid w:val="008D28D0"/>
    <w:rsid w:val="008D32CE"/>
    <w:rsid w:val="008D32E8"/>
    <w:rsid w:val="008D3F4B"/>
    <w:rsid w:val="008D42E0"/>
    <w:rsid w:val="008D42EC"/>
    <w:rsid w:val="008D47CB"/>
    <w:rsid w:val="008D4DCB"/>
    <w:rsid w:val="008D55C1"/>
    <w:rsid w:val="008D5EC7"/>
    <w:rsid w:val="008D68C2"/>
    <w:rsid w:val="008D6F1C"/>
    <w:rsid w:val="008D77F3"/>
    <w:rsid w:val="008D797E"/>
    <w:rsid w:val="008E15FF"/>
    <w:rsid w:val="008E17F2"/>
    <w:rsid w:val="008E1FDD"/>
    <w:rsid w:val="008E2090"/>
    <w:rsid w:val="008E2C61"/>
    <w:rsid w:val="008E331B"/>
    <w:rsid w:val="008E3F47"/>
    <w:rsid w:val="008E4309"/>
    <w:rsid w:val="008E4C66"/>
    <w:rsid w:val="008E52BF"/>
    <w:rsid w:val="008E5751"/>
    <w:rsid w:val="008E57B5"/>
    <w:rsid w:val="008E5D22"/>
    <w:rsid w:val="008E5D3D"/>
    <w:rsid w:val="008E7062"/>
    <w:rsid w:val="008E7296"/>
    <w:rsid w:val="008E7394"/>
    <w:rsid w:val="008E757C"/>
    <w:rsid w:val="008F0005"/>
    <w:rsid w:val="008F080E"/>
    <w:rsid w:val="008F0863"/>
    <w:rsid w:val="008F15C6"/>
    <w:rsid w:val="008F1716"/>
    <w:rsid w:val="008F210E"/>
    <w:rsid w:val="008F269D"/>
    <w:rsid w:val="008F2CCE"/>
    <w:rsid w:val="008F2D71"/>
    <w:rsid w:val="008F3178"/>
    <w:rsid w:val="008F31E0"/>
    <w:rsid w:val="008F33B7"/>
    <w:rsid w:val="008F34A2"/>
    <w:rsid w:val="008F3522"/>
    <w:rsid w:val="008F39F1"/>
    <w:rsid w:val="008F52F6"/>
    <w:rsid w:val="008F55B1"/>
    <w:rsid w:val="008F59F5"/>
    <w:rsid w:val="008F5AD6"/>
    <w:rsid w:val="008F5EC3"/>
    <w:rsid w:val="008F65B7"/>
    <w:rsid w:val="008F6881"/>
    <w:rsid w:val="008F68DC"/>
    <w:rsid w:val="008F6CD9"/>
    <w:rsid w:val="008F7597"/>
    <w:rsid w:val="008F7973"/>
    <w:rsid w:val="008F7C03"/>
    <w:rsid w:val="008F7D4E"/>
    <w:rsid w:val="00900893"/>
    <w:rsid w:val="00901594"/>
    <w:rsid w:val="00901AF8"/>
    <w:rsid w:val="009029D4"/>
    <w:rsid w:val="00903683"/>
    <w:rsid w:val="00903996"/>
    <w:rsid w:val="00903CE6"/>
    <w:rsid w:val="0090449C"/>
    <w:rsid w:val="009045D6"/>
    <w:rsid w:val="009054B0"/>
    <w:rsid w:val="009058E8"/>
    <w:rsid w:val="00905A6F"/>
    <w:rsid w:val="00906014"/>
    <w:rsid w:val="009069C5"/>
    <w:rsid w:val="00907A42"/>
    <w:rsid w:val="00907B6D"/>
    <w:rsid w:val="00907DBF"/>
    <w:rsid w:val="00907F42"/>
    <w:rsid w:val="009101CA"/>
    <w:rsid w:val="00910342"/>
    <w:rsid w:val="00910E27"/>
    <w:rsid w:val="00910E99"/>
    <w:rsid w:val="009112A7"/>
    <w:rsid w:val="0091143C"/>
    <w:rsid w:val="00911FD3"/>
    <w:rsid w:val="00912BDD"/>
    <w:rsid w:val="00912FA8"/>
    <w:rsid w:val="009133A2"/>
    <w:rsid w:val="0091385C"/>
    <w:rsid w:val="00913EF0"/>
    <w:rsid w:val="00914030"/>
    <w:rsid w:val="0091406D"/>
    <w:rsid w:val="009140C4"/>
    <w:rsid w:val="00914B52"/>
    <w:rsid w:val="00915CF3"/>
    <w:rsid w:val="009170E0"/>
    <w:rsid w:val="00917515"/>
    <w:rsid w:val="009176D9"/>
    <w:rsid w:val="009202E2"/>
    <w:rsid w:val="00920347"/>
    <w:rsid w:val="00920ED0"/>
    <w:rsid w:val="009224E7"/>
    <w:rsid w:val="00922D75"/>
    <w:rsid w:val="00923643"/>
    <w:rsid w:val="009236E6"/>
    <w:rsid w:val="009249BA"/>
    <w:rsid w:val="00924C79"/>
    <w:rsid w:val="00924D9B"/>
    <w:rsid w:val="0092591B"/>
    <w:rsid w:val="00925937"/>
    <w:rsid w:val="00925DAB"/>
    <w:rsid w:val="009260A7"/>
    <w:rsid w:val="009261FD"/>
    <w:rsid w:val="00926278"/>
    <w:rsid w:val="00926618"/>
    <w:rsid w:val="00926BCE"/>
    <w:rsid w:val="00926D28"/>
    <w:rsid w:val="009276BE"/>
    <w:rsid w:val="00930001"/>
    <w:rsid w:val="00930130"/>
    <w:rsid w:val="0093026C"/>
    <w:rsid w:val="0093028C"/>
    <w:rsid w:val="00930491"/>
    <w:rsid w:val="00930C2B"/>
    <w:rsid w:val="009317E6"/>
    <w:rsid w:val="00931C15"/>
    <w:rsid w:val="00931CD5"/>
    <w:rsid w:val="00932010"/>
    <w:rsid w:val="009322FF"/>
    <w:rsid w:val="00932795"/>
    <w:rsid w:val="00932933"/>
    <w:rsid w:val="00932A17"/>
    <w:rsid w:val="00933369"/>
    <w:rsid w:val="00933742"/>
    <w:rsid w:val="00933B77"/>
    <w:rsid w:val="00934609"/>
    <w:rsid w:val="0093466A"/>
    <w:rsid w:val="0093474B"/>
    <w:rsid w:val="00935938"/>
    <w:rsid w:val="009359F4"/>
    <w:rsid w:val="009360DA"/>
    <w:rsid w:val="009369D5"/>
    <w:rsid w:val="00936BCD"/>
    <w:rsid w:val="00937294"/>
    <w:rsid w:val="00937D2E"/>
    <w:rsid w:val="009409F0"/>
    <w:rsid w:val="00940DAC"/>
    <w:rsid w:val="00942301"/>
    <w:rsid w:val="00942EC2"/>
    <w:rsid w:val="00942FC4"/>
    <w:rsid w:val="00943274"/>
    <w:rsid w:val="00943F6E"/>
    <w:rsid w:val="00944484"/>
    <w:rsid w:val="0094486B"/>
    <w:rsid w:val="00945B7E"/>
    <w:rsid w:val="00945E6C"/>
    <w:rsid w:val="0095063D"/>
    <w:rsid w:val="00950D05"/>
    <w:rsid w:val="00951F24"/>
    <w:rsid w:val="009520B5"/>
    <w:rsid w:val="009524F9"/>
    <w:rsid w:val="0095273C"/>
    <w:rsid w:val="00952783"/>
    <w:rsid w:val="009530EF"/>
    <w:rsid w:val="00953158"/>
    <w:rsid w:val="0095397E"/>
    <w:rsid w:val="00953DA0"/>
    <w:rsid w:val="00953EFB"/>
    <w:rsid w:val="00954B21"/>
    <w:rsid w:val="009550FF"/>
    <w:rsid w:val="00955AE3"/>
    <w:rsid w:val="00955D1B"/>
    <w:rsid w:val="00955FFE"/>
    <w:rsid w:val="00956313"/>
    <w:rsid w:val="00956376"/>
    <w:rsid w:val="009569DD"/>
    <w:rsid w:val="009576BD"/>
    <w:rsid w:val="00957A5F"/>
    <w:rsid w:val="00960270"/>
    <w:rsid w:val="00960770"/>
    <w:rsid w:val="00960DFA"/>
    <w:rsid w:val="0096132C"/>
    <w:rsid w:val="00961746"/>
    <w:rsid w:val="00961E73"/>
    <w:rsid w:val="0096281C"/>
    <w:rsid w:val="00962B95"/>
    <w:rsid w:val="0096303C"/>
    <w:rsid w:val="00963ECA"/>
    <w:rsid w:val="0096491F"/>
    <w:rsid w:val="00964A84"/>
    <w:rsid w:val="00964EFA"/>
    <w:rsid w:val="00964F21"/>
    <w:rsid w:val="00965DF1"/>
    <w:rsid w:val="0096612C"/>
    <w:rsid w:val="009662E7"/>
    <w:rsid w:val="0096633A"/>
    <w:rsid w:val="00966EBA"/>
    <w:rsid w:val="00967548"/>
    <w:rsid w:val="00970036"/>
    <w:rsid w:val="00970C71"/>
    <w:rsid w:val="0097105C"/>
    <w:rsid w:val="0097135D"/>
    <w:rsid w:val="0097143A"/>
    <w:rsid w:val="00971A43"/>
    <w:rsid w:val="00972044"/>
    <w:rsid w:val="009724AD"/>
    <w:rsid w:val="009726E9"/>
    <w:rsid w:val="009727BE"/>
    <w:rsid w:val="009734CA"/>
    <w:rsid w:val="0097403A"/>
    <w:rsid w:val="00974350"/>
    <w:rsid w:val="009743D6"/>
    <w:rsid w:val="00974732"/>
    <w:rsid w:val="00974808"/>
    <w:rsid w:val="009759D7"/>
    <w:rsid w:val="00975BD4"/>
    <w:rsid w:val="00975CC0"/>
    <w:rsid w:val="00977328"/>
    <w:rsid w:val="009773F8"/>
    <w:rsid w:val="009776D9"/>
    <w:rsid w:val="00977F91"/>
    <w:rsid w:val="00980240"/>
    <w:rsid w:val="009811B3"/>
    <w:rsid w:val="009813A1"/>
    <w:rsid w:val="009814FB"/>
    <w:rsid w:val="009816AF"/>
    <w:rsid w:val="00983660"/>
    <w:rsid w:val="00983723"/>
    <w:rsid w:val="00983924"/>
    <w:rsid w:val="00983C47"/>
    <w:rsid w:val="0098510F"/>
    <w:rsid w:val="00986208"/>
    <w:rsid w:val="0098660D"/>
    <w:rsid w:val="00986C8D"/>
    <w:rsid w:val="009870CE"/>
    <w:rsid w:val="00987811"/>
    <w:rsid w:val="009904F6"/>
    <w:rsid w:val="00990B9C"/>
    <w:rsid w:val="0099160B"/>
    <w:rsid w:val="009916D4"/>
    <w:rsid w:val="009917EE"/>
    <w:rsid w:val="00991BF5"/>
    <w:rsid w:val="00991E1D"/>
    <w:rsid w:val="00992047"/>
    <w:rsid w:val="009931D7"/>
    <w:rsid w:val="00993372"/>
    <w:rsid w:val="00993B6F"/>
    <w:rsid w:val="00994187"/>
    <w:rsid w:val="009941AD"/>
    <w:rsid w:val="0099466A"/>
    <w:rsid w:val="00994CC4"/>
    <w:rsid w:val="00995197"/>
    <w:rsid w:val="00995AA1"/>
    <w:rsid w:val="00995C9A"/>
    <w:rsid w:val="00996059"/>
    <w:rsid w:val="009960AD"/>
    <w:rsid w:val="009963D2"/>
    <w:rsid w:val="00996418"/>
    <w:rsid w:val="00996A0C"/>
    <w:rsid w:val="0099723F"/>
    <w:rsid w:val="00997B1B"/>
    <w:rsid w:val="009A01CF"/>
    <w:rsid w:val="009A0DB9"/>
    <w:rsid w:val="009A16A3"/>
    <w:rsid w:val="009A1F13"/>
    <w:rsid w:val="009A2842"/>
    <w:rsid w:val="009A2EEA"/>
    <w:rsid w:val="009A30E4"/>
    <w:rsid w:val="009A326A"/>
    <w:rsid w:val="009A3359"/>
    <w:rsid w:val="009A36CD"/>
    <w:rsid w:val="009A3868"/>
    <w:rsid w:val="009A40F7"/>
    <w:rsid w:val="009A4464"/>
    <w:rsid w:val="009A47B0"/>
    <w:rsid w:val="009A4956"/>
    <w:rsid w:val="009A5269"/>
    <w:rsid w:val="009A5549"/>
    <w:rsid w:val="009A5818"/>
    <w:rsid w:val="009A5857"/>
    <w:rsid w:val="009A5B18"/>
    <w:rsid w:val="009A5BA0"/>
    <w:rsid w:val="009A5D88"/>
    <w:rsid w:val="009A6351"/>
    <w:rsid w:val="009A6598"/>
    <w:rsid w:val="009A664E"/>
    <w:rsid w:val="009A7451"/>
    <w:rsid w:val="009A766C"/>
    <w:rsid w:val="009A7810"/>
    <w:rsid w:val="009A799C"/>
    <w:rsid w:val="009A7C74"/>
    <w:rsid w:val="009B00F5"/>
    <w:rsid w:val="009B138F"/>
    <w:rsid w:val="009B139D"/>
    <w:rsid w:val="009B1525"/>
    <w:rsid w:val="009B264C"/>
    <w:rsid w:val="009B48A2"/>
    <w:rsid w:val="009B5150"/>
    <w:rsid w:val="009B51B8"/>
    <w:rsid w:val="009B5268"/>
    <w:rsid w:val="009B5875"/>
    <w:rsid w:val="009B59FC"/>
    <w:rsid w:val="009B630B"/>
    <w:rsid w:val="009B68AF"/>
    <w:rsid w:val="009B6952"/>
    <w:rsid w:val="009B6998"/>
    <w:rsid w:val="009B6DF3"/>
    <w:rsid w:val="009B6F74"/>
    <w:rsid w:val="009B7034"/>
    <w:rsid w:val="009B70E0"/>
    <w:rsid w:val="009B7C4D"/>
    <w:rsid w:val="009C03F4"/>
    <w:rsid w:val="009C0B7B"/>
    <w:rsid w:val="009C136B"/>
    <w:rsid w:val="009C264A"/>
    <w:rsid w:val="009C2B6F"/>
    <w:rsid w:val="009C2DD8"/>
    <w:rsid w:val="009C2DE6"/>
    <w:rsid w:val="009C3167"/>
    <w:rsid w:val="009C323E"/>
    <w:rsid w:val="009C4A0A"/>
    <w:rsid w:val="009C4A0F"/>
    <w:rsid w:val="009C5106"/>
    <w:rsid w:val="009C547D"/>
    <w:rsid w:val="009C6364"/>
    <w:rsid w:val="009C6464"/>
    <w:rsid w:val="009C66EC"/>
    <w:rsid w:val="009C67E0"/>
    <w:rsid w:val="009C6D62"/>
    <w:rsid w:val="009C75CA"/>
    <w:rsid w:val="009C7966"/>
    <w:rsid w:val="009D012B"/>
    <w:rsid w:val="009D0D98"/>
    <w:rsid w:val="009D0DD1"/>
    <w:rsid w:val="009D1245"/>
    <w:rsid w:val="009D171F"/>
    <w:rsid w:val="009D1A17"/>
    <w:rsid w:val="009D1AD5"/>
    <w:rsid w:val="009D2349"/>
    <w:rsid w:val="009D386C"/>
    <w:rsid w:val="009D3D18"/>
    <w:rsid w:val="009D45B5"/>
    <w:rsid w:val="009D4768"/>
    <w:rsid w:val="009D5475"/>
    <w:rsid w:val="009D57B9"/>
    <w:rsid w:val="009D590F"/>
    <w:rsid w:val="009D6233"/>
    <w:rsid w:val="009D6A46"/>
    <w:rsid w:val="009D6A71"/>
    <w:rsid w:val="009D7490"/>
    <w:rsid w:val="009D78B5"/>
    <w:rsid w:val="009D7FC3"/>
    <w:rsid w:val="009E02A6"/>
    <w:rsid w:val="009E03F1"/>
    <w:rsid w:val="009E1851"/>
    <w:rsid w:val="009E1C33"/>
    <w:rsid w:val="009E26FD"/>
    <w:rsid w:val="009E2CCE"/>
    <w:rsid w:val="009E33DC"/>
    <w:rsid w:val="009E371F"/>
    <w:rsid w:val="009E5EAF"/>
    <w:rsid w:val="009E6C3F"/>
    <w:rsid w:val="009E6E4F"/>
    <w:rsid w:val="009E71EF"/>
    <w:rsid w:val="009E7400"/>
    <w:rsid w:val="009E7DBA"/>
    <w:rsid w:val="009F01E9"/>
    <w:rsid w:val="009F01F2"/>
    <w:rsid w:val="009F031B"/>
    <w:rsid w:val="009F0C7D"/>
    <w:rsid w:val="009F1142"/>
    <w:rsid w:val="009F1771"/>
    <w:rsid w:val="009F249F"/>
    <w:rsid w:val="009F28F2"/>
    <w:rsid w:val="009F2E58"/>
    <w:rsid w:val="009F412A"/>
    <w:rsid w:val="009F4ACF"/>
    <w:rsid w:val="009F4B42"/>
    <w:rsid w:val="009F607C"/>
    <w:rsid w:val="009F6B33"/>
    <w:rsid w:val="009F6C78"/>
    <w:rsid w:val="009F6C7E"/>
    <w:rsid w:val="009F77C6"/>
    <w:rsid w:val="009F79DE"/>
    <w:rsid w:val="009F7A39"/>
    <w:rsid w:val="009F7DFC"/>
    <w:rsid w:val="00A007A0"/>
    <w:rsid w:val="00A00825"/>
    <w:rsid w:val="00A00A30"/>
    <w:rsid w:val="00A01D8E"/>
    <w:rsid w:val="00A023B6"/>
    <w:rsid w:val="00A02634"/>
    <w:rsid w:val="00A02CDD"/>
    <w:rsid w:val="00A02E69"/>
    <w:rsid w:val="00A03590"/>
    <w:rsid w:val="00A04E77"/>
    <w:rsid w:val="00A05311"/>
    <w:rsid w:val="00A054CB"/>
    <w:rsid w:val="00A0657C"/>
    <w:rsid w:val="00A06C26"/>
    <w:rsid w:val="00A06C46"/>
    <w:rsid w:val="00A073C0"/>
    <w:rsid w:val="00A07DDB"/>
    <w:rsid w:val="00A07E07"/>
    <w:rsid w:val="00A10650"/>
    <w:rsid w:val="00A106C9"/>
    <w:rsid w:val="00A1079A"/>
    <w:rsid w:val="00A10F9E"/>
    <w:rsid w:val="00A1205B"/>
    <w:rsid w:val="00A12738"/>
    <w:rsid w:val="00A128EF"/>
    <w:rsid w:val="00A13B61"/>
    <w:rsid w:val="00A14220"/>
    <w:rsid w:val="00A1430D"/>
    <w:rsid w:val="00A146B4"/>
    <w:rsid w:val="00A1556B"/>
    <w:rsid w:val="00A15952"/>
    <w:rsid w:val="00A15A6B"/>
    <w:rsid w:val="00A162B0"/>
    <w:rsid w:val="00A16D29"/>
    <w:rsid w:val="00A16F18"/>
    <w:rsid w:val="00A17150"/>
    <w:rsid w:val="00A175AC"/>
    <w:rsid w:val="00A203AB"/>
    <w:rsid w:val="00A2084F"/>
    <w:rsid w:val="00A20998"/>
    <w:rsid w:val="00A20A74"/>
    <w:rsid w:val="00A21172"/>
    <w:rsid w:val="00A2125A"/>
    <w:rsid w:val="00A21BBB"/>
    <w:rsid w:val="00A230D9"/>
    <w:rsid w:val="00A2386B"/>
    <w:rsid w:val="00A23B69"/>
    <w:rsid w:val="00A24240"/>
    <w:rsid w:val="00A24B0D"/>
    <w:rsid w:val="00A24FBB"/>
    <w:rsid w:val="00A256FA"/>
    <w:rsid w:val="00A260CD"/>
    <w:rsid w:val="00A2637E"/>
    <w:rsid w:val="00A26D90"/>
    <w:rsid w:val="00A273FD"/>
    <w:rsid w:val="00A276A6"/>
    <w:rsid w:val="00A276C4"/>
    <w:rsid w:val="00A27A6E"/>
    <w:rsid w:val="00A27E6C"/>
    <w:rsid w:val="00A30338"/>
    <w:rsid w:val="00A309C3"/>
    <w:rsid w:val="00A311FF"/>
    <w:rsid w:val="00A31695"/>
    <w:rsid w:val="00A3311D"/>
    <w:rsid w:val="00A331DA"/>
    <w:rsid w:val="00A33E47"/>
    <w:rsid w:val="00A341FD"/>
    <w:rsid w:val="00A345D0"/>
    <w:rsid w:val="00A34B49"/>
    <w:rsid w:val="00A34D02"/>
    <w:rsid w:val="00A354E9"/>
    <w:rsid w:val="00A355A1"/>
    <w:rsid w:val="00A35D18"/>
    <w:rsid w:val="00A35DBA"/>
    <w:rsid w:val="00A36DD3"/>
    <w:rsid w:val="00A36EC2"/>
    <w:rsid w:val="00A374C8"/>
    <w:rsid w:val="00A3770D"/>
    <w:rsid w:val="00A37DE8"/>
    <w:rsid w:val="00A400DC"/>
    <w:rsid w:val="00A40464"/>
    <w:rsid w:val="00A4070B"/>
    <w:rsid w:val="00A40B7B"/>
    <w:rsid w:val="00A414CF"/>
    <w:rsid w:val="00A41EC4"/>
    <w:rsid w:val="00A429B7"/>
    <w:rsid w:val="00A42B84"/>
    <w:rsid w:val="00A430D5"/>
    <w:rsid w:val="00A44C0F"/>
    <w:rsid w:val="00A45627"/>
    <w:rsid w:val="00A45E2C"/>
    <w:rsid w:val="00A45FE1"/>
    <w:rsid w:val="00A46592"/>
    <w:rsid w:val="00A47271"/>
    <w:rsid w:val="00A477D2"/>
    <w:rsid w:val="00A477FB"/>
    <w:rsid w:val="00A50A4A"/>
    <w:rsid w:val="00A50AC7"/>
    <w:rsid w:val="00A52F06"/>
    <w:rsid w:val="00A52FEC"/>
    <w:rsid w:val="00A5391A"/>
    <w:rsid w:val="00A53D5C"/>
    <w:rsid w:val="00A53EA6"/>
    <w:rsid w:val="00A540DD"/>
    <w:rsid w:val="00A54114"/>
    <w:rsid w:val="00A54136"/>
    <w:rsid w:val="00A54BC5"/>
    <w:rsid w:val="00A55D1F"/>
    <w:rsid w:val="00A55F54"/>
    <w:rsid w:val="00A56B6A"/>
    <w:rsid w:val="00A570C7"/>
    <w:rsid w:val="00A5720A"/>
    <w:rsid w:val="00A5726C"/>
    <w:rsid w:val="00A573DD"/>
    <w:rsid w:val="00A57AA7"/>
    <w:rsid w:val="00A57C1A"/>
    <w:rsid w:val="00A60963"/>
    <w:rsid w:val="00A60C83"/>
    <w:rsid w:val="00A612D5"/>
    <w:rsid w:val="00A61763"/>
    <w:rsid w:val="00A61B2A"/>
    <w:rsid w:val="00A61F6A"/>
    <w:rsid w:val="00A62280"/>
    <w:rsid w:val="00A6371E"/>
    <w:rsid w:val="00A641EE"/>
    <w:rsid w:val="00A64C5A"/>
    <w:rsid w:val="00A655B6"/>
    <w:rsid w:val="00A65739"/>
    <w:rsid w:val="00A65747"/>
    <w:rsid w:val="00A65FC7"/>
    <w:rsid w:val="00A66982"/>
    <w:rsid w:val="00A66B8A"/>
    <w:rsid w:val="00A66CBB"/>
    <w:rsid w:val="00A70308"/>
    <w:rsid w:val="00A70FF8"/>
    <w:rsid w:val="00A71823"/>
    <w:rsid w:val="00A7240E"/>
    <w:rsid w:val="00A72B09"/>
    <w:rsid w:val="00A73D14"/>
    <w:rsid w:val="00A73F0A"/>
    <w:rsid w:val="00A74456"/>
    <w:rsid w:val="00A74650"/>
    <w:rsid w:val="00A748D0"/>
    <w:rsid w:val="00A7497E"/>
    <w:rsid w:val="00A74AF9"/>
    <w:rsid w:val="00A7616D"/>
    <w:rsid w:val="00A762C6"/>
    <w:rsid w:val="00A76A5B"/>
    <w:rsid w:val="00A7716F"/>
    <w:rsid w:val="00A77257"/>
    <w:rsid w:val="00A776B3"/>
    <w:rsid w:val="00A77E96"/>
    <w:rsid w:val="00A77ED4"/>
    <w:rsid w:val="00A801D5"/>
    <w:rsid w:val="00A80334"/>
    <w:rsid w:val="00A80BFA"/>
    <w:rsid w:val="00A819B1"/>
    <w:rsid w:val="00A819F5"/>
    <w:rsid w:val="00A82750"/>
    <w:rsid w:val="00A82FED"/>
    <w:rsid w:val="00A83798"/>
    <w:rsid w:val="00A8418C"/>
    <w:rsid w:val="00A858C9"/>
    <w:rsid w:val="00A86024"/>
    <w:rsid w:val="00A86575"/>
    <w:rsid w:val="00A86A98"/>
    <w:rsid w:val="00A86D78"/>
    <w:rsid w:val="00A86ED5"/>
    <w:rsid w:val="00A87551"/>
    <w:rsid w:val="00A8755D"/>
    <w:rsid w:val="00A876E9"/>
    <w:rsid w:val="00A879CE"/>
    <w:rsid w:val="00A87B5E"/>
    <w:rsid w:val="00A92C71"/>
    <w:rsid w:val="00A93D4C"/>
    <w:rsid w:val="00A93D9A"/>
    <w:rsid w:val="00A940E9"/>
    <w:rsid w:val="00A9484A"/>
    <w:rsid w:val="00A94DD1"/>
    <w:rsid w:val="00A9554C"/>
    <w:rsid w:val="00A963BD"/>
    <w:rsid w:val="00A9684C"/>
    <w:rsid w:val="00A96A8F"/>
    <w:rsid w:val="00A96CE3"/>
    <w:rsid w:val="00A96E49"/>
    <w:rsid w:val="00A9798A"/>
    <w:rsid w:val="00AA0258"/>
    <w:rsid w:val="00AA078C"/>
    <w:rsid w:val="00AA0CE3"/>
    <w:rsid w:val="00AA1B5E"/>
    <w:rsid w:val="00AA1F97"/>
    <w:rsid w:val="00AA229B"/>
    <w:rsid w:val="00AA29A8"/>
    <w:rsid w:val="00AA30AD"/>
    <w:rsid w:val="00AA3D58"/>
    <w:rsid w:val="00AA5779"/>
    <w:rsid w:val="00AA62CF"/>
    <w:rsid w:val="00AA65E8"/>
    <w:rsid w:val="00AA676C"/>
    <w:rsid w:val="00AA67A3"/>
    <w:rsid w:val="00AA6D7F"/>
    <w:rsid w:val="00AB0304"/>
    <w:rsid w:val="00AB05A2"/>
    <w:rsid w:val="00AB0D43"/>
    <w:rsid w:val="00AB1162"/>
    <w:rsid w:val="00AB1347"/>
    <w:rsid w:val="00AB150A"/>
    <w:rsid w:val="00AB1E05"/>
    <w:rsid w:val="00AB1FA5"/>
    <w:rsid w:val="00AB2482"/>
    <w:rsid w:val="00AB2642"/>
    <w:rsid w:val="00AB2DDA"/>
    <w:rsid w:val="00AB3AEE"/>
    <w:rsid w:val="00AB3B24"/>
    <w:rsid w:val="00AB4B47"/>
    <w:rsid w:val="00AB5345"/>
    <w:rsid w:val="00AB627D"/>
    <w:rsid w:val="00AB6995"/>
    <w:rsid w:val="00AB69BE"/>
    <w:rsid w:val="00AC02F8"/>
    <w:rsid w:val="00AC0410"/>
    <w:rsid w:val="00AC0625"/>
    <w:rsid w:val="00AC0817"/>
    <w:rsid w:val="00AC17BB"/>
    <w:rsid w:val="00AC1883"/>
    <w:rsid w:val="00AC25F1"/>
    <w:rsid w:val="00AC2664"/>
    <w:rsid w:val="00AC2779"/>
    <w:rsid w:val="00AC29CB"/>
    <w:rsid w:val="00AC29D1"/>
    <w:rsid w:val="00AC32D4"/>
    <w:rsid w:val="00AC359E"/>
    <w:rsid w:val="00AC3916"/>
    <w:rsid w:val="00AC471B"/>
    <w:rsid w:val="00AC4A0A"/>
    <w:rsid w:val="00AC4D5B"/>
    <w:rsid w:val="00AC53DC"/>
    <w:rsid w:val="00AC6A2F"/>
    <w:rsid w:val="00AC6C41"/>
    <w:rsid w:val="00AC72E5"/>
    <w:rsid w:val="00AD0279"/>
    <w:rsid w:val="00AD162F"/>
    <w:rsid w:val="00AD2368"/>
    <w:rsid w:val="00AD2381"/>
    <w:rsid w:val="00AD2989"/>
    <w:rsid w:val="00AD426C"/>
    <w:rsid w:val="00AD4A2D"/>
    <w:rsid w:val="00AD4D0A"/>
    <w:rsid w:val="00AD5076"/>
    <w:rsid w:val="00AD59D8"/>
    <w:rsid w:val="00AD5B4B"/>
    <w:rsid w:val="00AD5B4F"/>
    <w:rsid w:val="00AD6531"/>
    <w:rsid w:val="00AD680A"/>
    <w:rsid w:val="00AD6D35"/>
    <w:rsid w:val="00AD75A8"/>
    <w:rsid w:val="00AD77AA"/>
    <w:rsid w:val="00AD7F16"/>
    <w:rsid w:val="00AE043D"/>
    <w:rsid w:val="00AE0A56"/>
    <w:rsid w:val="00AE0E3A"/>
    <w:rsid w:val="00AE1C78"/>
    <w:rsid w:val="00AE1C80"/>
    <w:rsid w:val="00AE216A"/>
    <w:rsid w:val="00AE2237"/>
    <w:rsid w:val="00AE224F"/>
    <w:rsid w:val="00AE2A88"/>
    <w:rsid w:val="00AE2AE5"/>
    <w:rsid w:val="00AE3093"/>
    <w:rsid w:val="00AE31E5"/>
    <w:rsid w:val="00AE32D0"/>
    <w:rsid w:val="00AE342A"/>
    <w:rsid w:val="00AE42A0"/>
    <w:rsid w:val="00AE4EEE"/>
    <w:rsid w:val="00AE532F"/>
    <w:rsid w:val="00AE5A5B"/>
    <w:rsid w:val="00AE5EF8"/>
    <w:rsid w:val="00AE64F0"/>
    <w:rsid w:val="00AE6870"/>
    <w:rsid w:val="00AE70C0"/>
    <w:rsid w:val="00AE70CD"/>
    <w:rsid w:val="00AF032D"/>
    <w:rsid w:val="00AF03A7"/>
    <w:rsid w:val="00AF03E8"/>
    <w:rsid w:val="00AF052F"/>
    <w:rsid w:val="00AF0C0E"/>
    <w:rsid w:val="00AF1286"/>
    <w:rsid w:val="00AF1B5D"/>
    <w:rsid w:val="00AF1B62"/>
    <w:rsid w:val="00AF2C4E"/>
    <w:rsid w:val="00AF2F45"/>
    <w:rsid w:val="00AF339E"/>
    <w:rsid w:val="00AF3665"/>
    <w:rsid w:val="00AF46BA"/>
    <w:rsid w:val="00AF56E1"/>
    <w:rsid w:val="00AF59FE"/>
    <w:rsid w:val="00AF5BB4"/>
    <w:rsid w:val="00AF6508"/>
    <w:rsid w:val="00AF6533"/>
    <w:rsid w:val="00AF6A83"/>
    <w:rsid w:val="00AF7DB0"/>
    <w:rsid w:val="00B00336"/>
    <w:rsid w:val="00B00711"/>
    <w:rsid w:val="00B014C0"/>
    <w:rsid w:val="00B0221E"/>
    <w:rsid w:val="00B02807"/>
    <w:rsid w:val="00B02E95"/>
    <w:rsid w:val="00B03C6E"/>
    <w:rsid w:val="00B03CF2"/>
    <w:rsid w:val="00B04277"/>
    <w:rsid w:val="00B046AD"/>
    <w:rsid w:val="00B04C3B"/>
    <w:rsid w:val="00B05035"/>
    <w:rsid w:val="00B055B9"/>
    <w:rsid w:val="00B05D1C"/>
    <w:rsid w:val="00B065CE"/>
    <w:rsid w:val="00B0664C"/>
    <w:rsid w:val="00B06DFF"/>
    <w:rsid w:val="00B071D9"/>
    <w:rsid w:val="00B07394"/>
    <w:rsid w:val="00B0739D"/>
    <w:rsid w:val="00B0799D"/>
    <w:rsid w:val="00B07D06"/>
    <w:rsid w:val="00B07EBF"/>
    <w:rsid w:val="00B10603"/>
    <w:rsid w:val="00B106D6"/>
    <w:rsid w:val="00B108F3"/>
    <w:rsid w:val="00B118E2"/>
    <w:rsid w:val="00B120A5"/>
    <w:rsid w:val="00B121E3"/>
    <w:rsid w:val="00B130F1"/>
    <w:rsid w:val="00B13690"/>
    <w:rsid w:val="00B1399D"/>
    <w:rsid w:val="00B13E75"/>
    <w:rsid w:val="00B143B8"/>
    <w:rsid w:val="00B143BB"/>
    <w:rsid w:val="00B147A8"/>
    <w:rsid w:val="00B148DC"/>
    <w:rsid w:val="00B14BC2"/>
    <w:rsid w:val="00B14D3B"/>
    <w:rsid w:val="00B14E18"/>
    <w:rsid w:val="00B154E5"/>
    <w:rsid w:val="00B15926"/>
    <w:rsid w:val="00B15AB6"/>
    <w:rsid w:val="00B167C7"/>
    <w:rsid w:val="00B174AD"/>
    <w:rsid w:val="00B203F9"/>
    <w:rsid w:val="00B2164B"/>
    <w:rsid w:val="00B21D6E"/>
    <w:rsid w:val="00B21F00"/>
    <w:rsid w:val="00B22498"/>
    <w:rsid w:val="00B22F1A"/>
    <w:rsid w:val="00B2399F"/>
    <w:rsid w:val="00B23CEF"/>
    <w:rsid w:val="00B24493"/>
    <w:rsid w:val="00B244D7"/>
    <w:rsid w:val="00B245D8"/>
    <w:rsid w:val="00B2476E"/>
    <w:rsid w:val="00B2498E"/>
    <w:rsid w:val="00B24A1B"/>
    <w:rsid w:val="00B24A37"/>
    <w:rsid w:val="00B24FDF"/>
    <w:rsid w:val="00B258E2"/>
    <w:rsid w:val="00B2651E"/>
    <w:rsid w:val="00B275C6"/>
    <w:rsid w:val="00B27F4A"/>
    <w:rsid w:val="00B27F7D"/>
    <w:rsid w:val="00B30566"/>
    <w:rsid w:val="00B30AB2"/>
    <w:rsid w:val="00B31EFD"/>
    <w:rsid w:val="00B32311"/>
    <w:rsid w:val="00B32E1E"/>
    <w:rsid w:val="00B3425F"/>
    <w:rsid w:val="00B3471D"/>
    <w:rsid w:val="00B34FD9"/>
    <w:rsid w:val="00B357E7"/>
    <w:rsid w:val="00B35A43"/>
    <w:rsid w:val="00B35EC6"/>
    <w:rsid w:val="00B3623F"/>
    <w:rsid w:val="00B375C3"/>
    <w:rsid w:val="00B37647"/>
    <w:rsid w:val="00B37CFE"/>
    <w:rsid w:val="00B4055D"/>
    <w:rsid w:val="00B4139A"/>
    <w:rsid w:val="00B417EB"/>
    <w:rsid w:val="00B4217D"/>
    <w:rsid w:val="00B43408"/>
    <w:rsid w:val="00B43986"/>
    <w:rsid w:val="00B43E5D"/>
    <w:rsid w:val="00B44FD9"/>
    <w:rsid w:val="00B45FAA"/>
    <w:rsid w:val="00B46782"/>
    <w:rsid w:val="00B46C75"/>
    <w:rsid w:val="00B50876"/>
    <w:rsid w:val="00B50949"/>
    <w:rsid w:val="00B50BC6"/>
    <w:rsid w:val="00B50DD0"/>
    <w:rsid w:val="00B51B51"/>
    <w:rsid w:val="00B51C1D"/>
    <w:rsid w:val="00B51F38"/>
    <w:rsid w:val="00B52042"/>
    <w:rsid w:val="00B52C4E"/>
    <w:rsid w:val="00B52E3C"/>
    <w:rsid w:val="00B5300E"/>
    <w:rsid w:val="00B530BA"/>
    <w:rsid w:val="00B53A49"/>
    <w:rsid w:val="00B54776"/>
    <w:rsid w:val="00B54BAC"/>
    <w:rsid w:val="00B55239"/>
    <w:rsid w:val="00B55870"/>
    <w:rsid w:val="00B55BDF"/>
    <w:rsid w:val="00B56C41"/>
    <w:rsid w:val="00B56C46"/>
    <w:rsid w:val="00B5764B"/>
    <w:rsid w:val="00B57B3E"/>
    <w:rsid w:val="00B57B99"/>
    <w:rsid w:val="00B60641"/>
    <w:rsid w:val="00B608FB"/>
    <w:rsid w:val="00B612B6"/>
    <w:rsid w:val="00B61375"/>
    <w:rsid w:val="00B619F6"/>
    <w:rsid w:val="00B62030"/>
    <w:rsid w:val="00B62968"/>
    <w:rsid w:val="00B62A01"/>
    <w:rsid w:val="00B62F96"/>
    <w:rsid w:val="00B63245"/>
    <w:rsid w:val="00B63FC3"/>
    <w:rsid w:val="00B64767"/>
    <w:rsid w:val="00B64B67"/>
    <w:rsid w:val="00B64C1B"/>
    <w:rsid w:val="00B64CEA"/>
    <w:rsid w:val="00B65AC0"/>
    <w:rsid w:val="00B65E4F"/>
    <w:rsid w:val="00B66B33"/>
    <w:rsid w:val="00B66B3A"/>
    <w:rsid w:val="00B67162"/>
    <w:rsid w:val="00B67475"/>
    <w:rsid w:val="00B67EDD"/>
    <w:rsid w:val="00B702B9"/>
    <w:rsid w:val="00B70334"/>
    <w:rsid w:val="00B70B09"/>
    <w:rsid w:val="00B71169"/>
    <w:rsid w:val="00B723F6"/>
    <w:rsid w:val="00B727D8"/>
    <w:rsid w:val="00B72D18"/>
    <w:rsid w:val="00B72E5E"/>
    <w:rsid w:val="00B735DD"/>
    <w:rsid w:val="00B73F90"/>
    <w:rsid w:val="00B747EF"/>
    <w:rsid w:val="00B74B83"/>
    <w:rsid w:val="00B74E89"/>
    <w:rsid w:val="00B7534F"/>
    <w:rsid w:val="00B7580B"/>
    <w:rsid w:val="00B7615C"/>
    <w:rsid w:val="00B7619F"/>
    <w:rsid w:val="00B80601"/>
    <w:rsid w:val="00B80D9D"/>
    <w:rsid w:val="00B8144B"/>
    <w:rsid w:val="00B822AE"/>
    <w:rsid w:val="00B8428C"/>
    <w:rsid w:val="00B84524"/>
    <w:rsid w:val="00B84C25"/>
    <w:rsid w:val="00B84CEC"/>
    <w:rsid w:val="00B84D1F"/>
    <w:rsid w:val="00B84F15"/>
    <w:rsid w:val="00B8518B"/>
    <w:rsid w:val="00B85410"/>
    <w:rsid w:val="00B855F7"/>
    <w:rsid w:val="00B86109"/>
    <w:rsid w:val="00B86763"/>
    <w:rsid w:val="00B8694E"/>
    <w:rsid w:val="00B86C21"/>
    <w:rsid w:val="00B86FDC"/>
    <w:rsid w:val="00B87026"/>
    <w:rsid w:val="00B87633"/>
    <w:rsid w:val="00B878AB"/>
    <w:rsid w:val="00B90D37"/>
    <w:rsid w:val="00B90E8B"/>
    <w:rsid w:val="00B90FFC"/>
    <w:rsid w:val="00B91302"/>
    <w:rsid w:val="00B9177E"/>
    <w:rsid w:val="00B9236F"/>
    <w:rsid w:val="00B92D90"/>
    <w:rsid w:val="00B92DFB"/>
    <w:rsid w:val="00B92EF2"/>
    <w:rsid w:val="00B93193"/>
    <w:rsid w:val="00B939DB"/>
    <w:rsid w:val="00B93B38"/>
    <w:rsid w:val="00B945BD"/>
    <w:rsid w:val="00B94808"/>
    <w:rsid w:val="00B9526D"/>
    <w:rsid w:val="00B9528D"/>
    <w:rsid w:val="00B962B7"/>
    <w:rsid w:val="00B96D50"/>
    <w:rsid w:val="00B96D5A"/>
    <w:rsid w:val="00B96F1C"/>
    <w:rsid w:val="00B96FFC"/>
    <w:rsid w:val="00B97E9A"/>
    <w:rsid w:val="00BA079C"/>
    <w:rsid w:val="00BA0B90"/>
    <w:rsid w:val="00BA178D"/>
    <w:rsid w:val="00BA1C37"/>
    <w:rsid w:val="00BA1D8F"/>
    <w:rsid w:val="00BA2129"/>
    <w:rsid w:val="00BA22B5"/>
    <w:rsid w:val="00BA2E58"/>
    <w:rsid w:val="00BA3234"/>
    <w:rsid w:val="00BA366F"/>
    <w:rsid w:val="00BA3E6A"/>
    <w:rsid w:val="00BA47D1"/>
    <w:rsid w:val="00BA518D"/>
    <w:rsid w:val="00BA5B10"/>
    <w:rsid w:val="00BA5CE7"/>
    <w:rsid w:val="00BA6834"/>
    <w:rsid w:val="00BA6CEE"/>
    <w:rsid w:val="00BA7B7E"/>
    <w:rsid w:val="00BA7ECD"/>
    <w:rsid w:val="00BA7F05"/>
    <w:rsid w:val="00BB0E99"/>
    <w:rsid w:val="00BB0F4C"/>
    <w:rsid w:val="00BB0FEB"/>
    <w:rsid w:val="00BB1227"/>
    <w:rsid w:val="00BB18D2"/>
    <w:rsid w:val="00BB1CC4"/>
    <w:rsid w:val="00BB2305"/>
    <w:rsid w:val="00BB25A5"/>
    <w:rsid w:val="00BB2A7B"/>
    <w:rsid w:val="00BB2A8A"/>
    <w:rsid w:val="00BB3AC9"/>
    <w:rsid w:val="00BB3C73"/>
    <w:rsid w:val="00BB3CD5"/>
    <w:rsid w:val="00BB43C8"/>
    <w:rsid w:val="00BB4700"/>
    <w:rsid w:val="00BB49A6"/>
    <w:rsid w:val="00BB49FB"/>
    <w:rsid w:val="00BB4D4F"/>
    <w:rsid w:val="00BB4E33"/>
    <w:rsid w:val="00BB5079"/>
    <w:rsid w:val="00BB5300"/>
    <w:rsid w:val="00BB593E"/>
    <w:rsid w:val="00BB595A"/>
    <w:rsid w:val="00BB6272"/>
    <w:rsid w:val="00BB66EE"/>
    <w:rsid w:val="00BC106B"/>
    <w:rsid w:val="00BC10E1"/>
    <w:rsid w:val="00BC2841"/>
    <w:rsid w:val="00BC2FC0"/>
    <w:rsid w:val="00BC3334"/>
    <w:rsid w:val="00BC3504"/>
    <w:rsid w:val="00BC35BF"/>
    <w:rsid w:val="00BC36AB"/>
    <w:rsid w:val="00BC37ED"/>
    <w:rsid w:val="00BC3882"/>
    <w:rsid w:val="00BC39B4"/>
    <w:rsid w:val="00BC41AA"/>
    <w:rsid w:val="00BC466F"/>
    <w:rsid w:val="00BC48A3"/>
    <w:rsid w:val="00BC4D78"/>
    <w:rsid w:val="00BC5395"/>
    <w:rsid w:val="00BC553F"/>
    <w:rsid w:val="00BC578F"/>
    <w:rsid w:val="00BC5CC0"/>
    <w:rsid w:val="00BC5F60"/>
    <w:rsid w:val="00BC60DD"/>
    <w:rsid w:val="00BC6568"/>
    <w:rsid w:val="00BC6911"/>
    <w:rsid w:val="00BC6CE4"/>
    <w:rsid w:val="00BC77CF"/>
    <w:rsid w:val="00BC7AD3"/>
    <w:rsid w:val="00BD0A93"/>
    <w:rsid w:val="00BD0D89"/>
    <w:rsid w:val="00BD12D9"/>
    <w:rsid w:val="00BD1865"/>
    <w:rsid w:val="00BD1FD7"/>
    <w:rsid w:val="00BD3260"/>
    <w:rsid w:val="00BD37E2"/>
    <w:rsid w:val="00BD521E"/>
    <w:rsid w:val="00BD5267"/>
    <w:rsid w:val="00BD53AB"/>
    <w:rsid w:val="00BD55DD"/>
    <w:rsid w:val="00BD5931"/>
    <w:rsid w:val="00BD5F3A"/>
    <w:rsid w:val="00BD64A2"/>
    <w:rsid w:val="00BD6770"/>
    <w:rsid w:val="00BD6BDD"/>
    <w:rsid w:val="00BE05F0"/>
    <w:rsid w:val="00BE0F95"/>
    <w:rsid w:val="00BE11E7"/>
    <w:rsid w:val="00BE120C"/>
    <w:rsid w:val="00BE197C"/>
    <w:rsid w:val="00BE26DC"/>
    <w:rsid w:val="00BE290B"/>
    <w:rsid w:val="00BE29BD"/>
    <w:rsid w:val="00BE3117"/>
    <w:rsid w:val="00BE31AD"/>
    <w:rsid w:val="00BE3384"/>
    <w:rsid w:val="00BE3609"/>
    <w:rsid w:val="00BE3F0E"/>
    <w:rsid w:val="00BE3F1D"/>
    <w:rsid w:val="00BE458E"/>
    <w:rsid w:val="00BE4ECC"/>
    <w:rsid w:val="00BE6D63"/>
    <w:rsid w:val="00BE7FC3"/>
    <w:rsid w:val="00BF081C"/>
    <w:rsid w:val="00BF1541"/>
    <w:rsid w:val="00BF1886"/>
    <w:rsid w:val="00BF1AF3"/>
    <w:rsid w:val="00BF1B3C"/>
    <w:rsid w:val="00BF267A"/>
    <w:rsid w:val="00BF2EB9"/>
    <w:rsid w:val="00BF3188"/>
    <w:rsid w:val="00BF3DB9"/>
    <w:rsid w:val="00BF45E3"/>
    <w:rsid w:val="00BF47CF"/>
    <w:rsid w:val="00BF58E1"/>
    <w:rsid w:val="00BF6347"/>
    <w:rsid w:val="00BF6E49"/>
    <w:rsid w:val="00BF73B8"/>
    <w:rsid w:val="00BF7418"/>
    <w:rsid w:val="00BF796B"/>
    <w:rsid w:val="00C00008"/>
    <w:rsid w:val="00C00BD9"/>
    <w:rsid w:val="00C00C5A"/>
    <w:rsid w:val="00C011FE"/>
    <w:rsid w:val="00C01883"/>
    <w:rsid w:val="00C018CE"/>
    <w:rsid w:val="00C01B9A"/>
    <w:rsid w:val="00C01C1F"/>
    <w:rsid w:val="00C020C7"/>
    <w:rsid w:val="00C0211B"/>
    <w:rsid w:val="00C021D7"/>
    <w:rsid w:val="00C02BC8"/>
    <w:rsid w:val="00C02DF9"/>
    <w:rsid w:val="00C02EA5"/>
    <w:rsid w:val="00C0338F"/>
    <w:rsid w:val="00C03D15"/>
    <w:rsid w:val="00C03F06"/>
    <w:rsid w:val="00C03F8A"/>
    <w:rsid w:val="00C04DAC"/>
    <w:rsid w:val="00C04EA4"/>
    <w:rsid w:val="00C0526E"/>
    <w:rsid w:val="00C05463"/>
    <w:rsid w:val="00C059E8"/>
    <w:rsid w:val="00C05C79"/>
    <w:rsid w:val="00C05EE1"/>
    <w:rsid w:val="00C0602B"/>
    <w:rsid w:val="00C0606E"/>
    <w:rsid w:val="00C061DB"/>
    <w:rsid w:val="00C0742A"/>
    <w:rsid w:val="00C074B2"/>
    <w:rsid w:val="00C0755C"/>
    <w:rsid w:val="00C07DEC"/>
    <w:rsid w:val="00C07E1A"/>
    <w:rsid w:val="00C11030"/>
    <w:rsid w:val="00C11164"/>
    <w:rsid w:val="00C1158B"/>
    <w:rsid w:val="00C1208C"/>
    <w:rsid w:val="00C12B1C"/>
    <w:rsid w:val="00C13388"/>
    <w:rsid w:val="00C14BB0"/>
    <w:rsid w:val="00C14CCC"/>
    <w:rsid w:val="00C1591E"/>
    <w:rsid w:val="00C166F1"/>
    <w:rsid w:val="00C16ABF"/>
    <w:rsid w:val="00C16ACA"/>
    <w:rsid w:val="00C16B30"/>
    <w:rsid w:val="00C16D22"/>
    <w:rsid w:val="00C1737D"/>
    <w:rsid w:val="00C175ED"/>
    <w:rsid w:val="00C22377"/>
    <w:rsid w:val="00C22C4E"/>
    <w:rsid w:val="00C22EB4"/>
    <w:rsid w:val="00C22EFC"/>
    <w:rsid w:val="00C231FA"/>
    <w:rsid w:val="00C23D1A"/>
    <w:rsid w:val="00C23DB7"/>
    <w:rsid w:val="00C23F86"/>
    <w:rsid w:val="00C24EC2"/>
    <w:rsid w:val="00C3057D"/>
    <w:rsid w:val="00C313C5"/>
    <w:rsid w:val="00C31991"/>
    <w:rsid w:val="00C31BF8"/>
    <w:rsid w:val="00C32799"/>
    <w:rsid w:val="00C3367E"/>
    <w:rsid w:val="00C33A1B"/>
    <w:rsid w:val="00C33C3B"/>
    <w:rsid w:val="00C33ED8"/>
    <w:rsid w:val="00C34341"/>
    <w:rsid w:val="00C347A7"/>
    <w:rsid w:val="00C3527C"/>
    <w:rsid w:val="00C35A4E"/>
    <w:rsid w:val="00C361B7"/>
    <w:rsid w:val="00C36DBF"/>
    <w:rsid w:val="00C370DF"/>
    <w:rsid w:val="00C3717A"/>
    <w:rsid w:val="00C37587"/>
    <w:rsid w:val="00C37943"/>
    <w:rsid w:val="00C37AC2"/>
    <w:rsid w:val="00C404D5"/>
    <w:rsid w:val="00C406CC"/>
    <w:rsid w:val="00C40FF6"/>
    <w:rsid w:val="00C41A45"/>
    <w:rsid w:val="00C41AB5"/>
    <w:rsid w:val="00C423FE"/>
    <w:rsid w:val="00C4297A"/>
    <w:rsid w:val="00C432BF"/>
    <w:rsid w:val="00C4335D"/>
    <w:rsid w:val="00C43457"/>
    <w:rsid w:val="00C43C88"/>
    <w:rsid w:val="00C442E3"/>
    <w:rsid w:val="00C44487"/>
    <w:rsid w:val="00C44DB2"/>
    <w:rsid w:val="00C453FA"/>
    <w:rsid w:val="00C45835"/>
    <w:rsid w:val="00C45954"/>
    <w:rsid w:val="00C45E90"/>
    <w:rsid w:val="00C45EA6"/>
    <w:rsid w:val="00C468C6"/>
    <w:rsid w:val="00C470E2"/>
    <w:rsid w:val="00C508BC"/>
    <w:rsid w:val="00C50FCE"/>
    <w:rsid w:val="00C514C0"/>
    <w:rsid w:val="00C51B4E"/>
    <w:rsid w:val="00C51D8C"/>
    <w:rsid w:val="00C5207C"/>
    <w:rsid w:val="00C5239A"/>
    <w:rsid w:val="00C52AC9"/>
    <w:rsid w:val="00C53973"/>
    <w:rsid w:val="00C53B08"/>
    <w:rsid w:val="00C53F2A"/>
    <w:rsid w:val="00C5425B"/>
    <w:rsid w:val="00C548F1"/>
    <w:rsid w:val="00C54E07"/>
    <w:rsid w:val="00C55259"/>
    <w:rsid w:val="00C566FC"/>
    <w:rsid w:val="00C56B8C"/>
    <w:rsid w:val="00C56E2F"/>
    <w:rsid w:val="00C570A2"/>
    <w:rsid w:val="00C5771B"/>
    <w:rsid w:val="00C5783B"/>
    <w:rsid w:val="00C578B4"/>
    <w:rsid w:val="00C57BB8"/>
    <w:rsid w:val="00C57F53"/>
    <w:rsid w:val="00C60904"/>
    <w:rsid w:val="00C60F39"/>
    <w:rsid w:val="00C616A5"/>
    <w:rsid w:val="00C61BFC"/>
    <w:rsid w:val="00C61F96"/>
    <w:rsid w:val="00C62C10"/>
    <w:rsid w:val="00C634E6"/>
    <w:rsid w:val="00C63E38"/>
    <w:rsid w:val="00C6405D"/>
    <w:rsid w:val="00C64DF2"/>
    <w:rsid w:val="00C65E8A"/>
    <w:rsid w:val="00C66BAF"/>
    <w:rsid w:val="00C66CC5"/>
    <w:rsid w:val="00C670D4"/>
    <w:rsid w:val="00C67267"/>
    <w:rsid w:val="00C67998"/>
    <w:rsid w:val="00C67D72"/>
    <w:rsid w:val="00C70024"/>
    <w:rsid w:val="00C70EB7"/>
    <w:rsid w:val="00C71E4D"/>
    <w:rsid w:val="00C7204D"/>
    <w:rsid w:val="00C72B4C"/>
    <w:rsid w:val="00C72D07"/>
    <w:rsid w:val="00C72E17"/>
    <w:rsid w:val="00C7333D"/>
    <w:rsid w:val="00C7479A"/>
    <w:rsid w:val="00C75248"/>
    <w:rsid w:val="00C75AC9"/>
    <w:rsid w:val="00C75D64"/>
    <w:rsid w:val="00C76373"/>
    <w:rsid w:val="00C766FE"/>
    <w:rsid w:val="00C76EED"/>
    <w:rsid w:val="00C77C00"/>
    <w:rsid w:val="00C8050F"/>
    <w:rsid w:val="00C80EAB"/>
    <w:rsid w:val="00C81B2B"/>
    <w:rsid w:val="00C81C20"/>
    <w:rsid w:val="00C82765"/>
    <w:rsid w:val="00C8291F"/>
    <w:rsid w:val="00C82C08"/>
    <w:rsid w:val="00C83374"/>
    <w:rsid w:val="00C83798"/>
    <w:rsid w:val="00C837C0"/>
    <w:rsid w:val="00C83D97"/>
    <w:rsid w:val="00C84C9A"/>
    <w:rsid w:val="00C8566B"/>
    <w:rsid w:val="00C85670"/>
    <w:rsid w:val="00C86229"/>
    <w:rsid w:val="00C86C35"/>
    <w:rsid w:val="00C87A68"/>
    <w:rsid w:val="00C87EA0"/>
    <w:rsid w:val="00C90712"/>
    <w:rsid w:val="00C91D7F"/>
    <w:rsid w:val="00C91F5F"/>
    <w:rsid w:val="00C92B14"/>
    <w:rsid w:val="00C92DC8"/>
    <w:rsid w:val="00C936CF"/>
    <w:rsid w:val="00C95F0A"/>
    <w:rsid w:val="00C95FE2"/>
    <w:rsid w:val="00C96115"/>
    <w:rsid w:val="00C9668A"/>
    <w:rsid w:val="00C9679F"/>
    <w:rsid w:val="00C96FD8"/>
    <w:rsid w:val="00C97A5E"/>
    <w:rsid w:val="00C97F0E"/>
    <w:rsid w:val="00CA11D0"/>
    <w:rsid w:val="00CA1217"/>
    <w:rsid w:val="00CA138B"/>
    <w:rsid w:val="00CA154E"/>
    <w:rsid w:val="00CA2C3E"/>
    <w:rsid w:val="00CA2E95"/>
    <w:rsid w:val="00CA3816"/>
    <w:rsid w:val="00CA453F"/>
    <w:rsid w:val="00CA4EDB"/>
    <w:rsid w:val="00CA5251"/>
    <w:rsid w:val="00CA5F40"/>
    <w:rsid w:val="00CA661F"/>
    <w:rsid w:val="00CA6BAE"/>
    <w:rsid w:val="00CA6D2F"/>
    <w:rsid w:val="00CA70B4"/>
    <w:rsid w:val="00CA7355"/>
    <w:rsid w:val="00CA7F21"/>
    <w:rsid w:val="00CB0391"/>
    <w:rsid w:val="00CB0539"/>
    <w:rsid w:val="00CB0C88"/>
    <w:rsid w:val="00CB12EC"/>
    <w:rsid w:val="00CB148A"/>
    <w:rsid w:val="00CB178D"/>
    <w:rsid w:val="00CB1B69"/>
    <w:rsid w:val="00CB2622"/>
    <w:rsid w:val="00CB2B87"/>
    <w:rsid w:val="00CB309F"/>
    <w:rsid w:val="00CB31C6"/>
    <w:rsid w:val="00CB35EF"/>
    <w:rsid w:val="00CB36B8"/>
    <w:rsid w:val="00CB3F3F"/>
    <w:rsid w:val="00CB41AA"/>
    <w:rsid w:val="00CB462A"/>
    <w:rsid w:val="00CB46A5"/>
    <w:rsid w:val="00CB4AE5"/>
    <w:rsid w:val="00CB5AF9"/>
    <w:rsid w:val="00CB5CBC"/>
    <w:rsid w:val="00CB6DC9"/>
    <w:rsid w:val="00CB73F0"/>
    <w:rsid w:val="00CB7B63"/>
    <w:rsid w:val="00CC0A4A"/>
    <w:rsid w:val="00CC0AA6"/>
    <w:rsid w:val="00CC0F3E"/>
    <w:rsid w:val="00CC1140"/>
    <w:rsid w:val="00CC17EE"/>
    <w:rsid w:val="00CC1E19"/>
    <w:rsid w:val="00CC2809"/>
    <w:rsid w:val="00CC2EF5"/>
    <w:rsid w:val="00CC3B25"/>
    <w:rsid w:val="00CC4198"/>
    <w:rsid w:val="00CC41B4"/>
    <w:rsid w:val="00CC4357"/>
    <w:rsid w:val="00CC489B"/>
    <w:rsid w:val="00CC5838"/>
    <w:rsid w:val="00CC5BF8"/>
    <w:rsid w:val="00CC5E19"/>
    <w:rsid w:val="00CC5FCA"/>
    <w:rsid w:val="00CC7142"/>
    <w:rsid w:val="00CC761A"/>
    <w:rsid w:val="00CD078A"/>
    <w:rsid w:val="00CD081C"/>
    <w:rsid w:val="00CD0C04"/>
    <w:rsid w:val="00CD10C7"/>
    <w:rsid w:val="00CD1160"/>
    <w:rsid w:val="00CD2478"/>
    <w:rsid w:val="00CD280B"/>
    <w:rsid w:val="00CD2B5D"/>
    <w:rsid w:val="00CD32AD"/>
    <w:rsid w:val="00CD3F2C"/>
    <w:rsid w:val="00CD3FDA"/>
    <w:rsid w:val="00CD4C22"/>
    <w:rsid w:val="00CD5177"/>
    <w:rsid w:val="00CD5C28"/>
    <w:rsid w:val="00CD65D6"/>
    <w:rsid w:val="00CD6A0B"/>
    <w:rsid w:val="00CD72A7"/>
    <w:rsid w:val="00CD7435"/>
    <w:rsid w:val="00CD7BB6"/>
    <w:rsid w:val="00CD7BCC"/>
    <w:rsid w:val="00CD7FF1"/>
    <w:rsid w:val="00CE015A"/>
    <w:rsid w:val="00CE06EE"/>
    <w:rsid w:val="00CE13DC"/>
    <w:rsid w:val="00CE15FD"/>
    <w:rsid w:val="00CE1742"/>
    <w:rsid w:val="00CE1D5B"/>
    <w:rsid w:val="00CE2418"/>
    <w:rsid w:val="00CE3959"/>
    <w:rsid w:val="00CE3E9B"/>
    <w:rsid w:val="00CE53A2"/>
    <w:rsid w:val="00CE6300"/>
    <w:rsid w:val="00CE6434"/>
    <w:rsid w:val="00CE6762"/>
    <w:rsid w:val="00CE6829"/>
    <w:rsid w:val="00CE73AA"/>
    <w:rsid w:val="00CF016B"/>
    <w:rsid w:val="00CF033C"/>
    <w:rsid w:val="00CF0E9A"/>
    <w:rsid w:val="00CF0F86"/>
    <w:rsid w:val="00CF1485"/>
    <w:rsid w:val="00CF2050"/>
    <w:rsid w:val="00CF3D8A"/>
    <w:rsid w:val="00CF3E36"/>
    <w:rsid w:val="00CF4E02"/>
    <w:rsid w:val="00CF51C4"/>
    <w:rsid w:val="00CF6691"/>
    <w:rsid w:val="00CF7405"/>
    <w:rsid w:val="00CF78D0"/>
    <w:rsid w:val="00CF7D68"/>
    <w:rsid w:val="00D0001F"/>
    <w:rsid w:val="00D0042F"/>
    <w:rsid w:val="00D007CA"/>
    <w:rsid w:val="00D0209A"/>
    <w:rsid w:val="00D022BA"/>
    <w:rsid w:val="00D024AA"/>
    <w:rsid w:val="00D025E6"/>
    <w:rsid w:val="00D02E90"/>
    <w:rsid w:val="00D0328A"/>
    <w:rsid w:val="00D036D6"/>
    <w:rsid w:val="00D048FF"/>
    <w:rsid w:val="00D04AA1"/>
    <w:rsid w:val="00D04B2F"/>
    <w:rsid w:val="00D04B7C"/>
    <w:rsid w:val="00D05273"/>
    <w:rsid w:val="00D06DFC"/>
    <w:rsid w:val="00D07890"/>
    <w:rsid w:val="00D0795E"/>
    <w:rsid w:val="00D07C32"/>
    <w:rsid w:val="00D102B7"/>
    <w:rsid w:val="00D11F9A"/>
    <w:rsid w:val="00D12E0B"/>
    <w:rsid w:val="00D1419F"/>
    <w:rsid w:val="00D1453B"/>
    <w:rsid w:val="00D1474E"/>
    <w:rsid w:val="00D1524A"/>
    <w:rsid w:val="00D16977"/>
    <w:rsid w:val="00D16D56"/>
    <w:rsid w:val="00D1705C"/>
    <w:rsid w:val="00D171CF"/>
    <w:rsid w:val="00D17E02"/>
    <w:rsid w:val="00D20441"/>
    <w:rsid w:val="00D204B9"/>
    <w:rsid w:val="00D2174E"/>
    <w:rsid w:val="00D22AA1"/>
    <w:rsid w:val="00D2490F"/>
    <w:rsid w:val="00D24AB9"/>
    <w:rsid w:val="00D24B56"/>
    <w:rsid w:val="00D24DB2"/>
    <w:rsid w:val="00D2533D"/>
    <w:rsid w:val="00D25DFF"/>
    <w:rsid w:val="00D26975"/>
    <w:rsid w:val="00D27CBA"/>
    <w:rsid w:val="00D30024"/>
    <w:rsid w:val="00D3013D"/>
    <w:rsid w:val="00D30AFE"/>
    <w:rsid w:val="00D311D9"/>
    <w:rsid w:val="00D31310"/>
    <w:rsid w:val="00D3179E"/>
    <w:rsid w:val="00D32D1C"/>
    <w:rsid w:val="00D3308E"/>
    <w:rsid w:val="00D3346F"/>
    <w:rsid w:val="00D337A8"/>
    <w:rsid w:val="00D337D7"/>
    <w:rsid w:val="00D33C44"/>
    <w:rsid w:val="00D345E6"/>
    <w:rsid w:val="00D3496C"/>
    <w:rsid w:val="00D35117"/>
    <w:rsid w:val="00D3558B"/>
    <w:rsid w:val="00D35A04"/>
    <w:rsid w:val="00D35A76"/>
    <w:rsid w:val="00D35E85"/>
    <w:rsid w:val="00D36088"/>
    <w:rsid w:val="00D365E0"/>
    <w:rsid w:val="00D376EA"/>
    <w:rsid w:val="00D40316"/>
    <w:rsid w:val="00D40A2A"/>
    <w:rsid w:val="00D40A7F"/>
    <w:rsid w:val="00D40C5A"/>
    <w:rsid w:val="00D418B9"/>
    <w:rsid w:val="00D418BA"/>
    <w:rsid w:val="00D423B9"/>
    <w:rsid w:val="00D42CE6"/>
    <w:rsid w:val="00D42F35"/>
    <w:rsid w:val="00D4320D"/>
    <w:rsid w:val="00D43479"/>
    <w:rsid w:val="00D43B92"/>
    <w:rsid w:val="00D45C5E"/>
    <w:rsid w:val="00D469B5"/>
    <w:rsid w:val="00D478B9"/>
    <w:rsid w:val="00D47E3F"/>
    <w:rsid w:val="00D47F57"/>
    <w:rsid w:val="00D50395"/>
    <w:rsid w:val="00D51AE1"/>
    <w:rsid w:val="00D51FDD"/>
    <w:rsid w:val="00D523EA"/>
    <w:rsid w:val="00D53448"/>
    <w:rsid w:val="00D53BD9"/>
    <w:rsid w:val="00D547D3"/>
    <w:rsid w:val="00D54A51"/>
    <w:rsid w:val="00D55B80"/>
    <w:rsid w:val="00D56351"/>
    <w:rsid w:val="00D5639B"/>
    <w:rsid w:val="00D563E9"/>
    <w:rsid w:val="00D56B15"/>
    <w:rsid w:val="00D56B5B"/>
    <w:rsid w:val="00D572C8"/>
    <w:rsid w:val="00D5785E"/>
    <w:rsid w:val="00D57CCA"/>
    <w:rsid w:val="00D57E5B"/>
    <w:rsid w:val="00D57E9D"/>
    <w:rsid w:val="00D57EA3"/>
    <w:rsid w:val="00D57F76"/>
    <w:rsid w:val="00D57FFA"/>
    <w:rsid w:val="00D6042D"/>
    <w:rsid w:val="00D60CD8"/>
    <w:rsid w:val="00D612A1"/>
    <w:rsid w:val="00D6173B"/>
    <w:rsid w:val="00D61A16"/>
    <w:rsid w:val="00D623DB"/>
    <w:rsid w:val="00D625A5"/>
    <w:rsid w:val="00D625D0"/>
    <w:rsid w:val="00D62AE8"/>
    <w:rsid w:val="00D62C55"/>
    <w:rsid w:val="00D62F7F"/>
    <w:rsid w:val="00D630D1"/>
    <w:rsid w:val="00D6329F"/>
    <w:rsid w:val="00D633FE"/>
    <w:rsid w:val="00D64088"/>
    <w:rsid w:val="00D64173"/>
    <w:rsid w:val="00D6426F"/>
    <w:rsid w:val="00D644EE"/>
    <w:rsid w:val="00D6523D"/>
    <w:rsid w:val="00D65CBD"/>
    <w:rsid w:val="00D66425"/>
    <w:rsid w:val="00D66508"/>
    <w:rsid w:val="00D66993"/>
    <w:rsid w:val="00D66A8E"/>
    <w:rsid w:val="00D66DDE"/>
    <w:rsid w:val="00D66F70"/>
    <w:rsid w:val="00D66FD6"/>
    <w:rsid w:val="00D67599"/>
    <w:rsid w:val="00D67A7F"/>
    <w:rsid w:val="00D67D5A"/>
    <w:rsid w:val="00D707FF"/>
    <w:rsid w:val="00D711EC"/>
    <w:rsid w:val="00D7238A"/>
    <w:rsid w:val="00D72A24"/>
    <w:rsid w:val="00D73300"/>
    <w:rsid w:val="00D73BDD"/>
    <w:rsid w:val="00D73D38"/>
    <w:rsid w:val="00D74673"/>
    <w:rsid w:val="00D74778"/>
    <w:rsid w:val="00D7490F"/>
    <w:rsid w:val="00D759CE"/>
    <w:rsid w:val="00D75C16"/>
    <w:rsid w:val="00D75C74"/>
    <w:rsid w:val="00D75D00"/>
    <w:rsid w:val="00D76309"/>
    <w:rsid w:val="00D76652"/>
    <w:rsid w:val="00D769B1"/>
    <w:rsid w:val="00D77A85"/>
    <w:rsid w:val="00D77C6F"/>
    <w:rsid w:val="00D80123"/>
    <w:rsid w:val="00D801C2"/>
    <w:rsid w:val="00D80630"/>
    <w:rsid w:val="00D80CD5"/>
    <w:rsid w:val="00D810A3"/>
    <w:rsid w:val="00D813AF"/>
    <w:rsid w:val="00D81514"/>
    <w:rsid w:val="00D81F9E"/>
    <w:rsid w:val="00D826C3"/>
    <w:rsid w:val="00D82780"/>
    <w:rsid w:val="00D82D36"/>
    <w:rsid w:val="00D83509"/>
    <w:rsid w:val="00D8359B"/>
    <w:rsid w:val="00D83B22"/>
    <w:rsid w:val="00D83B5F"/>
    <w:rsid w:val="00D847EE"/>
    <w:rsid w:val="00D84A55"/>
    <w:rsid w:val="00D86167"/>
    <w:rsid w:val="00D86FD3"/>
    <w:rsid w:val="00D873CE"/>
    <w:rsid w:val="00D87B25"/>
    <w:rsid w:val="00D87C9D"/>
    <w:rsid w:val="00D87D78"/>
    <w:rsid w:val="00D87DF6"/>
    <w:rsid w:val="00D90665"/>
    <w:rsid w:val="00D90A1D"/>
    <w:rsid w:val="00D90AA0"/>
    <w:rsid w:val="00D9213B"/>
    <w:rsid w:val="00D937DB"/>
    <w:rsid w:val="00D93BE5"/>
    <w:rsid w:val="00D93DAD"/>
    <w:rsid w:val="00D93DCD"/>
    <w:rsid w:val="00D94045"/>
    <w:rsid w:val="00D94382"/>
    <w:rsid w:val="00D9473E"/>
    <w:rsid w:val="00D94C6E"/>
    <w:rsid w:val="00D950EC"/>
    <w:rsid w:val="00D958C4"/>
    <w:rsid w:val="00D95CC1"/>
    <w:rsid w:val="00D9707D"/>
    <w:rsid w:val="00D97CF8"/>
    <w:rsid w:val="00D97DA7"/>
    <w:rsid w:val="00DA0404"/>
    <w:rsid w:val="00DA1172"/>
    <w:rsid w:val="00DA127B"/>
    <w:rsid w:val="00DA19BC"/>
    <w:rsid w:val="00DA1BFF"/>
    <w:rsid w:val="00DA1D56"/>
    <w:rsid w:val="00DA1EA8"/>
    <w:rsid w:val="00DA1EFE"/>
    <w:rsid w:val="00DA26A2"/>
    <w:rsid w:val="00DA29A2"/>
    <w:rsid w:val="00DA2CFF"/>
    <w:rsid w:val="00DA2E60"/>
    <w:rsid w:val="00DA30E6"/>
    <w:rsid w:val="00DA3104"/>
    <w:rsid w:val="00DA3341"/>
    <w:rsid w:val="00DA38EB"/>
    <w:rsid w:val="00DA438D"/>
    <w:rsid w:val="00DA46FC"/>
    <w:rsid w:val="00DA47A4"/>
    <w:rsid w:val="00DA482F"/>
    <w:rsid w:val="00DA493C"/>
    <w:rsid w:val="00DA5043"/>
    <w:rsid w:val="00DA5953"/>
    <w:rsid w:val="00DA67C4"/>
    <w:rsid w:val="00DA72FF"/>
    <w:rsid w:val="00DA73A6"/>
    <w:rsid w:val="00DA7553"/>
    <w:rsid w:val="00DA7995"/>
    <w:rsid w:val="00DA7B1E"/>
    <w:rsid w:val="00DA7B24"/>
    <w:rsid w:val="00DA7B41"/>
    <w:rsid w:val="00DA7C6C"/>
    <w:rsid w:val="00DB0446"/>
    <w:rsid w:val="00DB0D43"/>
    <w:rsid w:val="00DB113B"/>
    <w:rsid w:val="00DB1B08"/>
    <w:rsid w:val="00DB1C7D"/>
    <w:rsid w:val="00DB1D27"/>
    <w:rsid w:val="00DB2502"/>
    <w:rsid w:val="00DB2C5C"/>
    <w:rsid w:val="00DB3C0E"/>
    <w:rsid w:val="00DB3E35"/>
    <w:rsid w:val="00DB43EF"/>
    <w:rsid w:val="00DB4E30"/>
    <w:rsid w:val="00DB51C9"/>
    <w:rsid w:val="00DB5CF6"/>
    <w:rsid w:val="00DB5EF7"/>
    <w:rsid w:val="00DB624E"/>
    <w:rsid w:val="00DB62C6"/>
    <w:rsid w:val="00DB6309"/>
    <w:rsid w:val="00DB69CC"/>
    <w:rsid w:val="00DB6E15"/>
    <w:rsid w:val="00DB7584"/>
    <w:rsid w:val="00DB7F43"/>
    <w:rsid w:val="00DC02D7"/>
    <w:rsid w:val="00DC02E7"/>
    <w:rsid w:val="00DC0346"/>
    <w:rsid w:val="00DC191F"/>
    <w:rsid w:val="00DC2308"/>
    <w:rsid w:val="00DC2559"/>
    <w:rsid w:val="00DC3827"/>
    <w:rsid w:val="00DC3993"/>
    <w:rsid w:val="00DC3B23"/>
    <w:rsid w:val="00DC3B8B"/>
    <w:rsid w:val="00DC4321"/>
    <w:rsid w:val="00DC4380"/>
    <w:rsid w:val="00DC481B"/>
    <w:rsid w:val="00DC4A6D"/>
    <w:rsid w:val="00DC544C"/>
    <w:rsid w:val="00DC5509"/>
    <w:rsid w:val="00DC5BB8"/>
    <w:rsid w:val="00DC5DE9"/>
    <w:rsid w:val="00DC65BB"/>
    <w:rsid w:val="00DC6765"/>
    <w:rsid w:val="00DC6A10"/>
    <w:rsid w:val="00DC6BA0"/>
    <w:rsid w:val="00DC6F1F"/>
    <w:rsid w:val="00DC739B"/>
    <w:rsid w:val="00DD0300"/>
    <w:rsid w:val="00DD05A4"/>
    <w:rsid w:val="00DD05AF"/>
    <w:rsid w:val="00DD0A7B"/>
    <w:rsid w:val="00DD11EB"/>
    <w:rsid w:val="00DD1B5C"/>
    <w:rsid w:val="00DD1DCF"/>
    <w:rsid w:val="00DD27EC"/>
    <w:rsid w:val="00DD3249"/>
    <w:rsid w:val="00DD3F8A"/>
    <w:rsid w:val="00DD41A7"/>
    <w:rsid w:val="00DD49E4"/>
    <w:rsid w:val="00DD50FC"/>
    <w:rsid w:val="00DD700B"/>
    <w:rsid w:val="00DD7675"/>
    <w:rsid w:val="00DE03A4"/>
    <w:rsid w:val="00DE0514"/>
    <w:rsid w:val="00DE1059"/>
    <w:rsid w:val="00DE1351"/>
    <w:rsid w:val="00DE184E"/>
    <w:rsid w:val="00DE1B95"/>
    <w:rsid w:val="00DE1E83"/>
    <w:rsid w:val="00DE259D"/>
    <w:rsid w:val="00DE2BF9"/>
    <w:rsid w:val="00DE34EA"/>
    <w:rsid w:val="00DE366A"/>
    <w:rsid w:val="00DE3B3D"/>
    <w:rsid w:val="00DE4386"/>
    <w:rsid w:val="00DE4EEA"/>
    <w:rsid w:val="00DE55E8"/>
    <w:rsid w:val="00DE5631"/>
    <w:rsid w:val="00DE5DA7"/>
    <w:rsid w:val="00DE6C0B"/>
    <w:rsid w:val="00DE6C32"/>
    <w:rsid w:val="00DE75B5"/>
    <w:rsid w:val="00DE7707"/>
    <w:rsid w:val="00DE7737"/>
    <w:rsid w:val="00DE7C53"/>
    <w:rsid w:val="00DE7E2D"/>
    <w:rsid w:val="00DE7F46"/>
    <w:rsid w:val="00DF01C2"/>
    <w:rsid w:val="00DF03CB"/>
    <w:rsid w:val="00DF09CD"/>
    <w:rsid w:val="00DF0E39"/>
    <w:rsid w:val="00DF10A7"/>
    <w:rsid w:val="00DF1213"/>
    <w:rsid w:val="00DF1251"/>
    <w:rsid w:val="00DF13A3"/>
    <w:rsid w:val="00DF19D6"/>
    <w:rsid w:val="00DF1C7B"/>
    <w:rsid w:val="00DF2465"/>
    <w:rsid w:val="00DF2586"/>
    <w:rsid w:val="00DF2F2F"/>
    <w:rsid w:val="00DF30E9"/>
    <w:rsid w:val="00DF36AB"/>
    <w:rsid w:val="00DF3B24"/>
    <w:rsid w:val="00DF3EED"/>
    <w:rsid w:val="00DF419B"/>
    <w:rsid w:val="00DF43D6"/>
    <w:rsid w:val="00DF4666"/>
    <w:rsid w:val="00DF50B2"/>
    <w:rsid w:val="00DF6567"/>
    <w:rsid w:val="00DF6836"/>
    <w:rsid w:val="00DF6E0C"/>
    <w:rsid w:val="00DF7503"/>
    <w:rsid w:val="00DF7872"/>
    <w:rsid w:val="00E00090"/>
    <w:rsid w:val="00E00356"/>
    <w:rsid w:val="00E004A8"/>
    <w:rsid w:val="00E00640"/>
    <w:rsid w:val="00E00658"/>
    <w:rsid w:val="00E012C1"/>
    <w:rsid w:val="00E01B9F"/>
    <w:rsid w:val="00E02463"/>
    <w:rsid w:val="00E03426"/>
    <w:rsid w:val="00E037F4"/>
    <w:rsid w:val="00E03962"/>
    <w:rsid w:val="00E040D6"/>
    <w:rsid w:val="00E04463"/>
    <w:rsid w:val="00E04CC5"/>
    <w:rsid w:val="00E051ED"/>
    <w:rsid w:val="00E053AA"/>
    <w:rsid w:val="00E053D7"/>
    <w:rsid w:val="00E05428"/>
    <w:rsid w:val="00E056D0"/>
    <w:rsid w:val="00E0590F"/>
    <w:rsid w:val="00E05B4B"/>
    <w:rsid w:val="00E05E4A"/>
    <w:rsid w:val="00E06231"/>
    <w:rsid w:val="00E06387"/>
    <w:rsid w:val="00E0682F"/>
    <w:rsid w:val="00E0713D"/>
    <w:rsid w:val="00E07469"/>
    <w:rsid w:val="00E07C6E"/>
    <w:rsid w:val="00E10792"/>
    <w:rsid w:val="00E10B4E"/>
    <w:rsid w:val="00E116CC"/>
    <w:rsid w:val="00E119F4"/>
    <w:rsid w:val="00E11E0E"/>
    <w:rsid w:val="00E11E11"/>
    <w:rsid w:val="00E123BA"/>
    <w:rsid w:val="00E12914"/>
    <w:rsid w:val="00E12BE8"/>
    <w:rsid w:val="00E12D58"/>
    <w:rsid w:val="00E1327D"/>
    <w:rsid w:val="00E13404"/>
    <w:rsid w:val="00E134D7"/>
    <w:rsid w:val="00E136D6"/>
    <w:rsid w:val="00E13ECF"/>
    <w:rsid w:val="00E13FAD"/>
    <w:rsid w:val="00E14C8C"/>
    <w:rsid w:val="00E14FB3"/>
    <w:rsid w:val="00E15287"/>
    <w:rsid w:val="00E16314"/>
    <w:rsid w:val="00E1662E"/>
    <w:rsid w:val="00E168BE"/>
    <w:rsid w:val="00E16D31"/>
    <w:rsid w:val="00E16F35"/>
    <w:rsid w:val="00E17DE6"/>
    <w:rsid w:val="00E17FB6"/>
    <w:rsid w:val="00E20A31"/>
    <w:rsid w:val="00E20E48"/>
    <w:rsid w:val="00E212A3"/>
    <w:rsid w:val="00E21968"/>
    <w:rsid w:val="00E21A00"/>
    <w:rsid w:val="00E21DC4"/>
    <w:rsid w:val="00E21FF7"/>
    <w:rsid w:val="00E224F7"/>
    <w:rsid w:val="00E22C23"/>
    <w:rsid w:val="00E231AD"/>
    <w:rsid w:val="00E232A1"/>
    <w:rsid w:val="00E23BE9"/>
    <w:rsid w:val="00E23FBA"/>
    <w:rsid w:val="00E241F8"/>
    <w:rsid w:val="00E24805"/>
    <w:rsid w:val="00E24931"/>
    <w:rsid w:val="00E24985"/>
    <w:rsid w:val="00E252F7"/>
    <w:rsid w:val="00E25328"/>
    <w:rsid w:val="00E25EDD"/>
    <w:rsid w:val="00E261AF"/>
    <w:rsid w:val="00E26314"/>
    <w:rsid w:val="00E26BDF"/>
    <w:rsid w:val="00E2726B"/>
    <w:rsid w:val="00E27739"/>
    <w:rsid w:val="00E277D8"/>
    <w:rsid w:val="00E27838"/>
    <w:rsid w:val="00E2787F"/>
    <w:rsid w:val="00E31D31"/>
    <w:rsid w:val="00E32D68"/>
    <w:rsid w:val="00E330EC"/>
    <w:rsid w:val="00E332F9"/>
    <w:rsid w:val="00E33644"/>
    <w:rsid w:val="00E33AD9"/>
    <w:rsid w:val="00E33ECA"/>
    <w:rsid w:val="00E344FB"/>
    <w:rsid w:val="00E35706"/>
    <w:rsid w:val="00E35C49"/>
    <w:rsid w:val="00E36FD1"/>
    <w:rsid w:val="00E3729A"/>
    <w:rsid w:val="00E3790D"/>
    <w:rsid w:val="00E37D92"/>
    <w:rsid w:val="00E406E1"/>
    <w:rsid w:val="00E409D3"/>
    <w:rsid w:val="00E40B4D"/>
    <w:rsid w:val="00E40F81"/>
    <w:rsid w:val="00E4188B"/>
    <w:rsid w:val="00E41898"/>
    <w:rsid w:val="00E424F2"/>
    <w:rsid w:val="00E42F47"/>
    <w:rsid w:val="00E43C47"/>
    <w:rsid w:val="00E44A3D"/>
    <w:rsid w:val="00E451F0"/>
    <w:rsid w:val="00E45444"/>
    <w:rsid w:val="00E455D3"/>
    <w:rsid w:val="00E45610"/>
    <w:rsid w:val="00E456DD"/>
    <w:rsid w:val="00E45A5E"/>
    <w:rsid w:val="00E4674A"/>
    <w:rsid w:val="00E46B65"/>
    <w:rsid w:val="00E46B80"/>
    <w:rsid w:val="00E46B84"/>
    <w:rsid w:val="00E46C6E"/>
    <w:rsid w:val="00E46FCE"/>
    <w:rsid w:val="00E478F9"/>
    <w:rsid w:val="00E50164"/>
    <w:rsid w:val="00E505AD"/>
    <w:rsid w:val="00E5078A"/>
    <w:rsid w:val="00E50D13"/>
    <w:rsid w:val="00E510B5"/>
    <w:rsid w:val="00E517E2"/>
    <w:rsid w:val="00E527F8"/>
    <w:rsid w:val="00E52BC8"/>
    <w:rsid w:val="00E52CFC"/>
    <w:rsid w:val="00E52D82"/>
    <w:rsid w:val="00E54856"/>
    <w:rsid w:val="00E54AA1"/>
    <w:rsid w:val="00E55195"/>
    <w:rsid w:val="00E55FB8"/>
    <w:rsid w:val="00E56544"/>
    <w:rsid w:val="00E565CD"/>
    <w:rsid w:val="00E566CD"/>
    <w:rsid w:val="00E57669"/>
    <w:rsid w:val="00E57942"/>
    <w:rsid w:val="00E57A71"/>
    <w:rsid w:val="00E60D01"/>
    <w:rsid w:val="00E60D61"/>
    <w:rsid w:val="00E611B6"/>
    <w:rsid w:val="00E61380"/>
    <w:rsid w:val="00E61730"/>
    <w:rsid w:val="00E61BF1"/>
    <w:rsid w:val="00E622B8"/>
    <w:rsid w:val="00E6265C"/>
    <w:rsid w:val="00E63976"/>
    <w:rsid w:val="00E63A2C"/>
    <w:rsid w:val="00E63C87"/>
    <w:rsid w:val="00E63F88"/>
    <w:rsid w:val="00E644CE"/>
    <w:rsid w:val="00E65A27"/>
    <w:rsid w:val="00E65B02"/>
    <w:rsid w:val="00E65B6A"/>
    <w:rsid w:val="00E66529"/>
    <w:rsid w:val="00E66909"/>
    <w:rsid w:val="00E67082"/>
    <w:rsid w:val="00E67C40"/>
    <w:rsid w:val="00E67CAB"/>
    <w:rsid w:val="00E708FA"/>
    <w:rsid w:val="00E720B8"/>
    <w:rsid w:val="00E72223"/>
    <w:rsid w:val="00E722B0"/>
    <w:rsid w:val="00E727B6"/>
    <w:rsid w:val="00E72E17"/>
    <w:rsid w:val="00E731CC"/>
    <w:rsid w:val="00E731D9"/>
    <w:rsid w:val="00E734FB"/>
    <w:rsid w:val="00E73CDF"/>
    <w:rsid w:val="00E74736"/>
    <w:rsid w:val="00E749FB"/>
    <w:rsid w:val="00E74F50"/>
    <w:rsid w:val="00E758F7"/>
    <w:rsid w:val="00E759ED"/>
    <w:rsid w:val="00E76E17"/>
    <w:rsid w:val="00E7708C"/>
    <w:rsid w:val="00E80863"/>
    <w:rsid w:val="00E80876"/>
    <w:rsid w:val="00E817FB"/>
    <w:rsid w:val="00E81B07"/>
    <w:rsid w:val="00E821EB"/>
    <w:rsid w:val="00E82C0F"/>
    <w:rsid w:val="00E82E97"/>
    <w:rsid w:val="00E83307"/>
    <w:rsid w:val="00E83B77"/>
    <w:rsid w:val="00E83B99"/>
    <w:rsid w:val="00E84897"/>
    <w:rsid w:val="00E84B6C"/>
    <w:rsid w:val="00E84C35"/>
    <w:rsid w:val="00E84F72"/>
    <w:rsid w:val="00E85293"/>
    <w:rsid w:val="00E85567"/>
    <w:rsid w:val="00E85A7B"/>
    <w:rsid w:val="00E86CEC"/>
    <w:rsid w:val="00E872BA"/>
    <w:rsid w:val="00E872C3"/>
    <w:rsid w:val="00E87731"/>
    <w:rsid w:val="00E87EAB"/>
    <w:rsid w:val="00E87F8F"/>
    <w:rsid w:val="00E90455"/>
    <w:rsid w:val="00E9057B"/>
    <w:rsid w:val="00E90DC8"/>
    <w:rsid w:val="00E90EC1"/>
    <w:rsid w:val="00E91240"/>
    <w:rsid w:val="00E92594"/>
    <w:rsid w:val="00E92784"/>
    <w:rsid w:val="00E931E8"/>
    <w:rsid w:val="00E935F7"/>
    <w:rsid w:val="00E93BD0"/>
    <w:rsid w:val="00E94804"/>
    <w:rsid w:val="00E9485E"/>
    <w:rsid w:val="00E94870"/>
    <w:rsid w:val="00E95335"/>
    <w:rsid w:val="00E95380"/>
    <w:rsid w:val="00E9580E"/>
    <w:rsid w:val="00E95C44"/>
    <w:rsid w:val="00E9695E"/>
    <w:rsid w:val="00E970B6"/>
    <w:rsid w:val="00E97729"/>
    <w:rsid w:val="00E97A82"/>
    <w:rsid w:val="00EA01B2"/>
    <w:rsid w:val="00EA0629"/>
    <w:rsid w:val="00EA0643"/>
    <w:rsid w:val="00EA0961"/>
    <w:rsid w:val="00EA0C62"/>
    <w:rsid w:val="00EA0CA6"/>
    <w:rsid w:val="00EA1022"/>
    <w:rsid w:val="00EA12F7"/>
    <w:rsid w:val="00EA1DC3"/>
    <w:rsid w:val="00EA1F68"/>
    <w:rsid w:val="00EA388A"/>
    <w:rsid w:val="00EA470D"/>
    <w:rsid w:val="00EA4DD6"/>
    <w:rsid w:val="00EA4F11"/>
    <w:rsid w:val="00EA509F"/>
    <w:rsid w:val="00EA5C3F"/>
    <w:rsid w:val="00EA6202"/>
    <w:rsid w:val="00EA64D7"/>
    <w:rsid w:val="00EA6525"/>
    <w:rsid w:val="00EA6E31"/>
    <w:rsid w:val="00EA7012"/>
    <w:rsid w:val="00EA7DF6"/>
    <w:rsid w:val="00EB0F94"/>
    <w:rsid w:val="00EB1A1A"/>
    <w:rsid w:val="00EB2A4E"/>
    <w:rsid w:val="00EB2D3A"/>
    <w:rsid w:val="00EB3074"/>
    <w:rsid w:val="00EB38B7"/>
    <w:rsid w:val="00EB3990"/>
    <w:rsid w:val="00EB3A40"/>
    <w:rsid w:val="00EB3CE6"/>
    <w:rsid w:val="00EB5DB8"/>
    <w:rsid w:val="00EB6136"/>
    <w:rsid w:val="00EB7361"/>
    <w:rsid w:val="00EB76BA"/>
    <w:rsid w:val="00EB7771"/>
    <w:rsid w:val="00EB7B10"/>
    <w:rsid w:val="00EB7ED5"/>
    <w:rsid w:val="00EC020B"/>
    <w:rsid w:val="00EC0A00"/>
    <w:rsid w:val="00EC0BC5"/>
    <w:rsid w:val="00EC0D93"/>
    <w:rsid w:val="00EC0DD8"/>
    <w:rsid w:val="00EC1035"/>
    <w:rsid w:val="00EC10C1"/>
    <w:rsid w:val="00EC117C"/>
    <w:rsid w:val="00EC1500"/>
    <w:rsid w:val="00EC1542"/>
    <w:rsid w:val="00EC1AB0"/>
    <w:rsid w:val="00EC2978"/>
    <w:rsid w:val="00EC2D46"/>
    <w:rsid w:val="00EC2D6E"/>
    <w:rsid w:val="00EC33D2"/>
    <w:rsid w:val="00EC3B2E"/>
    <w:rsid w:val="00EC3FD9"/>
    <w:rsid w:val="00EC4240"/>
    <w:rsid w:val="00EC4573"/>
    <w:rsid w:val="00EC4E72"/>
    <w:rsid w:val="00EC5E5D"/>
    <w:rsid w:val="00EC5E5E"/>
    <w:rsid w:val="00EC5FFA"/>
    <w:rsid w:val="00EC613D"/>
    <w:rsid w:val="00EC6188"/>
    <w:rsid w:val="00EC6695"/>
    <w:rsid w:val="00EC6702"/>
    <w:rsid w:val="00EC686C"/>
    <w:rsid w:val="00EC6E3D"/>
    <w:rsid w:val="00ED00B0"/>
    <w:rsid w:val="00ED040F"/>
    <w:rsid w:val="00ED068D"/>
    <w:rsid w:val="00ED1B84"/>
    <w:rsid w:val="00ED1DF1"/>
    <w:rsid w:val="00ED2C64"/>
    <w:rsid w:val="00ED3DC3"/>
    <w:rsid w:val="00ED54AF"/>
    <w:rsid w:val="00ED54BD"/>
    <w:rsid w:val="00ED59F9"/>
    <w:rsid w:val="00ED5E1E"/>
    <w:rsid w:val="00ED5E41"/>
    <w:rsid w:val="00ED5F9B"/>
    <w:rsid w:val="00ED6905"/>
    <w:rsid w:val="00EE04A4"/>
    <w:rsid w:val="00EE0671"/>
    <w:rsid w:val="00EE0D7A"/>
    <w:rsid w:val="00EE123B"/>
    <w:rsid w:val="00EE13F5"/>
    <w:rsid w:val="00EE1C04"/>
    <w:rsid w:val="00EE1E10"/>
    <w:rsid w:val="00EE2818"/>
    <w:rsid w:val="00EE2B6A"/>
    <w:rsid w:val="00EE3610"/>
    <w:rsid w:val="00EE4228"/>
    <w:rsid w:val="00EE4582"/>
    <w:rsid w:val="00EE4647"/>
    <w:rsid w:val="00EE529A"/>
    <w:rsid w:val="00EE535A"/>
    <w:rsid w:val="00EE5537"/>
    <w:rsid w:val="00EE582C"/>
    <w:rsid w:val="00EE6B76"/>
    <w:rsid w:val="00EE6DE0"/>
    <w:rsid w:val="00EE7325"/>
    <w:rsid w:val="00EE7471"/>
    <w:rsid w:val="00EF0317"/>
    <w:rsid w:val="00EF0408"/>
    <w:rsid w:val="00EF0FEB"/>
    <w:rsid w:val="00EF1EC7"/>
    <w:rsid w:val="00EF26CD"/>
    <w:rsid w:val="00EF30A7"/>
    <w:rsid w:val="00EF310B"/>
    <w:rsid w:val="00EF354C"/>
    <w:rsid w:val="00EF3681"/>
    <w:rsid w:val="00EF43A7"/>
    <w:rsid w:val="00EF4810"/>
    <w:rsid w:val="00EF524C"/>
    <w:rsid w:val="00EF5286"/>
    <w:rsid w:val="00EF58B0"/>
    <w:rsid w:val="00EF59B4"/>
    <w:rsid w:val="00EF5E67"/>
    <w:rsid w:val="00EF62C3"/>
    <w:rsid w:val="00EF6509"/>
    <w:rsid w:val="00EF66A6"/>
    <w:rsid w:val="00EF6B66"/>
    <w:rsid w:val="00EF7A07"/>
    <w:rsid w:val="00EF7F7A"/>
    <w:rsid w:val="00F001B6"/>
    <w:rsid w:val="00F006D8"/>
    <w:rsid w:val="00F0073A"/>
    <w:rsid w:val="00F00BFD"/>
    <w:rsid w:val="00F0128B"/>
    <w:rsid w:val="00F012C6"/>
    <w:rsid w:val="00F01FC1"/>
    <w:rsid w:val="00F023A6"/>
    <w:rsid w:val="00F02730"/>
    <w:rsid w:val="00F02BD1"/>
    <w:rsid w:val="00F02DAD"/>
    <w:rsid w:val="00F02DEF"/>
    <w:rsid w:val="00F033AC"/>
    <w:rsid w:val="00F033BC"/>
    <w:rsid w:val="00F03783"/>
    <w:rsid w:val="00F03D06"/>
    <w:rsid w:val="00F057F7"/>
    <w:rsid w:val="00F10348"/>
    <w:rsid w:val="00F10651"/>
    <w:rsid w:val="00F1087D"/>
    <w:rsid w:val="00F10A91"/>
    <w:rsid w:val="00F10E60"/>
    <w:rsid w:val="00F11C90"/>
    <w:rsid w:val="00F126DA"/>
    <w:rsid w:val="00F12D16"/>
    <w:rsid w:val="00F12DE2"/>
    <w:rsid w:val="00F13626"/>
    <w:rsid w:val="00F14689"/>
    <w:rsid w:val="00F1476C"/>
    <w:rsid w:val="00F148D5"/>
    <w:rsid w:val="00F15BE5"/>
    <w:rsid w:val="00F15D8C"/>
    <w:rsid w:val="00F15F8F"/>
    <w:rsid w:val="00F167B3"/>
    <w:rsid w:val="00F17182"/>
    <w:rsid w:val="00F179F6"/>
    <w:rsid w:val="00F2236D"/>
    <w:rsid w:val="00F22971"/>
    <w:rsid w:val="00F22B45"/>
    <w:rsid w:val="00F22FAE"/>
    <w:rsid w:val="00F23246"/>
    <w:rsid w:val="00F2354C"/>
    <w:rsid w:val="00F23611"/>
    <w:rsid w:val="00F2438E"/>
    <w:rsid w:val="00F257E0"/>
    <w:rsid w:val="00F2581D"/>
    <w:rsid w:val="00F25966"/>
    <w:rsid w:val="00F26004"/>
    <w:rsid w:val="00F26510"/>
    <w:rsid w:val="00F26D58"/>
    <w:rsid w:val="00F27813"/>
    <w:rsid w:val="00F27D59"/>
    <w:rsid w:val="00F30274"/>
    <w:rsid w:val="00F305E1"/>
    <w:rsid w:val="00F30889"/>
    <w:rsid w:val="00F30BFD"/>
    <w:rsid w:val="00F31A42"/>
    <w:rsid w:val="00F31C87"/>
    <w:rsid w:val="00F32D75"/>
    <w:rsid w:val="00F33780"/>
    <w:rsid w:val="00F339C4"/>
    <w:rsid w:val="00F340EB"/>
    <w:rsid w:val="00F349C5"/>
    <w:rsid w:val="00F35539"/>
    <w:rsid w:val="00F3558D"/>
    <w:rsid w:val="00F35B03"/>
    <w:rsid w:val="00F3645D"/>
    <w:rsid w:val="00F37222"/>
    <w:rsid w:val="00F37298"/>
    <w:rsid w:val="00F3749B"/>
    <w:rsid w:val="00F3754C"/>
    <w:rsid w:val="00F37666"/>
    <w:rsid w:val="00F37DC1"/>
    <w:rsid w:val="00F4032D"/>
    <w:rsid w:val="00F40418"/>
    <w:rsid w:val="00F40451"/>
    <w:rsid w:val="00F40920"/>
    <w:rsid w:val="00F4092A"/>
    <w:rsid w:val="00F40AD2"/>
    <w:rsid w:val="00F40F2B"/>
    <w:rsid w:val="00F4169A"/>
    <w:rsid w:val="00F41E22"/>
    <w:rsid w:val="00F4213A"/>
    <w:rsid w:val="00F42C27"/>
    <w:rsid w:val="00F43149"/>
    <w:rsid w:val="00F4419F"/>
    <w:rsid w:val="00F44434"/>
    <w:rsid w:val="00F44694"/>
    <w:rsid w:val="00F4533C"/>
    <w:rsid w:val="00F45389"/>
    <w:rsid w:val="00F45468"/>
    <w:rsid w:val="00F45820"/>
    <w:rsid w:val="00F45CB2"/>
    <w:rsid w:val="00F45F30"/>
    <w:rsid w:val="00F45F7A"/>
    <w:rsid w:val="00F460EF"/>
    <w:rsid w:val="00F4693D"/>
    <w:rsid w:val="00F46EFB"/>
    <w:rsid w:val="00F475E7"/>
    <w:rsid w:val="00F47955"/>
    <w:rsid w:val="00F50446"/>
    <w:rsid w:val="00F50D24"/>
    <w:rsid w:val="00F51110"/>
    <w:rsid w:val="00F51D90"/>
    <w:rsid w:val="00F51E41"/>
    <w:rsid w:val="00F51E70"/>
    <w:rsid w:val="00F525FC"/>
    <w:rsid w:val="00F52E10"/>
    <w:rsid w:val="00F534A0"/>
    <w:rsid w:val="00F53758"/>
    <w:rsid w:val="00F54EC4"/>
    <w:rsid w:val="00F550EB"/>
    <w:rsid w:val="00F551C2"/>
    <w:rsid w:val="00F55A01"/>
    <w:rsid w:val="00F55B8E"/>
    <w:rsid w:val="00F560F0"/>
    <w:rsid w:val="00F56ABC"/>
    <w:rsid w:val="00F5764B"/>
    <w:rsid w:val="00F57651"/>
    <w:rsid w:val="00F57A30"/>
    <w:rsid w:val="00F57BC9"/>
    <w:rsid w:val="00F57DE8"/>
    <w:rsid w:val="00F6015E"/>
    <w:rsid w:val="00F60337"/>
    <w:rsid w:val="00F61192"/>
    <w:rsid w:val="00F6169E"/>
    <w:rsid w:val="00F6193C"/>
    <w:rsid w:val="00F62B7D"/>
    <w:rsid w:val="00F62C89"/>
    <w:rsid w:val="00F632C9"/>
    <w:rsid w:val="00F651BC"/>
    <w:rsid w:val="00F65210"/>
    <w:rsid w:val="00F65256"/>
    <w:rsid w:val="00F65E4B"/>
    <w:rsid w:val="00F6608C"/>
    <w:rsid w:val="00F6614F"/>
    <w:rsid w:val="00F66212"/>
    <w:rsid w:val="00F663EC"/>
    <w:rsid w:val="00F668C0"/>
    <w:rsid w:val="00F66CC1"/>
    <w:rsid w:val="00F66D1C"/>
    <w:rsid w:val="00F67024"/>
    <w:rsid w:val="00F670B3"/>
    <w:rsid w:val="00F672F2"/>
    <w:rsid w:val="00F67328"/>
    <w:rsid w:val="00F679F8"/>
    <w:rsid w:val="00F7098D"/>
    <w:rsid w:val="00F70AA2"/>
    <w:rsid w:val="00F7104D"/>
    <w:rsid w:val="00F716BC"/>
    <w:rsid w:val="00F71FAB"/>
    <w:rsid w:val="00F7286B"/>
    <w:rsid w:val="00F728FE"/>
    <w:rsid w:val="00F72D98"/>
    <w:rsid w:val="00F72DA6"/>
    <w:rsid w:val="00F73080"/>
    <w:rsid w:val="00F7328C"/>
    <w:rsid w:val="00F733BF"/>
    <w:rsid w:val="00F735C9"/>
    <w:rsid w:val="00F74DD2"/>
    <w:rsid w:val="00F74EDE"/>
    <w:rsid w:val="00F756E2"/>
    <w:rsid w:val="00F757D7"/>
    <w:rsid w:val="00F7668B"/>
    <w:rsid w:val="00F77052"/>
    <w:rsid w:val="00F774D4"/>
    <w:rsid w:val="00F77B39"/>
    <w:rsid w:val="00F806CE"/>
    <w:rsid w:val="00F81621"/>
    <w:rsid w:val="00F822F0"/>
    <w:rsid w:val="00F8322B"/>
    <w:rsid w:val="00F832C3"/>
    <w:rsid w:val="00F832DD"/>
    <w:rsid w:val="00F8333C"/>
    <w:rsid w:val="00F83D3F"/>
    <w:rsid w:val="00F84947"/>
    <w:rsid w:val="00F851DD"/>
    <w:rsid w:val="00F85236"/>
    <w:rsid w:val="00F854A4"/>
    <w:rsid w:val="00F85D02"/>
    <w:rsid w:val="00F86105"/>
    <w:rsid w:val="00F87631"/>
    <w:rsid w:val="00F878C3"/>
    <w:rsid w:val="00F87EB6"/>
    <w:rsid w:val="00F90951"/>
    <w:rsid w:val="00F90E29"/>
    <w:rsid w:val="00F90E79"/>
    <w:rsid w:val="00F91C88"/>
    <w:rsid w:val="00F92651"/>
    <w:rsid w:val="00F92A01"/>
    <w:rsid w:val="00F92F43"/>
    <w:rsid w:val="00F93244"/>
    <w:rsid w:val="00F933A1"/>
    <w:rsid w:val="00F93969"/>
    <w:rsid w:val="00F93C1A"/>
    <w:rsid w:val="00F93EBB"/>
    <w:rsid w:val="00F9530A"/>
    <w:rsid w:val="00F95482"/>
    <w:rsid w:val="00F958EC"/>
    <w:rsid w:val="00F9634A"/>
    <w:rsid w:val="00F96694"/>
    <w:rsid w:val="00F96934"/>
    <w:rsid w:val="00F9699F"/>
    <w:rsid w:val="00F96A46"/>
    <w:rsid w:val="00F96D35"/>
    <w:rsid w:val="00F97063"/>
    <w:rsid w:val="00FA06BF"/>
    <w:rsid w:val="00FA0B3B"/>
    <w:rsid w:val="00FA0CC7"/>
    <w:rsid w:val="00FA1032"/>
    <w:rsid w:val="00FA16A4"/>
    <w:rsid w:val="00FA17C9"/>
    <w:rsid w:val="00FA1AC9"/>
    <w:rsid w:val="00FA3079"/>
    <w:rsid w:val="00FA315D"/>
    <w:rsid w:val="00FA39D3"/>
    <w:rsid w:val="00FA4FAC"/>
    <w:rsid w:val="00FA5765"/>
    <w:rsid w:val="00FA5D09"/>
    <w:rsid w:val="00FA5D2E"/>
    <w:rsid w:val="00FA62B3"/>
    <w:rsid w:val="00FA69FA"/>
    <w:rsid w:val="00FB03EC"/>
    <w:rsid w:val="00FB0465"/>
    <w:rsid w:val="00FB0782"/>
    <w:rsid w:val="00FB08FD"/>
    <w:rsid w:val="00FB2A0B"/>
    <w:rsid w:val="00FB2B8D"/>
    <w:rsid w:val="00FB2FB3"/>
    <w:rsid w:val="00FB33B0"/>
    <w:rsid w:val="00FB3882"/>
    <w:rsid w:val="00FB4B51"/>
    <w:rsid w:val="00FB4D4F"/>
    <w:rsid w:val="00FB5190"/>
    <w:rsid w:val="00FB56DF"/>
    <w:rsid w:val="00FB5C9E"/>
    <w:rsid w:val="00FB60E6"/>
    <w:rsid w:val="00FB6BE9"/>
    <w:rsid w:val="00FB6EEA"/>
    <w:rsid w:val="00FC0052"/>
    <w:rsid w:val="00FC0DD0"/>
    <w:rsid w:val="00FC0F33"/>
    <w:rsid w:val="00FC1281"/>
    <w:rsid w:val="00FC1E30"/>
    <w:rsid w:val="00FC213A"/>
    <w:rsid w:val="00FC25AC"/>
    <w:rsid w:val="00FC2B3B"/>
    <w:rsid w:val="00FC307C"/>
    <w:rsid w:val="00FC325B"/>
    <w:rsid w:val="00FC3C46"/>
    <w:rsid w:val="00FC4119"/>
    <w:rsid w:val="00FC49D6"/>
    <w:rsid w:val="00FC4DF0"/>
    <w:rsid w:val="00FC5359"/>
    <w:rsid w:val="00FC57F8"/>
    <w:rsid w:val="00FC5C44"/>
    <w:rsid w:val="00FC6598"/>
    <w:rsid w:val="00FC6BA3"/>
    <w:rsid w:val="00FC70DB"/>
    <w:rsid w:val="00FC7368"/>
    <w:rsid w:val="00FC73F3"/>
    <w:rsid w:val="00FC77D7"/>
    <w:rsid w:val="00FC7CCD"/>
    <w:rsid w:val="00FC7D6B"/>
    <w:rsid w:val="00FC7F27"/>
    <w:rsid w:val="00FD06C5"/>
    <w:rsid w:val="00FD0E42"/>
    <w:rsid w:val="00FD136F"/>
    <w:rsid w:val="00FD1463"/>
    <w:rsid w:val="00FD15B7"/>
    <w:rsid w:val="00FD181B"/>
    <w:rsid w:val="00FD1C06"/>
    <w:rsid w:val="00FD21D3"/>
    <w:rsid w:val="00FD23DA"/>
    <w:rsid w:val="00FD2B4B"/>
    <w:rsid w:val="00FD3654"/>
    <w:rsid w:val="00FD3984"/>
    <w:rsid w:val="00FD3B2F"/>
    <w:rsid w:val="00FD437C"/>
    <w:rsid w:val="00FD4E7A"/>
    <w:rsid w:val="00FD564C"/>
    <w:rsid w:val="00FD6039"/>
    <w:rsid w:val="00FD7616"/>
    <w:rsid w:val="00FD775A"/>
    <w:rsid w:val="00FD7846"/>
    <w:rsid w:val="00FD7DE9"/>
    <w:rsid w:val="00FD7ED8"/>
    <w:rsid w:val="00FE05CA"/>
    <w:rsid w:val="00FE07FA"/>
    <w:rsid w:val="00FE0900"/>
    <w:rsid w:val="00FE0FCE"/>
    <w:rsid w:val="00FE1A8B"/>
    <w:rsid w:val="00FE1F04"/>
    <w:rsid w:val="00FE244B"/>
    <w:rsid w:val="00FE27BA"/>
    <w:rsid w:val="00FE397E"/>
    <w:rsid w:val="00FE40EA"/>
    <w:rsid w:val="00FE4253"/>
    <w:rsid w:val="00FE43DC"/>
    <w:rsid w:val="00FE475F"/>
    <w:rsid w:val="00FE4B13"/>
    <w:rsid w:val="00FE5B01"/>
    <w:rsid w:val="00FE5CD2"/>
    <w:rsid w:val="00FE6261"/>
    <w:rsid w:val="00FE633E"/>
    <w:rsid w:val="00FE66D7"/>
    <w:rsid w:val="00FE7530"/>
    <w:rsid w:val="00FF0980"/>
    <w:rsid w:val="00FF0C76"/>
    <w:rsid w:val="00FF1826"/>
    <w:rsid w:val="00FF1878"/>
    <w:rsid w:val="00FF200B"/>
    <w:rsid w:val="00FF22B5"/>
    <w:rsid w:val="00FF238C"/>
    <w:rsid w:val="00FF286E"/>
    <w:rsid w:val="00FF2A29"/>
    <w:rsid w:val="00FF3D0F"/>
    <w:rsid w:val="00FF3D43"/>
    <w:rsid w:val="00FF3EBC"/>
    <w:rsid w:val="00FF3FE3"/>
    <w:rsid w:val="00FF4141"/>
    <w:rsid w:val="00FF5842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3C87F"/>
  <w15:docId w15:val="{7E45DE1D-1909-4501-8CA7-3917BBAB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083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7C5190"/>
    <w:pPr>
      <w:keepNext/>
      <w:keepLines/>
      <w:numPr>
        <w:numId w:val="3"/>
      </w:numPr>
      <w:spacing w:beforeLines="50" w:before="50" w:afterLines="50" w:after="50" w:line="360" w:lineRule="auto"/>
      <w:ind w:left="431" w:hanging="431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C5190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86917"/>
    <w:pPr>
      <w:keepNext/>
      <w:keepLines/>
      <w:numPr>
        <w:ilvl w:val="2"/>
        <w:numId w:val="3"/>
      </w:numPr>
      <w:spacing w:beforeLines="50" w:before="50" w:afterLines="50" w:after="50" w:line="415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86917"/>
    <w:pPr>
      <w:keepNext/>
      <w:keepLines/>
      <w:numPr>
        <w:ilvl w:val="3"/>
        <w:numId w:val="3"/>
      </w:numPr>
      <w:spacing w:beforeLines="50" w:before="50" w:afterLines="50" w:after="50" w:line="300" w:lineRule="auto"/>
      <w:outlineLvl w:val="3"/>
    </w:pPr>
    <w:rPr>
      <w:rFonts w:eastAsiaTheme="majorEastAsia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691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8691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8691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8691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8691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C519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7C5190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F7286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964A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25D09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825D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825D09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825D0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825D09"/>
    <w:rPr>
      <w:rFonts w:asciiTheme="majorHAnsi" w:eastAsiaTheme="majorEastAsia" w:hAnsiTheme="majorHAnsi" w:cstheme="majorBidi"/>
      <w:szCs w:val="21"/>
    </w:rPr>
  </w:style>
  <w:style w:type="paragraph" w:customStyle="1" w:styleId="content">
    <w:name w:val="content"/>
    <w:basedOn w:val="a0"/>
    <w:link w:val="contentChar"/>
    <w:qFormat/>
    <w:rsid w:val="00BE05F0"/>
    <w:pPr>
      <w:spacing w:line="400" w:lineRule="atLeast"/>
      <w:ind w:firstLineChars="200" w:firstLine="480"/>
    </w:pPr>
    <w:rPr>
      <w:sz w:val="24"/>
      <w:szCs w:val="24"/>
    </w:rPr>
  </w:style>
  <w:style w:type="character" w:styleId="a4">
    <w:name w:val="Strong"/>
    <w:basedOn w:val="a1"/>
    <w:uiPriority w:val="22"/>
    <w:qFormat/>
    <w:rsid w:val="0081030D"/>
    <w:rPr>
      <w:b/>
      <w:bCs/>
    </w:rPr>
  </w:style>
  <w:style w:type="character" w:customStyle="1" w:styleId="contentChar">
    <w:name w:val="content Char"/>
    <w:basedOn w:val="a1"/>
    <w:link w:val="content"/>
    <w:rsid w:val="00BE05F0"/>
    <w:rPr>
      <w:rFonts w:ascii="Times New Roman" w:hAnsi="Times New Roman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81030D"/>
    <w:pPr>
      <w:ind w:firstLineChars="200" w:firstLine="420"/>
    </w:pPr>
  </w:style>
  <w:style w:type="paragraph" w:styleId="a7">
    <w:name w:val="endnote text"/>
    <w:basedOn w:val="a0"/>
    <w:link w:val="a8"/>
    <w:uiPriority w:val="99"/>
    <w:semiHidden/>
    <w:unhideWhenUsed/>
    <w:rsid w:val="00415356"/>
    <w:pPr>
      <w:snapToGrid w:val="0"/>
      <w:jc w:val="left"/>
    </w:pPr>
  </w:style>
  <w:style w:type="character" w:customStyle="1" w:styleId="a8">
    <w:name w:val="尾注文本 字符"/>
    <w:basedOn w:val="a1"/>
    <w:link w:val="a7"/>
    <w:uiPriority w:val="99"/>
    <w:semiHidden/>
    <w:rsid w:val="00415356"/>
  </w:style>
  <w:style w:type="character" w:styleId="a9">
    <w:name w:val="endnote reference"/>
    <w:basedOn w:val="a1"/>
    <w:uiPriority w:val="99"/>
    <w:semiHidden/>
    <w:unhideWhenUsed/>
    <w:rsid w:val="00415356"/>
    <w:rPr>
      <w:vertAlign w:val="superscript"/>
    </w:rPr>
  </w:style>
  <w:style w:type="paragraph" w:customStyle="1" w:styleId="a">
    <w:name w:val="文献引用"/>
    <w:basedOn w:val="a5"/>
    <w:link w:val="Char"/>
    <w:rsid w:val="0029101D"/>
    <w:pPr>
      <w:widowControl/>
      <w:numPr>
        <w:numId w:val="2"/>
      </w:numPr>
      <w:spacing w:line="300" w:lineRule="auto"/>
      <w:ind w:firstLineChars="0" w:firstLine="0"/>
      <w:jc w:val="left"/>
    </w:pPr>
  </w:style>
  <w:style w:type="paragraph" w:customStyle="1" w:styleId="reference">
    <w:name w:val="reference"/>
    <w:basedOn w:val="a"/>
    <w:link w:val="referenceChar"/>
    <w:qFormat/>
    <w:rsid w:val="003D0830"/>
  </w:style>
  <w:style w:type="character" w:customStyle="1" w:styleId="a6">
    <w:name w:val="列出段落 字符"/>
    <w:basedOn w:val="a1"/>
    <w:link w:val="a5"/>
    <w:uiPriority w:val="34"/>
    <w:rsid w:val="0029101D"/>
  </w:style>
  <w:style w:type="character" w:customStyle="1" w:styleId="Char">
    <w:name w:val="文献引用 Char"/>
    <w:basedOn w:val="a6"/>
    <w:link w:val="a"/>
    <w:rsid w:val="0029101D"/>
    <w:rPr>
      <w:rFonts w:ascii="Times New Roman" w:hAnsi="Times New Roman"/>
    </w:rPr>
  </w:style>
  <w:style w:type="character" w:customStyle="1" w:styleId="referenceChar">
    <w:name w:val="reference Char"/>
    <w:basedOn w:val="Char"/>
    <w:link w:val="reference"/>
    <w:rsid w:val="003D0830"/>
    <w:rPr>
      <w:rFonts w:ascii="Times New Roman" w:hAnsi="Times New Roman"/>
    </w:rPr>
  </w:style>
  <w:style w:type="character" w:styleId="aa">
    <w:name w:val="Hyperlink"/>
    <w:basedOn w:val="a1"/>
    <w:uiPriority w:val="99"/>
    <w:unhideWhenUsed/>
    <w:rsid w:val="00977F91"/>
    <w:rPr>
      <w:color w:val="0000FF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325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2585C"/>
    <w:rPr>
      <w:rFonts w:ascii="Times New Roman" w:hAnsi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325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32585C"/>
    <w:rPr>
      <w:rFonts w:ascii="Times New Roman" w:hAnsi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940E9"/>
    <w:pPr>
      <w:tabs>
        <w:tab w:val="left" w:pos="420"/>
        <w:tab w:val="right" w:leader="dot" w:pos="8296"/>
      </w:tabs>
      <w:jc w:val="center"/>
    </w:pPr>
    <w:rPr>
      <w:rFonts w:eastAsia="黑体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39591E"/>
    <w:pPr>
      <w:ind w:leftChars="200" w:left="42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39591E"/>
    <w:pPr>
      <w:ind w:leftChars="400" w:left="840"/>
    </w:pPr>
    <w:rPr>
      <w:sz w:val="24"/>
    </w:rPr>
  </w:style>
  <w:style w:type="character" w:styleId="af">
    <w:name w:val="page number"/>
    <w:basedOn w:val="a1"/>
    <w:rsid w:val="00312793"/>
  </w:style>
  <w:style w:type="paragraph" w:customStyle="1" w:styleId="22">
    <w:name w:val="样式 二号 居中 首行缩进:  2 字符"/>
    <w:basedOn w:val="a0"/>
    <w:rsid w:val="00312793"/>
    <w:pPr>
      <w:jc w:val="center"/>
    </w:pPr>
    <w:rPr>
      <w:rFonts w:eastAsia="楷体_GB2312" w:cs="Times New Roman"/>
      <w:sz w:val="52"/>
      <w:szCs w:val="20"/>
    </w:rPr>
  </w:style>
  <w:style w:type="table" w:styleId="af0">
    <w:name w:val="Table Grid"/>
    <w:basedOn w:val="a2"/>
    <w:uiPriority w:val="59"/>
    <w:rsid w:val="007E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E116CC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E116CC"/>
    <w:rPr>
      <w:rFonts w:ascii="Times New Roman" w:hAnsi="Times New Roman"/>
      <w:sz w:val="18"/>
      <w:szCs w:val="18"/>
    </w:rPr>
  </w:style>
  <w:style w:type="paragraph" w:styleId="af3">
    <w:name w:val="Title"/>
    <w:basedOn w:val="a0"/>
    <w:next w:val="a0"/>
    <w:link w:val="af4"/>
    <w:uiPriority w:val="10"/>
    <w:qFormat/>
    <w:rsid w:val="006D7C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f3"/>
    <w:uiPriority w:val="10"/>
    <w:rsid w:val="006D7CC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&#33258;&#23450;&#20041;%20Office%20&#27169;&#26495;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76E7-D8E6-48ED-9B7B-1C340A09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297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run wang</cp:lastModifiedBy>
  <cp:revision>114</cp:revision>
  <dcterms:created xsi:type="dcterms:W3CDTF">2017-11-18T14:51:00Z</dcterms:created>
  <dcterms:modified xsi:type="dcterms:W3CDTF">2017-11-19T07:09:00Z</dcterms:modified>
</cp:coreProperties>
</file>