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6DB" w:rsidRDefault="00D536DB" w:rsidP="00AA6779">
      <w:pPr>
        <w:pStyle w:val="content"/>
        <w:numPr>
          <w:ilvl w:val="0"/>
          <w:numId w:val="33"/>
        </w:numPr>
        <w:ind w:firstLineChars="0"/>
      </w:pPr>
      <w:r>
        <w:rPr>
          <w:rFonts w:hint="eastAsia"/>
        </w:rPr>
        <w:t>Adversarial</w:t>
      </w:r>
      <w:r>
        <w:t xml:space="preserve"> </w:t>
      </w:r>
      <w:r>
        <w:rPr>
          <w:rFonts w:hint="eastAsia"/>
        </w:rPr>
        <w:t>training</w:t>
      </w:r>
      <w:r w:rsidR="00117E0E">
        <w:rPr>
          <w:rFonts w:hint="eastAsia"/>
        </w:rPr>
        <w:t>：在模型训练的时候加入大量的</w:t>
      </w:r>
      <w:r w:rsidR="00117E0E">
        <w:rPr>
          <w:rFonts w:hint="eastAsia"/>
        </w:rPr>
        <w:t>adversarial</w:t>
      </w:r>
      <w:r w:rsidR="00117E0E">
        <w:t xml:space="preserve"> </w:t>
      </w:r>
      <w:r w:rsidR="00117E0E">
        <w:rPr>
          <w:rFonts w:hint="eastAsia"/>
        </w:rPr>
        <w:t>samples</w:t>
      </w:r>
      <w:r w:rsidR="00117E0E">
        <w:rPr>
          <w:rFonts w:hint="eastAsia"/>
        </w:rPr>
        <w:t>去训练模型</w:t>
      </w:r>
    </w:p>
    <w:p w:rsidR="00AA6779" w:rsidRDefault="0022407F" w:rsidP="00AA6779">
      <w:pPr>
        <w:pStyle w:val="content"/>
        <w:numPr>
          <w:ilvl w:val="0"/>
          <w:numId w:val="33"/>
        </w:numPr>
        <w:ind w:firstLineChars="0"/>
      </w:pPr>
      <w:r>
        <w:rPr>
          <w:rFonts w:hint="eastAsia"/>
        </w:rPr>
        <w:t>Modify</w:t>
      </w:r>
      <w:r w:rsidR="00091148">
        <w:rPr>
          <w:rFonts w:hint="eastAsia"/>
        </w:rPr>
        <w:t>ing</w:t>
      </w:r>
      <w:r>
        <w:t xml:space="preserve"> </w:t>
      </w:r>
      <w:r>
        <w:rPr>
          <w:rFonts w:hint="eastAsia"/>
        </w:rPr>
        <w:t>the</w:t>
      </w:r>
      <w:r w:rsidR="000A09B7">
        <w:t xml:space="preserve"> </w:t>
      </w:r>
      <w:r w:rsidR="000A09B7">
        <w:rPr>
          <w:rFonts w:hint="eastAsia"/>
        </w:rPr>
        <w:t>model</w:t>
      </w:r>
      <w:r w:rsidR="00FA515D">
        <w:rPr>
          <w:rFonts w:hint="eastAsia"/>
        </w:rPr>
        <w:t>：</w:t>
      </w:r>
      <w:r w:rsidR="00314D4D">
        <w:rPr>
          <w:rFonts w:hint="eastAsia"/>
        </w:rPr>
        <w:t>比如说隐藏模型梯度变化最快的方向</w:t>
      </w:r>
    </w:p>
    <w:p w:rsidR="0022407F" w:rsidRDefault="00C652F5" w:rsidP="00AA6779">
      <w:pPr>
        <w:pStyle w:val="content"/>
        <w:numPr>
          <w:ilvl w:val="0"/>
          <w:numId w:val="33"/>
        </w:numPr>
        <w:ind w:firstLineChars="0"/>
      </w:pPr>
      <w:r>
        <w:rPr>
          <w:rFonts w:hint="eastAsia"/>
        </w:rPr>
        <w:t>Detecting</w:t>
      </w:r>
      <w:r>
        <w:t xml:space="preserve"> </w:t>
      </w:r>
      <w:r w:rsidR="00DD104B">
        <w:rPr>
          <w:rFonts w:hint="eastAsia"/>
        </w:rPr>
        <w:t>the</w:t>
      </w:r>
      <w:r w:rsidR="00DD104B">
        <w:t xml:space="preserve"> </w:t>
      </w:r>
      <w:r w:rsidR="00DD104B">
        <w:rPr>
          <w:rFonts w:hint="eastAsia"/>
        </w:rPr>
        <w:t>adversarial</w:t>
      </w:r>
      <w:r w:rsidR="00DD104B">
        <w:t xml:space="preserve"> </w:t>
      </w:r>
      <w:r w:rsidR="00DD104B">
        <w:rPr>
          <w:rFonts w:hint="eastAsia"/>
        </w:rPr>
        <w:t>samples</w:t>
      </w:r>
      <w:r w:rsidR="008D144D">
        <w:rPr>
          <w:rFonts w:hint="eastAsia"/>
        </w:rPr>
        <w:t>：</w:t>
      </w:r>
      <w:r w:rsidR="00DC1D74">
        <w:rPr>
          <w:rFonts w:hint="eastAsia"/>
        </w:rPr>
        <w:t>Feature</w:t>
      </w:r>
      <w:r w:rsidR="00DC1D74">
        <w:t xml:space="preserve"> </w:t>
      </w:r>
      <w:r w:rsidR="00DA6321">
        <w:rPr>
          <w:rFonts w:hint="eastAsia"/>
        </w:rPr>
        <w:t>squeezing</w:t>
      </w:r>
    </w:p>
    <w:p w:rsidR="00366467" w:rsidRDefault="00366467" w:rsidP="00AA6779">
      <w:pPr>
        <w:pStyle w:val="content"/>
        <w:numPr>
          <w:ilvl w:val="0"/>
          <w:numId w:val="33"/>
        </w:numPr>
        <w:ind w:firstLineChars="0"/>
      </w:pPr>
      <w:r>
        <w:rPr>
          <w:rFonts w:hint="eastAsia"/>
        </w:rPr>
        <w:t>Feature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的处理方式</w:t>
      </w:r>
      <w:r w:rsidR="001D667F">
        <w:rPr>
          <w:rFonts w:hint="eastAsia"/>
        </w:rPr>
        <w:t>：</w:t>
      </w:r>
      <w:r w:rsidR="001D667F">
        <w:rPr>
          <w:rFonts w:hint="eastAsia"/>
        </w:rPr>
        <w:t>feature</w:t>
      </w:r>
      <w:r w:rsidR="001D667F">
        <w:rPr>
          <w:rFonts w:hint="eastAsia"/>
        </w:rPr>
        <w:t>的随机取消</w:t>
      </w:r>
      <w:r w:rsidR="00E20BDB">
        <w:rPr>
          <w:rFonts w:hint="eastAsia"/>
        </w:rPr>
        <w:t>使得模型变得</w:t>
      </w:r>
      <w:r w:rsidR="00E20BDB">
        <w:rPr>
          <w:rFonts w:hint="eastAsia"/>
        </w:rPr>
        <w:t>non-determistic</w:t>
      </w:r>
    </w:p>
    <w:p w:rsidR="0095583F" w:rsidRDefault="0095583F" w:rsidP="0095583F">
      <w:pPr>
        <w:pStyle w:val="content"/>
        <w:ind w:firstLineChars="0" w:firstLine="0"/>
      </w:pPr>
    </w:p>
    <w:p w:rsidR="00FC1E30" w:rsidRDefault="00100AFF" w:rsidP="009A44D9">
      <w:pPr>
        <w:pStyle w:val="content"/>
        <w:numPr>
          <w:ilvl w:val="0"/>
          <w:numId w:val="31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GAN</w:t>
      </w:r>
      <w:r>
        <w:rPr>
          <w:rFonts w:hint="eastAsia"/>
        </w:rPr>
        <w:t>对抗生成网络生成</w:t>
      </w:r>
      <w:r>
        <w:rPr>
          <w:rFonts w:hint="eastAsia"/>
        </w:rPr>
        <w:t>Adversarial</w:t>
      </w:r>
      <w:r>
        <w:t xml:space="preserve"> </w:t>
      </w:r>
      <w:r>
        <w:rPr>
          <w:rFonts w:hint="eastAsia"/>
        </w:rPr>
        <w:t>samples</w:t>
      </w:r>
    </w:p>
    <w:p w:rsidR="00803487" w:rsidRDefault="00610B8B" w:rsidP="009A44D9">
      <w:pPr>
        <w:pStyle w:val="content"/>
        <w:numPr>
          <w:ilvl w:val="0"/>
          <w:numId w:val="31"/>
        </w:numPr>
        <w:ind w:firstLineChars="0"/>
      </w:pPr>
      <w:r>
        <w:rPr>
          <w:rFonts w:hint="eastAsia"/>
        </w:rPr>
        <w:t>思路：利用</w:t>
      </w:r>
      <w:r>
        <w:rPr>
          <w:rFonts w:hint="eastAsia"/>
        </w:rPr>
        <w:t>GAN</w:t>
      </w:r>
      <w:r>
        <w:rPr>
          <w:rFonts w:hint="eastAsia"/>
        </w:rPr>
        <w:t>生成对抗样本作为</w:t>
      </w:r>
      <w:r>
        <w:rPr>
          <w:rFonts w:hint="eastAsia"/>
        </w:rPr>
        <w:t>training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来构建</w:t>
      </w:r>
      <w:r>
        <w:rPr>
          <w:rFonts w:hint="eastAsia"/>
        </w:rPr>
        <w:t>Robust</w:t>
      </w:r>
      <w:r>
        <w:t xml:space="preserve"> </w:t>
      </w:r>
      <w:r>
        <w:rPr>
          <w:rFonts w:hint="eastAsia"/>
        </w:rPr>
        <w:t>model</w:t>
      </w:r>
    </w:p>
    <w:p w:rsidR="00D12AB7" w:rsidRDefault="002C129E" w:rsidP="009A44D9">
      <w:pPr>
        <w:pStyle w:val="content"/>
        <w:numPr>
          <w:ilvl w:val="0"/>
          <w:numId w:val="31"/>
        </w:numPr>
        <w:ind w:firstLineChars="0"/>
      </w:pPr>
      <w:r>
        <w:rPr>
          <w:rFonts w:hint="eastAsia"/>
        </w:rPr>
        <w:t>主要包括两块内容，分别是</w:t>
      </w:r>
      <w:r>
        <w:rPr>
          <w:rFonts w:hint="eastAsia"/>
        </w:rPr>
        <w:t>G+D</w:t>
      </w:r>
    </w:p>
    <w:p w:rsidR="002C129E" w:rsidRDefault="003A7464" w:rsidP="009A44D9">
      <w:pPr>
        <w:pStyle w:val="content"/>
        <w:numPr>
          <w:ilvl w:val="0"/>
          <w:numId w:val="31"/>
        </w:numPr>
        <w:ind w:firstLineChars="0"/>
      </w:pPr>
      <w:r>
        <w:rPr>
          <w:rFonts w:hint="eastAsia"/>
        </w:rPr>
        <w:t>假设条件分别是：</w:t>
      </w:r>
      <w:r w:rsidR="00750484">
        <w:rPr>
          <w:rFonts w:hint="eastAsia"/>
        </w:rPr>
        <w:t>training</w:t>
      </w:r>
      <w:r w:rsidR="00750484">
        <w:t xml:space="preserve"> </w:t>
      </w:r>
      <w:r w:rsidR="00750484">
        <w:rPr>
          <w:rFonts w:hint="eastAsia"/>
        </w:rPr>
        <w:t>set</w:t>
      </w:r>
      <w:r w:rsidR="00750484">
        <w:rPr>
          <w:rFonts w:hint="eastAsia"/>
        </w:rPr>
        <w:t>的</w:t>
      </w:r>
      <w:r w:rsidR="00750484">
        <w:rPr>
          <w:rFonts w:hint="eastAsia"/>
        </w:rPr>
        <w:t>feature</w:t>
      </w:r>
      <w:r w:rsidR="00A114A3">
        <w:rPr>
          <w:rFonts w:hint="eastAsia"/>
        </w:rPr>
        <w:t>和训练模型的参数</w:t>
      </w:r>
    </w:p>
    <w:p w:rsidR="00A114A3" w:rsidRDefault="008A0103" w:rsidP="009A44D9">
      <w:pPr>
        <w:pStyle w:val="content"/>
        <w:numPr>
          <w:ilvl w:val="0"/>
          <w:numId w:val="31"/>
        </w:numPr>
        <w:ind w:firstLineChars="0"/>
      </w:pPr>
      <w:r>
        <w:t>idea</w:t>
      </w:r>
      <w:r w:rsidR="00841C77">
        <w:rPr>
          <w:rFonts w:hint="eastAsia"/>
        </w:rPr>
        <w:t>：</w:t>
      </w:r>
    </w:p>
    <w:p w:rsidR="00841C77" w:rsidRDefault="008F3A6B" w:rsidP="00841C77">
      <w:pPr>
        <w:pStyle w:val="content"/>
        <w:numPr>
          <w:ilvl w:val="1"/>
          <w:numId w:val="31"/>
        </w:numPr>
        <w:ind w:firstLineChars="0"/>
      </w:pPr>
      <w:r>
        <w:rPr>
          <w:rFonts w:hint="eastAsia"/>
        </w:rPr>
        <w:t>G</w:t>
      </w:r>
      <w:r w:rsidR="00B6576B">
        <w:rPr>
          <w:rFonts w:hint="eastAsia"/>
        </w:rPr>
        <w:t>（优化目标）</w:t>
      </w:r>
      <w:r>
        <w:sym w:font="Wingdings" w:char="F0E0"/>
      </w:r>
      <w:r>
        <w:t>D</w:t>
      </w:r>
      <w:r w:rsidR="00455E6B">
        <w:rPr>
          <w:rFonts w:hint="eastAsia"/>
        </w:rPr>
        <w:t>：</w:t>
      </w:r>
      <w:r w:rsidR="00087ADB">
        <w:rPr>
          <w:rFonts w:hint="eastAsia"/>
        </w:rPr>
        <w:t>feature</w:t>
      </w:r>
      <w:r w:rsidR="00087ADB">
        <w:rPr>
          <w:rFonts w:hint="eastAsia"/>
        </w:rPr>
        <w:t>已知，</w:t>
      </w:r>
      <w:r w:rsidR="00087ADB">
        <w:rPr>
          <w:rFonts w:hint="eastAsia"/>
        </w:rPr>
        <w:t>model</w:t>
      </w:r>
      <w:r w:rsidR="00087ADB">
        <w:rPr>
          <w:rFonts w:hint="eastAsia"/>
        </w:rPr>
        <w:t>已知</w:t>
      </w:r>
      <w:r w:rsidR="00FA13BA">
        <w:rPr>
          <w:rFonts w:hint="eastAsia"/>
        </w:rPr>
        <w:t>，</w:t>
      </w:r>
      <w:r w:rsidR="00DD4EF1">
        <w:rPr>
          <w:rFonts w:hint="eastAsia"/>
        </w:rPr>
        <w:t>目的在于生成更好的</w:t>
      </w:r>
      <w:r w:rsidR="00DD4EF1">
        <w:rPr>
          <w:rFonts w:hint="eastAsia"/>
        </w:rPr>
        <w:t>Adversarial</w:t>
      </w:r>
      <w:r w:rsidR="00DD4EF1">
        <w:t xml:space="preserve"> </w:t>
      </w:r>
      <w:r w:rsidR="00DD4EF1">
        <w:rPr>
          <w:rFonts w:hint="eastAsia"/>
        </w:rPr>
        <w:t>sample</w:t>
      </w:r>
      <w:r w:rsidR="00AF76CA">
        <w:rPr>
          <w:rFonts w:hint="eastAsia"/>
        </w:rPr>
        <w:t>作为</w:t>
      </w:r>
      <w:r w:rsidR="00AF76CA">
        <w:rPr>
          <w:rFonts w:hint="eastAsia"/>
        </w:rPr>
        <w:t>training</w:t>
      </w:r>
      <w:r w:rsidR="00AF76CA">
        <w:t xml:space="preserve"> </w:t>
      </w:r>
      <w:r w:rsidR="00AF76CA">
        <w:rPr>
          <w:rFonts w:hint="eastAsia"/>
        </w:rPr>
        <w:t>set</w:t>
      </w:r>
      <w:r w:rsidR="00AF76CA">
        <w:rPr>
          <w:rFonts w:hint="eastAsia"/>
        </w:rPr>
        <w:t>来构建</w:t>
      </w:r>
      <w:r w:rsidR="00AF76CA">
        <w:rPr>
          <w:rFonts w:hint="eastAsia"/>
        </w:rPr>
        <w:t>model</w:t>
      </w:r>
    </w:p>
    <w:p w:rsidR="00610CD7" w:rsidRDefault="00112B23" w:rsidP="00610CD7">
      <w:pPr>
        <w:pStyle w:val="content"/>
        <w:ind w:left="840" w:firstLineChars="0" w:firstLine="0"/>
      </w:pPr>
      <w:r>
        <w:rPr>
          <w:rFonts w:hint="eastAsia"/>
        </w:rPr>
        <w:t>做的过程中如何去扩大</w:t>
      </w:r>
      <w:r w:rsidR="00E3346D">
        <w:rPr>
          <w:rFonts w:hint="eastAsia"/>
        </w:rPr>
        <w:t>Adversarial</w:t>
      </w:r>
      <w:r w:rsidR="00E3346D">
        <w:t xml:space="preserve"> </w:t>
      </w:r>
      <w:r w:rsidR="00E3346D">
        <w:rPr>
          <w:rFonts w:hint="eastAsia"/>
        </w:rPr>
        <w:t>sample</w:t>
      </w:r>
      <w:r w:rsidR="00E3346D">
        <w:rPr>
          <w:rFonts w:hint="eastAsia"/>
        </w:rPr>
        <w:t>的</w:t>
      </w:r>
      <w:r>
        <w:rPr>
          <w:rFonts w:hint="eastAsia"/>
        </w:rPr>
        <w:t>space</w:t>
      </w:r>
      <w:r w:rsidR="00CD0BE1">
        <w:rPr>
          <w:rFonts w:hint="eastAsia"/>
        </w:rPr>
        <w:t>，利用</w:t>
      </w:r>
      <w:r w:rsidR="00CD0BE1">
        <w:rPr>
          <w:rFonts w:hint="eastAsia"/>
        </w:rPr>
        <w:t>feature</w:t>
      </w:r>
      <w:r w:rsidR="00CD0BE1">
        <w:t xml:space="preserve"> </w:t>
      </w:r>
      <w:r w:rsidR="00CD0BE1">
        <w:rPr>
          <w:rFonts w:hint="eastAsia"/>
        </w:rPr>
        <w:t>消解方法</w:t>
      </w:r>
      <w:r w:rsidR="00BC3D27">
        <w:rPr>
          <w:rFonts w:hint="eastAsia"/>
        </w:rPr>
        <w:t>，并且假设</w:t>
      </w:r>
      <w:r w:rsidR="00E1286A">
        <w:rPr>
          <w:rFonts w:hint="eastAsia"/>
        </w:rPr>
        <w:t>mode</w:t>
      </w:r>
      <w:r w:rsidR="00C0519C">
        <w:rPr>
          <w:rFonts w:hint="eastAsia"/>
        </w:rPr>
        <w:t>l</w:t>
      </w:r>
      <w:r w:rsidR="00E1286A">
        <w:rPr>
          <w:rFonts w:hint="eastAsia"/>
        </w:rPr>
        <w:t>的参数已知</w:t>
      </w:r>
    </w:p>
    <w:p w:rsidR="008F3A6B" w:rsidRDefault="008F3A6B" w:rsidP="00841C77">
      <w:pPr>
        <w:pStyle w:val="content"/>
        <w:numPr>
          <w:ilvl w:val="1"/>
          <w:numId w:val="31"/>
        </w:numPr>
        <w:ind w:firstLineChars="0"/>
      </w:pPr>
      <w:r>
        <w:t>G</w:t>
      </w:r>
      <w:r>
        <w:sym w:font="Wingdings" w:char="F0E0"/>
      </w:r>
      <w:r>
        <w:t>D</w:t>
      </w:r>
      <w:r w:rsidR="00B6576B">
        <w:rPr>
          <w:rFonts w:hint="eastAsia"/>
        </w:rPr>
        <w:t>（优化目标）</w:t>
      </w:r>
      <w:r w:rsidR="00455E6B">
        <w:rPr>
          <w:rFonts w:hint="eastAsia"/>
        </w:rPr>
        <w:t>：</w:t>
      </w:r>
      <w:r w:rsidR="00B16704">
        <w:rPr>
          <w:rFonts w:hint="eastAsia"/>
        </w:rPr>
        <w:t>feature</w:t>
      </w:r>
      <w:r w:rsidR="00B16704">
        <w:rPr>
          <w:rFonts w:hint="eastAsia"/>
        </w:rPr>
        <w:t>已知，</w:t>
      </w:r>
      <w:r w:rsidR="00B16704">
        <w:rPr>
          <w:rFonts w:hint="eastAsia"/>
        </w:rPr>
        <w:t>model</w:t>
      </w:r>
      <w:r w:rsidR="00B16704">
        <w:rPr>
          <w:rFonts w:hint="eastAsia"/>
        </w:rPr>
        <w:t>已知</w:t>
      </w:r>
    </w:p>
    <w:p w:rsidR="00987F5D" w:rsidRDefault="00987F5D" w:rsidP="00987F5D">
      <w:pPr>
        <w:pStyle w:val="content"/>
        <w:ind w:left="840" w:firstLineChars="0" w:firstLine="0"/>
      </w:pPr>
    </w:p>
    <w:p w:rsidR="00841C77" w:rsidRDefault="00C0395F" w:rsidP="00C0395F">
      <w:pPr>
        <w:pStyle w:val="content"/>
        <w:ind w:firstLineChars="0" w:firstLine="0"/>
      </w:pPr>
      <w:r>
        <w:rPr>
          <w:rFonts w:hint="eastAsia"/>
        </w:rPr>
        <w:t>研究问题：</w:t>
      </w:r>
    </w:p>
    <w:p w:rsidR="00C0395F" w:rsidRDefault="008D5DC2" w:rsidP="00245168">
      <w:pPr>
        <w:pStyle w:val="content"/>
        <w:numPr>
          <w:ilvl w:val="0"/>
          <w:numId w:val="34"/>
        </w:numPr>
        <w:ind w:firstLineChars="0"/>
      </w:pPr>
      <w:r>
        <w:rPr>
          <w:rFonts w:hint="eastAsia"/>
        </w:rPr>
        <w:t>如何在模型参数、</w:t>
      </w:r>
      <w:r>
        <w:rPr>
          <w:rFonts w:hint="eastAsia"/>
        </w:rPr>
        <w:t>feature</w:t>
      </w:r>
      <w:r>
        <w:rPr>
          <w:rFonts w:hint="eastAsia"/>
        </w:rPr>
        <w:t>等不可知的情况下，设计</w:t>
      </w:r>
      <w:r w:rsidR="009F350B">
        <w:rPr>
          <w:rFonts w:hint="eastAsia"/>
        </w:rPr>
        <w:t>生成</w:t>
      </w:r>
      <w:r w:rsidR="00811DFD">
        <w:rPr>
          <w:rFonts w:hint="eastAsia"/>
        </w:rPr>
        <w:t>adversarial</w:t>
      </w:r>
      <w:r w:rsidR="00811DFD">
        <w:t xml:space="preserve"> </w:t>
      </w:r>
      <w:r w:rsidR="00811DFD">
        <w:rPr>
          <w:rFonts w:hint="eastAsia"/>
        </w:rPr>
        <w:t>sample</w:t>
      </w:r>
    </w:p>
    <w:p w:rsidR="00CC5D2D" w:rsidRDefault="00CC5D2D" w:rsidP="00CC5D2D">
      <w:pPr>
        <w:pStyle w:val="content"/>
        <w:ind w:left="420" w:firstLineChars="0" w:firstLine="0"/>
      </w:pPr>
      <w:r>
        <w:rPr>
          <w:rFonts w:hint="eastAsia"/>
        </w:rPr>
        <w:t>在</w:t>
      </w:r>
      <w:r>
        <w:rPr>
          <w:rFonts w:hint="eastAsia"/>
        </w:rPr>
        <w:t>feature</w:t>
      </w:r>
      <w:r>
        <w:rPr>
          <w:rFonts w:hint="eastAsia"/>
        </w:rPr>
        <w:t>和模型参数不可知的情况下，但是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malicious</w:t>
      </w:r>
      <w:r>
        <w:t xml:space="preserve"> </w:t>
      </w:r>
      <w:r>
        <w:rPr>
          <w:rFonts w:hint="eastAsia"/>
        </w:rPr>
        <w:t>behaviors</w:t>
      </w:r>
      <w:r>
        <w:rPr>
          <w:rFonts w:hint="eastAsia"/>
        </w:rPr>
        <w:t>是已知的</w:t>
      </w:r>
      <w:r w:rsidR="0083677B">
        <w:rPr>
          <w:rFonts w:hint="eastAsia"/>
        </w:rPr>
        <w:t>，因此使用这些</w:t>
      </w:r>
      <w:r w:rsidR="0083677B">
        <w:rPr>
          <w:rFonts w:hint="eastAsia"/>
        </w:rPr>
        <w:t>malicious</w:t>
      </w:r>
      <w:r w:rsidR="0083677B">
        <w:t xml:space="preserve"> </w:t>
      </w:r>
      <w:r w:rsidR="0083677B">
        <w:rPr>
          <w:rFonts w:hint="eastAsia"/>
        </w:rPr>
        <w:t>behaviors</w:t>
      </w:r>
      <w:r w:rsidR="0083677B">
        <w:rPr>
          <w:rFonts w:hint="eastAsia"/>
        </w:rPr>
        <w:t>作为</w:t>
      </w:r>
      <w:r w:rsidR="004A5DD5">
        <w:rPr>
          <w:rFonts w:hint="eastAsia"/>
        </w:rPr>
        <w:t>feature</w:t>
      </w:r>
      <w:r w:rsidR="004A5DD5">
        <w:rPr>
          <w:rFonts w:hint="eastAsia"/>
        </w:rPr>
        <w:t>修改生成</w:t>
      </w:r>
      <w:r w:rsidR="004A5DD5">
        <w:rPr>
          <w:rFonts w:hint="eastAsia"/>
        </w:rPr>
        <w:t>adversarial</w:t>
      </w:r>
      <w:r w:rsidR="004A5DD5">
        <w:t xml:space="preserve"> </w:t>
      </w:r>
      <w:r w:rsidR="004A5DD5">
        <w:rPr>
          <w:rFonts w:hint="eastAsia"/>
        </w:rPr>
        <w:t>samples</w:t>
      </w:r>
      <w:r w:rsidR="004A5DD5">
        <w:rPr>
          <w:rFonts w:hint="eastAsia"/>
        </w:rPr>
        <w:t>，然后构建一个</w:t>
      </w:r>
      <w:r w:rsidR="004A5DD5">
        <w:rPr>
          <w:rFonts w:hint="eastAsia"/>
        </w:rPr>
        <w:t>substitute</w:t>
      </w:r>
      <w:r w:rsidR="003D2373">
        <w:rPr>
          <w:rFonts w:hint="eastAsia"/>
        </w:rPr>
        <w:t>的</w:t>
      </w:r>
      <w:r w:rsidR="003D2373">
        <w:rPr>
          <w:rFonts w:hint="eastAsia"/>
        </w:rPr>
        <w:t>DNN</w:t>
      </w:r>
      <w:r w:rsidR="003D2373">
        <w:rPr>
          <w:rFonts w:hint="eastAsia"/>
        </w:rPr>
        <w:t>，猜测网络的参数和结构，通过比较</w:t>
      </w:r>
      <w:r w:rsidR="003D2373">
        <w:rPr>
          <w:rFonts w:hint="eastAsia"/>
        </w:rPr>
        <w:t>substitute mode</w:t>
      </w:r>
      <w:r w:rsidR="003D2373">
        <w:rPr>
          <w:rFonts w:hint="eastAsia"/>
        </w:rPr>
        <w:t>和</w:t>
      </w:r>
      <w:r w:rsidR="003D2373">
        <w:rPr>
          <w:rFonts w:hint="eastAsia"/>
        </w:rPr>
        <w:t>real</w:t>
      </w:r>
      <w:r w:rsidR="003D2373">
        <w:t xml:space="preserve"> </w:t>
      </w:r>
      <w:r w:rsidR="003D2373">
        <w:rPr>
          <w:rFonts w:hint="eastAsia"/>
        </w:rPr>
        <w:t>model</w:t>
      </w:r>
      <w:r w:rsidR="003D2373">
        <w:rPr>
          <w:rFonts w:hint="eastAsia"/>
        </w:rPr>
        <w:t>的差异实现</w:t>
      </w:r>
      <w:r w:rsidR="003D2373">
        <w:rPr>
          <w:rFonts w:hint="eastAsia"/>
        </w:rPr>
        <w:t>feature</w:t>
      </w:r>
      <w:r w:rsidR="003D2373">
        <w:rPr>
          <w:rFonts w:hint="eastAsia"/>
        </w:rPr>
        <w:t>的猜测以及针对性的生成对抗样本</w:t>
      </w:r>
    </w:p>
    <w:p w:rsidR="00437C9D" w:rsidRDefault="00B4353F" w:rsidP="00B4353F">
      <w:pPr>
        <w:pStyle w:val="content"/>
        <w:numPr>
          <w:ilvl w:val="0"/>
          <w:numId w:val="35"/>
        </w:numPr>
        <w:ind w:firstLineChars="0"/>
      </w:pPr>
      <w:r>
        <w:rPr>
          <w:rFonts w:hint="eastAsia"/>
        </w:rPr>
        <w:t>如何去猜测</w:t>
      </w:r>
      <w:r>
        <w:rPr>
          <w:rFonts w:hint="eastAsia"/>
        </w:rPr>
        <w:t>gradient</w:t>
      </w:r>
      <w:r>
        <w:t xml:space="preserve"> </w:t>
      </w:r>
      <w:r>
        <w:rPr>
          <w:rFonts w:hint="eastAsia"/>
        </w:rPr>
        <w:t>decrease</w:t>
      </w:r>
      <w:r>
        <w:rPr>
          <w:rFonts w:hint="eastAsia"/>
        </w:rPr>
        <w:t>的方向</w:t>
      </w:r>
    </w:p>
    <w:p w:rsidR="00B4353F" w:rsidRPr="00437C9D" w:rsidRDefault="00B73A26" w:rsidP="00B4353F">
      <w:pPr>
        <w:pStyle w:val="content"/>
        <w:numPr>
          <w:ilvl w:val="0"/>
          <w:numId w:val="35"/>
        </w:numPr>
        <w:ind w:firstLineChars="0"/>
      </w:pPr>
      <w:r>
        <w:rPr>
          <w:rFonts w:hint="eastAsia"/>
        </w:rPr>
        <w:t>一定需要保证</w:t>
      </w:r>
      <w:r>
        <w:rPr>
          <w:rFonts w:hint="eastAsia"/>
        </w:rPr>
        <w:t>feature</w:t>
      </w:r>
      <w:r>
        <w:rPr>
          <w:rFonts w:hint="eastAsia"/>
        </w:rPr>
        <w:t>在</w:t>
      </w:r>
      <w:r>
        <w:rPr>
          <w:rFonts w:hint="eastAsia"/>
        </w:rPr>
        <w:t>gradient</w:t>
      </w:r>
      <w:r>
        <w:t xml:space="preserve"> </w:t>
      </w:r>
      <w:r>
        <w:rPr>
          <w:rFonts w:hint="eastAsia"/>
        </w:rPr>
        <w:t>decrease</w:t>
      </w:r>
      <w:r>
        <w:rPr>
          <w:rFonts w:hint="eastAsia"/>
        </w:rPr>
        <w:t>的方向吗？修改其他的是否也是可以的？</w:t>
      </w:r>
    </w:p>
    <w:p w:rsidR="00234FDA" w:rsidRDefault="00E01D61" w:rsidP="00245168">
      <w:pPr>
        <w:pStyle w:val="content"/>
        <w:numPr>
          <w:ilvl w:val="0"/>
          <w:numId w:val="34"/>
        </w:numPr>
        <w:ind w:firstLineChars="0"/>
      </w:pPr>
      <w:r>
        <w:rPr>
          <w:rFonts w:hint="eastAsia"/>
        </w:rPr>
        <w:t>检测</w:t>
      </w:r>
      <w:r w:rsidR="00234FDA">
        <w:rPr>
          <w:rFonts w:hint="eastAsia"/>
        </w:rPr>
        <w:t>adversarial</w:t>
      </w:r>
      <w:r w:rsidR="007935C5">
        <w:t xml:space="preserve"> </w:t>
      </w:r>
      <w:r w:rsidR="00234FDA">
        <w:rPr>
          <w:rFonts w:hint="eastAsia"/>
        </w:rPr>
        <w:t>samples</w:t>
      </w:r>
      <w:r w:rsidR="00873DD1">
        <w:rPr>
          <w:rFonts w:hint="eastAsia"/>
        </w:rPr>
        <w:t>，</w:t>
      </w:r>
      <w:r w:rsidR="00AC7368">
        <w:rPr>
          <w:rFonts w:hint="eastAsia"/>
        </w:rPr>
        <w:t>抓住的点在于</w:t>
      </w:r>
      <w:r w:rsidR="00605C41">
        <w:rPr>
          <w:rFonts w:hint="eastAsia"/>
        </w:rPr>
        <w:t>adversarial</w:t>
      </w:r>
      <w:r w:rsidR="00605C41">
        <w:t xml:space="preserve"> </w:t>
      </w:r>
      <w:r w:rsidR="00605C41">
        <w:rPr>
          <w:rFonts w:hint="eastAsia"/>
        </w:rPr>
        <w:t>sample</w:t>
      </w:r>
      <w:r w:rsidR="00605C41">
        <w:rPr>
          <w:rFonts w:hint="eastAsia"/>
        </w:rPr>
        <w:t>通常会修改</w:t>
      </w:r>
      <w:r w:rsidR="00605C41">
        <w:rPr>
          <w:rFonts w:hint="eastAsia"/>
        </w:rPr>
        <w:t>feature</w:t>
      </w:r>
      <w:r w:rsidR="00605C41">
        <w:rPr>
          <w:rFonts w:hint="eastAsia"/>
        </w:rPr>
        <w:t>导致在模型变化的</w:t>
      </w:r>
      <w:r w:rsidR="00B75CC6">
        <w:rPr>
          <w:rFonts w:hint="eastAsia"/>
        </w:rPr>
        <w:t>gradient</w:t>
      </w:r>
      <w:r w:rsidR="00CB3B94">
        <w:t xml:space="preserve"> </w:t>
      </w:r>
      <w:r w:rsidR="00CB3B94">
        <w:rPr>
          <w:rFonts w:hint="eastAsia"/>
        </w:rPr>
        <w:t>masking</w:t>
      </w:r>
      <w:r w:rsidR="00605C41">
        <w:rPr>
          <w:rFonts w:hint="eastAsia"/>
        </w:rPr>
        <w:t>最关键的位置测试。</w:t>
      </w:r>
      <w:r w:rsidR="003D2B07">
        <w:rPr>
          <w:rFonts w:hint="eastAsia"/>
        </w:rPr>
        <w:t>假设</w:t>
      </w:r>
      <w:r w:rsidR="006324EE">
        <w:rPr>
          <w:rFonts w:hint="eastAsia"/>
        </w:rPr>
        <w:t>的条件是：</w:t>
      </w:r>
      <w:r w:rsidR="006324EE">
        <w:rPr>
          <w:rFonts w:hint="eastAsia"/>
        </w:rPr>
        <w:t>feature</w:t>
      </w:r>
      <w:r w:rsidR="006324EE">
        <w:rPr>
          <w:rFonts w:hint="eastAsia"/>
        </w:rPr>
        <w:t>和</w:t>
      </w:r>
      <w:r w:rsidR="006324EE">
        <w:rPr>
          <w:rFonts w:hint="eastAsia"/>
        </w:rPr>
        <w:t>mode</w:t>
      </w:r>
      <w:r w:rsidR="00655BA4">
        <w:rPr>
          <w:rFonts w:hint="eastAsia"/>
        </w:rPr>
        <w:t>l</w:t>
      </w:r>
      <w:r w:rsidR="006324EE">
        <w:t xml:space="preserve"> </w:t>
      </w:r>
      <w:r w:rsidR="000B64D0">
        <w:rPr>
          <w:rFonts w:hint="eastAsia"/>
        </w:rPr>
        <w:t>的</w:t>
      </w:r>
      <w:r w:rsidR="00157A22">
        <w:rPr>
          <w:rFonts w:hint="eastAsia"/>
        </w:rPr>
        <w:t>参数已知</w:t>
      </w:r>
    </w:p>
    <w:p w:rsidR="005D4F8B" w:rsidRDefault="005D4F8B" w:rsidP="005D4F8B">
      <w:pPr>
        <w:pStyle w:val="content"/>
        <w:ind w:left="420" w:firstLineChars="0" w:firstLine="0"/>
      </w:pPr>
      <w:r>
        <w:rPr>
          <w:rFonts w:hint="eastAsia"/>
        </w:rPr>
        <w:t>在</w:t>
      </w:r>
      <w:r>
        <w:rPr>
          <w:rFonts w:hint="eastAsia"/>
        </w:rPr>
        <w:t>malware</w:t>
      </w:r>
      <w:r>
        <w:rPr>
          <w:rFonts w:hint="eastAsia"/>
        </w:rPr>
        <w:t>的</w:t>
      </w:r>
      <w:r>
        <w:rPr>
          <w:rFonts w:hint="eastAsia"/>
        </w:rPr>
        <w:t>adversarial</w:t>
      </w:r>
      <w:r>
        <w:t xml:space="preserve"> </w:t>
      </w:r>
      <w:r>
        <w:rPr>
          <w:rFonts w:hint="eastAsia"/>
        </w:rPr>
        <w:t>sample</w:t>
      </w:r>
      <w:r>
        <w:t xml:space="preserve"> </w:t>
      </w:r>
      <w:r>
        <w:rPr>
          <w:rFonts w:hint="eastAsia"/>
        </w:rPr>
        <w:t>detection</w:t>
      </w:r>
      <w:r>
        <w:rPr>
          <w:rFonts w:hint="eastAsia"/>
        </w:rPr>
        <w:t>中很容易做其他的假设，比如</w:t>
      </w:r>
      <w:r w:rsidR="00BC5A9C">
        <w:rPr>
          <w:rFonts w:hint="eastAsia"/>
        </w:rPr>
        <w:t>malware</w:t>
      </w:r>
      <w:r w:rsidR="00BC5A9C">
        <w:rPr>
          <w:rFonts w:hint="eastAsia"/>
        </w:rPr>
        <w:t>保持</w:t>
      </w:r>
      <w:r w:rsidR="00BC5A9C">
        <w:rPr>
          <w:rFonts w:hint="eastAsia"/>
        </w:rPr>
        <w:t>functionality</w:t>
      </w:r>
      <w:r w:rsidR="00BC5A9C">
        <w:rPr>
          <w:rFonts w:hint="eastAsia"/>
        </w:rPr>
        <w:t>不变等内容</w:t>
      </w:r>
    </w:p>
    <w:p w:rsidR="00AA70A4" w:rsidRDefault="000E71C1" w:rsidP="00245168">
      <w:pPr>
        <w:pStyle w:val="content"/>
        <w:numPr>
          <w:ilvl w:val="0"/>
          <w:numId w:val="34"/>
        </w:numPr>
        <w:ind w:firstLineChars="0"/>
      </w:pPr>
      <w:r>
        <w:rPr>
          <w:rFonts w:hint="eastAsia"/>
        </w:rPr>
        <w:t>如何对</w:t>
      </w:r>
      <w:r>
        <w:rPr>
          <w:rFonts w:hint="eastAsia"/>
        </w:rPr>
        <w:t>feature</w:t>
      </w:r>
      <w:r>
        <w:rPr>
          <w:rFonts w:hint="eastAsia"/>
        </w:rPr>
        <w:t>进行适当的处理，</w:t>
      </w:r>
      <w:r w:rsidR="001A3618">
        <w:rPr>
          <w:rFonts w:hint="eastAsia"/>
        </w:rPr>
        <w:t>在模型训练的过程中，</w:t>
      </w:r>
      <w:r>
        <w:rPr>
          <w:rFonts w:hint="eastAsia"/>
        </w:rPr>
        <w:t>使得</w:t>
      </w:r>
      <w:r>
        <w:rPr>
          <w:rFonts w:hint="eastAsia"/>
        </w:rPr>
        <w:t>model</w:t>
      </w:r>
      <w:r>
        <w:rPr>
          <w:rFonts w:hint="eastAsia"/>
        </w:rPr>
        <w:t>变得更加的</w:t>
      </w:r>
      <w:r>
        <w:rPr>
          <w:rFonts w:hint="eastAsia"/>
        </w:rPr>
        <w:t>complexity</w:t>
      </w:r>
    </w:p>
    <w:p w:rsidR="00D61414" w:rsidRDefault="008853E1" w:rsidP="00D61414">
      <w:pPr>
        <w:pStyle w:val="content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针对</w:t>
      </w:r>
      <w:r>
        <w:rPr>
          <w:rFonts w:hint="eastAsia"/>
        </w:rPr>
        <w:t>malware</w:t>
      </w:r>
      <w:r>
        <w:rPr>
          <w:rFonts w:hint="eastAsia"/>
        </w:rPr>
        <w:t>的检测中，多是假设</w:t>
      </w:r>
      <w:r>
        <w:rPr>
          <w:rFonts w:hint="eastAsia"/>
        </w:rPr>
        <w:t>malware</w:t>
      </w:r>
      <w:r>
        <w:rPr>
          <w:rFonts w:hint="eastAsia"/>
        </w:rPr>
        <w:t>的</w:t>
      </w:r>
      <w:r>
        <w:rPr>
          <w:rFonts w:hint="eastAsia"/>
        </w:rPr>
        <w:t>feature</w:t>
      </w:r>
      <w:r>
        <w:rPr>
          <w:rFonts w:hint="eastAsia"/>
        </w:rPr>
        <w:t>都是</w:t>
      </w:r>
      <w:r>
        <w:rPr>
          <w:rFonts w:hint="eastAsia"/>
        </w:rPr>
        <w:t>binary</w:t>
      </w:r>
      <w:r>
        <w:rPr>
          <w:rFonts w:hint="eastAsia"/>
        </w:rPr>
        <w:t>的形式</w:t>
      </w:r>
      <w:r w:rsidR="007A185A">
        <w:rPr>
          <w:rFonts w:hint="eastAsia"/>
        </w:rPr>
        <w:t>，如何去突破这种形式，修改生成其他的内容</w:t>
      </w:r>
    </w:p>
    <w:p w:rsidR="00D61414" w:rsidRDefault="00D61414" w:rsidP="00D61414">
      <w:pPr>
        <w:pStyle w:val="content"/>
        <w:ind w:firstLineChars="0" w:firstLine="0"/>
      </w:pPr>
    </w:p>
    <w:p w:rsidR="00D61414" w:rsidRDefault="00D61414" w:rsidP="00D61414">
      <w:pPr>
        <w:pStyle w:val="content"/>
        <w:numPr>
          <w:ilvl w:val="0"/>
          <w:numId w:val="36"/>
        </w:numPr>
        <w:ind w:firstLineChars="0"/>
      </w:pPr>
      <w:r>
        <w:rPr>
          <w:rFonts w:hint="eastAsia"/>
        </w:rPr>
        <w:t>Malware</w:t>
      </w:r>
      <w:r>
        <w:t xml:space="preserve"> </w:t>
      </w:r>
      <w:r>
        <w:rPr>
          <w:rFonts w:hint="eastAsia"/>
        </w:rPr>
        <w:t>adversarial</w:t>
      </w:r>
      <w:r>
        <w:t xml:space="preserve"> </w:t>
      </w:r>
      <w:r>
        <w:rPr>
          <w:rFonts w:hint="eastAsia"/>
        </w:rPr>
        <w:t>samples</w:t>
      </w:r>
      <w:r>
        <w:t xml:space="preserve"> </w:t>
      </w:r>
      <w:r>
        <w:rPr>
          <w:rFonts w:hint="eastAsia"/>
        </w:rPr>
        <w:t>的特征</w:t>
      </w:r>
      <w:r w:rsidR="00402B1B">
        <w:rPr>
          <w:rFonts w:hint="eastAsia"/>
        </w:rPr>
        <w:t>：</w:t>
      </w:r>
      <w:r w:rsidR="009C3730">
        <w:rPr>
          <w:rFonts w:hint="eastAsia"/>
        </w:rPr>
        <w:t>保持其</w:t>
      </w:r>
      <w:r w:rsidR="009C3730">
        <w:rPr>
          <w:rFonts w:hint="eastAsia"/>
        </w:rPr>
        <w:t>main</w:t>
      </w:r>
      <w:r w:rsidR="009C3730">
        <w:t xml:space="preserve"> </w:t>
      </w:r>
      <w:r w:rsidR="009C3730">
        <w:rPr>
          <w:rFonts w:hint="eastAsia"/>
        </w:rPr>
        <w:t>functionality</w:t>
      </w:r>
      <w:r w:rsidR="009C3730">
        <w:rPr>
          <w:rFonts w:hint="eastAsia"/>
        </w:rPr>
        <w:t>不变</w:t>
      </w:r>
      <w:r w:rsidR="00D44C45">
        <w:rPr>
          <w:rFonts w:hint="eastAsia"/>
        </w:rPr>
        <w:t>，</w:t>
      </w:r>
      <w:r w:rsidR="00327356">
        <w:rPr>
          <w:rFonts w:hint="eastAsia"/>
        </w:rPr>
        <w:t>adversarial</w:t>
      </w:r>
      <w:r w:rsidR="00327356">
        <w:t xml:space="preserve"> </w:t>
      </w:r>
      <w:r w:rsidR="00327356">
        <w:rPr>
          <w:rFonts w:hint="eastAsia"/>
        </w:rPr>
        <w:t>sample</w:t>
      </w:r>
      <w:r w:rsidR="00327356">
        <w:rPr>
          <w:rFonts w:hint="eastAsia"/>
        </w:rPr>
        <w:t>生成的部分是少数的</w:t>
      </w:r>
      <w:r w:rsidR="006B20B7">
        <w:rPr>
          <w:rFonts w:hint="eastAsia"/>
        </w:rPr>
        <w:t>，</w:t>
      </w:r>
      <w:r w:rsidR="006B20B7">
        <w:rPr>
          <w:rFonts w:hint="eastAsia"/>
        </w:rPr>
        <w:t>so</w:t>
      </w:r>
      <w:r w:rsidR="006B20B7">
        <w:t xml:space="preserve"> </w:t>
      </w:r>
      <w:r w:rsidR="006B20B7">
        <w:rPr>
          <w:rFonts w:hint="eastAsia"/>
        </w:rPr>
        <w:t>detection</w:t>
      </w:r>
      <w:r w:rsidR="006B20B7">
        <w:t xml:space="preserve"> </w:t>
      </w:r>
      <w:r w:rsidR="006B20B7">
        <w:rPr>
          <w:rFonts w:hint="eastAsia"/>
        </w:rPr>
        <w:t>is</w:t>
      </w:r>
      <w:r w:rsidR="006B20B7">
        <w:t xml:space="preserve"> </w:t>
      </w:r>
      <w:r w:rsidR="006B20B7">
        <w:rPr>
          <w:rFonts w:hint="eastAsia"/>
        </w:rPr>
        <w:t>easy</w:t>
      </w:r>
      <w:r w:rsidR="006B20B7">
        <w:t xml:space="preserve"> </w:t>
      </w:r>
      <w:r w:rsidR="006B20B7">
        <w:rPr>
          <w:rFonts w:hint="eastAsia"/>
        </w:rPr>
        <w:t>compare</w:t>
      </w:r>
      <w:r w:rsidR="006B20B7">
        <w:t xml:space="preserve"> </w:t>
      </w:r>
      <w:r w:rsidR="006B20B7">
        <w:rPr>
          <w:rFonts w:hint="eastAsia"/>
        </w:rPr>
        <w:t>with</w:t>
      </w:r>
      <w:r w:rsidR="006B20B7">
        <w:t xml:space="preserve"> </w:t>
      </w:r>
      <w:r w:rsidR="006B20B7">
        <w:rPr>
          <w:rFonts w:hint="eastAsia"/>
        </w:rPr>
        <w:t>image</w:t>
      </w:r>
      <w:r w:rsidR="006B20B7">
        <w:t xml:space="preserve"> </w:t>
      </w:r>
      <w:r w:rsidR="006B20B7">
        <w:rPr>
          <w:rFonts w:hint="eastAsia"/>
        </w:rPr>
        <w:t>detection</w:t>
      </w:r>
      <w:r w:rsidR="006B20B7">
        <w:t xml:space="preserve"> </w:t>
      </w:r>
      <w:r w:rsidR="006B20B7">
        <w:rPr>
          <w:rFonts w:hint="eastAsia"/>
        </w:rPr>
        <w:t>problems</w:t>
      </w:r>
    </w:p>
    <w:p w:rsidR="00BF0E89" w:rsidRDefault="00BF0E89" w:rsidP="00D61414">
      <w:pPr>
        <w:pStyle w:val="content"/>
        <w:numPr>
          <w:ilvl w:val="0"/>
          <w:numId w:val="3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adversarial</w:t>
      </w:r>
      <w:r>
        <w:t xml:space="preserve"> </w:t>
      </w:r>
      <w:r>
        <w:rPr>
          <w:rFonts w:hint="eastAsia"/>
        </w:rPr>
        <w:t>malware</w:t>
      </w:r>
      <w:r>
        <w:t xml:space="preserve"> </w:t>
      </w:r>
      <w:r>
        <w:rPr>
          <w:rFonts w:hint="eastAsia"/>
        </w:rPr>
        <w:t>sample</w:t>
      </w:r>
      <w:r>
        <w:t xml:space="preserve"> </w:t>
      </w:r>
      <w:r>
        <w:rPr>
          <w:rFonts w:hint="eastAsia"/>
        </w:rPr>
        <w:t>generation</w:t>
      </w:r>
      <w:r>
        <w:rPr>
          <w:rFonts w:hint="eastAsia"/>
        </w:rPr>
        <w:t>中，利用</w:t>
      </w:r>
      <w:r>
        <w:rPr>
          <w:rFonts w:hint="eastAsia"/>
        </w:rPr>
        <w:t>softmax</w:t>
      </w:r>
      <w:r>
        <w:t xml:space="preserve"> </w:t>
      </w:r>
      <w:r>
        <w:rPr>
          <w:rFonts w:hint="eastAsia"/>
        </w:rPr>
        <w:t>function</w:t>
      </w:r>
      <w:r w:rsidR="000D21DD">
        <w:rPr>
          <w:rFonts w:hint="eastAsia"/>
        </w:rPr>
        <w:t>生成</w:t>
      </w:r>
      <w:r w:rsidR="000D21DD">
        <w:rPr>
          <w:rFonts w:hint="eastAsia"/>
        </w:rPr>
        <w:t>reward</w:t>
      </w:r>
      <w:r w:rsidR="000D21DD">
        <w:t xml:space="preserve"> </w:t>
      </w:r>
      <w:r w:rsidR="000D21DD">
        <w:rPr>
          <w:rFonts w:hint="eastAsia"/>
        </w:rPr>
        <w:t>function</w:t>
      </w:r>
    </w:p>
    <w:p w:rsidR="006908AB" w:rsidRDefault="006908AB" w:rsidP="00D61414">
      <w:pPr>
        <w:pStyle w:val="content"/>
        <w:numPr>
          <w:ilvl w:val="0"/>
          <w:numId w:val="36"/>
        </w:numPr>
        <w:ind w:firstLineChars="0"/>
      </w:pPr>
      <w:r>
        <w:rPr>
          <w:rFonts w:hint="eastAsia"/>
        </w:rPr>
        <w:t>做</w:t>
      </w:r>
      <w:r>
        <w:rPr>
          <w:rFonts w:hint="eastAsia"/>
        </w:rPr>
        <w:t>graybox</w:t>
      </w:r>
      <w:r>
        <w:rPr>
          <w:rFonts w:hint="eastAsia"/>
        </w:rPr>
        <w:t>的</w:t>
      </w:r>
      <w:r>
        <w:rPr>
          <w:rFonts w:hint="eastAsia"/>
        </w:rPr>
        <w:t>attack</w:t>
      </w:r>
      <w:r w:rsidR="00A34D37">
        <w:rPr>
          <w:rFonts w:hint="eastAsia"/>
        </w:rPr>
        <w:t>，</w:t>
      </w:r>
      <w:r w:rsidR="00A34D37">
        <w:rPr>
          <w:rFonts w:hint="eastAsia"/>
        </w:rPr>
        <w:t>assumption</w:t>
      </w:r>
      <w:r w:rsidR="00CB5D05">
        <w:rPr>
          <w:rFonts w:hint="eastAsia"/>
        </w:rPr>
        <w:t xml:space="preserve">: </w:t>
      </w:r>
      <w:r w:rsidR="00EB7C0A">
        <w:rPr>
          <w:rFonts w:hint="eastAsia"/>
        </w:rPr>
        <w:t>parameter</w:t>
      </w:r>
      <w:r w:rsidR="00EB7C0A">
        <w:t xml:space="preserve"> </w:t>
      </w:r>
      <w:r w:rsidR="00EB7C0A">
        <w:rPr>
          <w:rFonts w:hint="eastAsia"/>
        </w:rPr>
        <w:t>is</w:t>
      </w:r>
      <w:r w:rsidR="00EB7C0A">
        <w:t xml:space="preserve"> </w:t>
      </w:r>
      <w:r w:rsidR="00EB7C0A">
        <w:rPr>
          <w:rFonts w:hint="eastAsia"/>
        </w:rPr>
        <w:t>unknown</w:t>
      </w:r>
      <w:r w:rsidR="006271A5">
        <w:t xml:space="preserve">, but the feature can be </w:t>
      </w:r>
      <w:r w:rsidR="00335CDC">
        <w:t>acquired</w:t>
      </w:r>
      <w:r w:rsidR="00BC3FE7">
        <w:t xml:space="preserve"> </w:t>
      </w:r>
      <w:r w:rsidR="00BC3FE7">
        <w:rPr>
          <w:rFonts w:hint="eastAsia"/>
        </w:rPr>
        <w:t>and</w:t>
      </w:r>
      <w:r w:rsidR="00BC3FE7">
        <w:t xml:space="preserve"> </w:t>
      </w:r>
      <w:r w:rsidR="00BC3FE7">
        <w:rPr>
          <w:rFonts w:hint="eastAsia"/>
        </w:rPr>
        <w:t>the</w:t>
      </w:r>
      <w:r w:rsidR="00BC3FE7">
        <w:t xml:space="preserve"> </w:t>
      </w:r>
      <w:r w:rsidR="00BC3FE7">
        <w:rPr>
          <w:rFonts w:hint="eastAsia"/>
        </w:rPr>
        <w:t>output</w:t>
      </w:r>
      <w:r w:rsidR="00BC3FE7">
        <w:t xml:space="preserve"> </w:t>
      </w:r>
      <w:r w:rsidR="00BC3FE7">
        <w:rPr>
          <w:rFonts w:hint="eastAsia"/>
        </w:rPr>
        <w:t>result</w:t>
      </w:r>
      <w:r w:rsidR="00BC3FE7">
        <w:t xml:space="preserve"> </w:t>
      </w:r>
      <w:r w:rsidR="00BC3FE7">
        <w:rPr>
          <w:rFonts w:hint="eastAsia"/>
        </w:rPr>
        <w:t>of</w:t>
      </w:r>
      <w:r w:rsidR="00BC3FE7">
        <w:t xml:space="preserve"> </w:t>
      </w:r>
      <w:r w:rsidR="00BC3FE7">
        <w:rPr>
          <w:rFonts w:hint="eastAsia"/>
        </w:rPr>
        <w:t>softmax</w:t>
      </w:r>
      <w:r w:rsidR="00BC3FE7">
        <w:t xml:space="preserve"> </w:t>
      </w:r>
      <w:r w:rsidR="00BC3FE7">
        <w:rPr>
          <w:rFonts w:hint="eastAsia"/>
        </w:rPr>
        <w:t>layer</w:t>
      </w:r>
    </w:p>
    <w:p w:rsidR="001103F5" w:rsidRDefault="001103F5" w:rsidP="00D61414">
      <w:pPr>
        <w:pStyle w:val="content"/>
        <w:numPr>
          <w:ilvl w:val="0"/>
          <w:numId w:val="36"/>
        </w:numPr>
        <w:ind w:firstLineChars="0"/>
      </w:pPr>
      <w:r>
        <w:rPr>
          <w:rFonts w:hint="eastAsia"/>
        </w:rPr>
        <w:t>做的工作包括：</w:t>
      </w:r>
      <w:r>
        <w:rPr>
          <w:rFonts w:hint="eastAsia"/>
        </w:rPr>
        <w:t>attack</w:t>
      </w:r>
      <w:r>
        <w:t xml:space="preserve"> </w:t>
      </w:r>
      <w:r>
        <w:rPr>
          <w:rFonts w:hint="eastAsia"/>
        </w:rPr>
        <w:t>&amp;</w:t>
      </w:r>
      <w:r w:rsidR="002E539B">
        <w:t xml:space="preserve"> </w:t>
      </w:r>
      <w:r>
        <w:rPr>
          <w:rFonts w:hint="eastAsia"/>
        </w:rPr>
        <w:t>defense</w:t>
      </w:r>
      <w:r w:rsidR="00C25D3E">
        <w:rPr>
          <w:rFonts w:hint="eastAsia"/>
        </w:rPr>
        <w:t>，</w:t>
      </w:r>
      <w:r>
        <w:rPr>
          <w:rFonts w:hint="eastAsia"/>
        </w:rPr>
        <w:t>detection</w:t>
      </w:r>
    </w:p>
    <w:p w:rsidR="00191871" w:rsidRDefault="00191871" w:rsidP="00D61414">
      <w:pPr>
        <w:pStyle w:val="content"/>
        <w:numPr>
          <w:ilvl w:val="0"/>
          <w:numId w:val="36"/>
        </w:numPr>
        <w:ind w:firstLineChars="0"/>
      </w:pPr>
      <w:r>
        <w:rPr>
          <w:rFonts w:hint="eastAsia"/>
        </w:rPr>
        <w:t>Defense</w:t>
      </w:r>
      <w:r>
        <w:rPr>
          <w:rFonts w:hint="eastAsia"/>
        </w:rPr>
        <w:t>：利用生成的</w:t>
      </w:r>
      <w:r>
        <w:rPr>
          <w:rFonts w:hint="eastAsia"/>
        </w:rPr>
        <w:t>adversarial</w:t>
      </w:r>
      <w:r>
        <w:t xml:space="preserve"> </w:t>
      </w:r>
      <w:r>
        <w:rPr>
          <w:rFonts w:hint="eastAsia"/>
        </w:rPr>
        <w:t>sample</w:t>
      </w:r>
      <w:r>
        <w:rPr>
          <w:rFonts w:hint="eastAsia"/>
        </w:rPr>
        <w:t>去做</w:t>
      </w:r>
      <w:r>
        <w:rPr>
          <w:rFonts w:hint="eastAsia"/>
        </w:rPr>
        <w:t>defense</w:t>
      </w:r>
    </w:p>
    <w:p w:rsidR="00A67B21" w:rsidRDefault="00A67B21" w:rsidP="00D61414">
      <w:pPr>
        <w:pStyle w:val="content"/>
        <w:numPr>
          <w:ilvl w:val="0"/>
          <w:numId w:val="36"/>
        </w:numPr>
        <w:ind w:firstLineChars="0"/>
      </w:pPr>
      <w:r>
        <w:rPr>
          <w:rFonts w:hint="eastAsia"/>
        </w:rPr>
        <w:t>Adversarial</w:t>
      </w:r>
      <w:r>
        <w:t xml:space="preserve"> </w:t>
      </w:r>
      <w:r>
        <w:rPr>
          <w:rFonts w:hint="eastAsia"/>
        </w:rPr>
        <w:t>training</w:t>
      </w:r>
    </w:p>
    <w:p w:rsidR="00A67B21" w:rsidRDefault="00ED1BC4" w:rsidP="00D61414">
      <w:pPr>
        <w:pStyle w:val="content"/>
        <w:numPr>
          <w:ilvl w:val="0"/>
          <w:numId w:val="36"/>
        </w:numPr>
        <w:ind w:firstLineChars="0"/>
      </w:pPr>
      <w:r>
        <w:rPr>
          <w:rFonts w:hint="eastAsia"/>
        </w:rPr>
        <w:t>Adversarial</w:t>
      </w:r>
      <w:r>
        <w:t xml:space="preserve"> </w:t>
      </w:r>
      <w:r>
        <w:rPr>
          <w:rFonts w:hint="eastAsia"/>
        </w:rPr>
        <w:t>samples</w:t>
      </w:r>
      <w:r>
        <w:rPr>
          <w:rFonts w:hint="eastAsia"/>
        </w:rPr>
        <w:t>生成的法则</w:t>
      </w:r>
    </w:p>
    <w:p w:rsidR="00227029" w:rsidRDefault="00FC7BEE" w:rsidP="00227029">
      <w:pPr>
        <w:pStyle w:val="content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Adversarial</w:t>
      </w:r>
      <w:r>
        <w:t xml:space="preserve"> </w:t>
      </w:r>
      <w:r>
        <w:rPr>
          <w:rFonts w:hint="eastAsia"/>
        </w:rPr>
        <w:t>training</w:t>
      </w:r>
      <w:r>
        <w:rPr>
          <w:rFonts w:hint="eastAsia"/>
        </w:rPr>
        <w:t>中利用</w:t>
      </w:r>
      <w:r>
        <w:rPr>
          <w:rFonts w:hint="eastAsia"/>
        </w:rPr>
        <w:t>fuzzing</w:t>
      </w:r>
      <w:r>
        <w:rPr>
          <w:rFonts w:hint="eastAsia"/>
        </w:rPr>
        <w:t>测试的想法，</w:t>
      </w:r>
      <w:r w:rsidR="00040CE5">
        <w:rPr>
          <w:rFonts w:hint="eastAsia"/>
        </w:rPr>
        <w:t>生成大量高质量的</w:t>
      </w:r>
      <w:r w:rsidR="00316C6F">
        <w:rPr>
          <w:rFonts w:hint="eastAsia"/>
        </w:rPr>
        <w:t>Adversarial</w:t>
      </w:r>
      <w:r w:rsidR="00316C6F">
        <w:t xml:space="preserve"> </w:t>
      </w:r>
      <w:r w:rsidR="00316C6F">
        <w:rPr>
          <w:rFonts w:hint="eastAsia"/>
        </w:rPr>
        <w:t>samples</w:t>
      </w:r>
      <w:r w:rsidR="00227029">
        <w:rPr>
          <w:rFonts w:hint="eastAsia"/>
        </w:rPr>
        <w:t>，如何去扩大</w:t>
      </w:r>
      <w:r w:rsidR="00227029">
        <w:rPr>
          <w:rFonts w:hint="eastAsia"/>
        </w:rPr>
        <w:t>sample</w:t>
      </w:r>
      <w:r w:rsidR="00227029">
        <w:rPr>
          <w:rFonts w:hint="eastAsia"/>
        </w:rPr>
        <w:t>的</w:t>
      </w:r>
      <w:r w:rsidR="00227029">
        <w:rPr>
          <w:rFonts w:hint="eastAsia"/>
        </w:rPr>
        <w:t>space</w:t>
      </w:r>
      <w:r w:rsidR="00227029">
        <w:t xml:space="preserve"> </w:t>
      </w:r>
      <w:r w:rsidR="00227029">
        <w:rPr>
          <w:rFonts w:hint="eastAsia"/>
        </w:rPr>
        <w:t>is a</w:t>
      </w:r>
      <w:r w:rsidR="00227029">
        <w:t xml:space="preserve"> </w:t>
      </w:r>
      <w:r w:rsidR="00227029">
        <w:rPr>
          <w:rFonts w:hint="eastAsia"/>
        </w:rPr>
        <w:t>problem</w:t>
      </w:r>
      <w:r w:rsidR="00227029">
        <w:t xml:space="preserve"> </w:t>
      </w:r>
      <w:r w:rsidR="00227029">
        <w:rPr>
          <w:rFonts w:hint="eastAsia"/>
        </w:rPr>
        <w:t>should</w:t>
      </w:r>
      <w:r w:rsidR="00227029">
        <w:t xml:space="preserve"> </w:t>
      </w:r>
      <w:r w:rsidR="00227029">
        <w:rPr>
          <w:rFonts w:hint="eastAsia"/>
        </w:rPr>
        <w:t>be</w:t>
      </w:r>
      <w:r w:rsidR="00227029">
        <w:t xml:space="preserve"> </w:t>
      </w:r>
      <w:r w:rsidR="00227029">
        <w:rPr>
          <w:rFonts w:hint="eastAsia"/>
        </w:rPr>
        <w:t>tackled</w:t>
      </w:r>
    </w:p>
    <w:p w:rsidR="00316C6F" w:rsidRDefault="008C72FA" w:rsidP="00D61414">
      <w:pPr>
        <w:pStyle w:val="content"/>
        <w:numPr>
          <w:ilvl w:val="0"/>
          <w:numId w:val="36"/>
        </w:numPr>
        <w:ind w:firstLineChars="0"/>
      </w:pPr>
      <w:r>
        <w:rPr>
          <w:rFonts w:hint="eastAsia"/>
        </w:rPr>
        <w:t>通过训练</w:t>
      </w:r>
      <w:r>
        <w:rPr>
          <w:rFonts w:hint="eastAsia"/>
        </w:rPr>
        <w:t>normal</w:t>
      </w:r>
      <w:r>
        <w:t xml:space="preserve"> </w:t>
      </w:r>
      <w:r>
        <w:rPr>
          <w:rFonts w:hint="eastAsia"/>
        </w:rPr>
        <w:t>examples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craft</w:t>
      </w:r>
      <w:r>
        <w:t xml:space="preserve"> </w:t>
      </w:r>
      <w:r>
        <w:rPr>
          <w:rFonts w:hint="eastAsia"/>
        </w:rPr>
        <w:t>adversarial</w:t>
      </w:r>
      <w:r>
        <w:t xml:space="preserve"> </w:t>
      </w:r>
      <w:r>
        <w:rPr>
          <w:rFonts w:hint="eastAsia"/>
        </w:rPr>
        <w:t>samples</w:t>
      </w:r>
    </w:p>
    <w:p w:rsidR="0095095F" w:rsidRDefault="0095095F" w:rsidP="00D61414">
      <w:pPr>
        <w:pStyle w:val="content"/>
        <w:numPr>
          <w:ilvl w:val="0"/>
          <w:numId w:val="36"/>
        </w:numPr>
        <w:ind w:firstLineChars="0"/>
      </w:pPr>
      <w:r>
        <w:rPr>
          <w:rFonts w:hint="eastAsia"/>
        </w:rPr>
        <w:t>Adversarial</w:t>
      </w:r>
      <w:r>
        <w:t xml:space="preserve"> </w:t>
      </w:r>
      <w:r>
        <w:rPr>
          <w:rFonts w:hint="eastAsia"/>
        </w:rPr>
        <w:t>sample</w:t>
      </w:r>
      <w:r>
        <w:rPr>
          <w:rFonts w:hint="eastAsia"/>
        </w:rPr>
        <w:t>生成的时候也使用</w:t>
      </w:r>
      <w:r>
        <w:rPr>
          <w:rFonts w:hint="eastAsia"/>
        </w:rPr>
        <w:t>random</w:t>
      </w:r>
      <w:r>
        <w:t xml:space="preserve"> </w:t>
      </w:r>
      <w:r>
        <w:rPr>
          <w:rFonts w:hint="eastAsia"/>
        </w:rPr>
        <w:t>feature</w:t>
      </w:r>
      <w:r>
        <w:rPr>
          <w:rFonts w:hint="eastAsia"/>
        </w:rPr>
        <w:t>，</w:t>
      </w:r>
      <w:r w:rsidR="00B254EA">
        <w:rPr>
          <w:rFonts w:hint="eastAsia"/>
        </w:rPr>
        <w:t>不遵守相同的</w:t>
      </w:r>
      <w:r w:rsidR="00B254EA">
        <w:rPr>
          <w:rFonts w:hint="eastAsia"/>
        </w:rPr>
        <w:t>adversarial</w:t>
      </w:r>
      <w:r w:rsidR="00B254EA">
        <w:t xml:space="preserve"> </w:t>
      </w:r>
      <w:r w:rsidR="00B254EA">
        <w:rPr>
          <w:rFonts w:hint="eastAsia"/>
        </w:rPr>
        <w:t>samples</w:t>
      </w:r>
      <w:r w:rsidR="00B254EA">
        <w:t xml:space="preserve"> </w:t>
      </w:r>
      <w:r w:rsidR="00B254EA">
        <w:rPr>
          <w:rFonts w:hint="eastAsia"/>
        </w:rPr>
        <w:t>generation</w:t>
      </w:r>
      <w:r w:rsidR="00B254EA">
        <w:t xml:space="preserve"> </w:t>
      </w:r>
      <w:r w:rsidR="00B254EA">
        <w:rPr>
          <w:rFonts w:hint="eastAsia"/>
        </w:rPr>
        <w:t>distribution</w:t>
      </w:r>
    </w:p>
    <w:p w:rsidR="00781827" w:rsidRDefault="00781827" w:rsidP="00D61414">
      <w:pPr>
        <w:pStyle w:val="content"/>
        <w:numPr>
          <w:ilvl w:val="0"/>
          <w:numId w:val="36"/>
        </w:numPr>
        <w:ind w:firstLineChars="0"/>
      </w:pPr>
      <w:r>
        <w:rPr>
          <w:rFonts w:hint="eastAsia"/>
        </w:rPr>
        <w:t>基于梯度下降最快的</w:t>
      </w:r>
      <w:r w:rsidR="006207DF">
        <w:rPr>
          <w:rFonts w:hint="eastAsia"/>
        </w:rPr>
        <w:t>防御</w:t>
      </w:r>
      <w:r>
        <w:rPr>
          <w:rFonts w:hint="eastAsia"/>
        </w:rPr>
        <w:t>方法，</w:t>
      </w:r>
      <w:r>
        <w:rPr>
          <w:rFonts w:hint="eastAsia"/>
        </w:rPr>
        <w:t>adversarial</w:t>
      </w:r>
      <w:r>
        <w:t xml:space="preserve"> </w:t>
      </w:r>
      <w:r>
        <w:rPr>
          <w:rFonts w:hint="eastAsia"/>
        </w:rPr>
        <w:t>sample</w:t>
      </w:r>
      <w:r>
        <w:t xml:space="preserve"> </w:t>
      </w:r>
      <w:r w:rsidR="006207DF">
        <w:rPr>
          <w:rFonts w:hint="eastAsia"/>
        </w:rPr>
        <w:t>生成的方法应该如何修改去</w:t>
      </w:r>
      <w:r w:rsidR="006207DF">
        <w:rPr>
          <w:rFonts w:hint="eastAsia"/>
        </w:rPr>
        <w:t>evasion</w:t>
      </w:r>
      <w:r w:rsidR="00901B48">
        <w:rPr>
          <w:rFonts w:hint="eastAsia"/>
        </w:rPr>
        <w:t>？</w:t>
      </w:r>
    </w:p>
    <w:p w:rsidR="00781827" w:rsidRDefault="003D70A9" w:rsidP="00D61414">
      <w:pPr>
        <w:pStyle w:val="content"/>
        <w:numPr>
          <w:ilvl w:val="0"/>
          <w:numId w:val="36"/>
        </w:numPr>
        <w:ind w:firstLineChars="0"/>
      </w:pPr>
      <w:r>
        <w:rPr>
          <w:rFonts w:hint="eastAsia"/>
        </w:rPr>
        <w:t>在研究所谓的</w:t>
      </w:r>
      <w:r>
        <w:rPr>
          <w:rFonts w:hint="eastAsia"/>
        </w:rPr>
        <w:t>adversarial</w:t>
      </w:r>
      <w:r>
        <w:t xml:space="preserve"> </w:t>
      </w:r>
      <w:r>
        <w:rPr>
          <w:rFonts w:hint="eastAsia"/>
        </w:rPr>
        <w:t>samples</w:t>
      </w:r>
      <w:r>
        <w:t xml:space="preserve"> </w:t>
      </w:r>
      <w:r>
        <w:rPr>
          <w:rFonts w:hint="eastAsia"/>
        </w:rPr>
        <w:t>生成的方法时关注，</w:t>
      </w:r>
      <w:r>
        <w:rPr>
          <w:rFonts w:hint="eastAsia"/>
        </w:rPr>
        <w:t>adversarial</w:t>
      </w:r>
      <w:r>
        <w:t xml:space="preserve"> </w:t>
      </w:r>
      <w:r>
        <w:rPr>
          <w:rFonts w:hint="eastAsia"/>
        </w:rPr>
        <w:t>sample</w:t>
      </w:r>
      <w:r>
        <w:t xml:space="preserve"> </w:t>
      </w:r>
      <w:r>
        <w:rPr>
          <w:rFonts w:hint="eastAsia"/>
        </w:rPr>
        <w:t>detection</w:t>
      </w:r>
      <w:r>
        <w:rPr>
          <w:rFonts w:hint="eastAsia"/>
        </w:rPr>
        <w:t>的方法</w:t>
      </w:r>
      <w:r w:rsidR="00E33198">
        <w:rPr>
          <w:rFonts w:hint="eastAsia"/>
        </w:rPr>
        <w:t>有哪些？</w:t>
      </w:r>
      <w:r w:rsidR="00F34ACB">
        <w:rPr>
          <w:rFonts w:hint="eastAsia"/>
        </w:rPr>
        <w:t>defense</w:t>
      </w:r>
      <w:r w:rsidR="00F34ACB">
        <w:rPr>
          <w:rFonts w:hint="eastAsia"/>
        </w:rPr>
        <w:t>的方法？</w:t>
      </w:r>
    </w:p>
    <w:p w:rsidR="00E33198" w:rsidRDefault="00E96ADE" w:rsidP="00D61414">
      <w:pPr>
        <w:pStyle w:val="content"/>
        <w:numPr>
          <w:ilvl w:val="0"/>
          <w:numId w:val="36"/>
        </w:numPr>
        <w:ind w:firstLineChars="0"/>
      </w:pPr>
      <w:r>
        <w:rPr>
          <w:rFonts w:hint="eastAsia"/>
        </w:rPr>
        <w:t>针对</w:t>
      </w:r>
      <w:r>
        <w:rPr>
          <w:rFonts w:hint="eastAsia"/>
        </w:rPr>
        <w:t>label</w:t>
      </w:r>
      <w:r>
        <w:rPr>
          <w:rFonts w:hint="eastAsia"/>
        </w:rPr>
        <w:t>目前尚未</w:t>
      </w:r>
      <w:r w:rsidR="000C2DBB">
        <w:rPr>
          <w:rFonts w:hint="eastAsia"/>
        </w:rPr>
        <w:t>有工作</w:t>
      </w:r>
      <w:r w:rsidR="001F02FE">
        <w:rPr>
          <w:rFonts w:hint="eastAsia"/>
        </w:rPr>
        <w:t>进行相关的</w:t>
      </w:r>
      <w:r>
        <w:rPr>
          <w:rFonts w:hint="eastAsia"/>
        </w:rPr>
        <w:t>考虑</w:t>
      </w:r>
    </w:p>
    <w:p w:rsidR="006E6CBC" w:rsidRDefault="006E6CBC" w:rsidP="00D61414">
      <w:pPr>
        <w:pStyle w:val="content"/>
        <w:numPr>
          <w:ilvl w:val="0"/>
          <w:numId w:val="3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malware</w:t>
      </w:r>
      <w:r>
        <w:t xml:space="preserve"> </w:t>
      </w:r>
      <w:r>
        <w:rPr>
          <w:rFonts w:hint="eastAsia"/>
        </w:rPr>
        <w:t>detection</w:t>
      </w:r>
      <w:r>
        <w:rPr>
          <w:rFonts w:hint="eastAsia"/>
        </w:rPr>
        <w:t>上面，分析</w:t>
      </w:r>
      <w:r>
        <w:rPr>
          <w:rFonts w:hint="eastAsia"/>
        </w:rPr>
        <w:t>normal</w:t>
      </w:r>
      <w:r>
        <w:t xml:space="preserve"> </w:t>
      </w:r>
      <w:r>
        <w:rPr>
          <w:rFonts w:hint="eastAsia"/>
        </w:rPr>
        <w:t>example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manifold</w:t>
      </w:r>
      <w:r>
        <w:t xml:space="preserve"> </w:t>
      </w:r>
      <w:r>
        <w:rPr>
          <w:rFonts w:hint="eastAsia"/>
        </w:rPr>
        <w:t>feature</w:t>
      </w:r>
      <w:r>
        <w:rPr>
          <w:rFonts w:hint="eastAsia"/>
        </w:rPr>
        <w:t>，然后</w:t>
      </w:r>
      <w:r w:rsidR="005F23A4">
        <w:rPr>
          <w:rFonts w:hint="eastAsia"/>
        </w:rPr>
        <w:t>在保证</w:t>
      </w:r>
      <w:r w:rsidR="005F23A4">
        <w:rPr>
          <w:rFonts w:hint="eastAsia"/>
        </w:rPr>
        <w:t>malware</w:t>
      </w:r>
      <w:r w:rsidR="005F23A4">
        <w:rPr>
          <w:rFonts w:hint="eastAsia"/>
        </w:rPr>
        <w:t>的</w:t>
      </w:r>
      <w:r w:rsidR="005F23A4">
        <w:rPr>
          <w:rFonts w:hint="eastAsia"/>
        </w:rPr>
        <w:t>main</w:t>
      </w:r>
      <w:r w:rsidR="005F23A4">
        <w:t xml:space="preserve"> </w:t>
      </w:r>
      <w:r w:rsidR="005F23A4">
        <w:rPr>
          <w:rFonts w:hint="eastAsia"/>
        </w:rPr>
        <w:t>functionality</w:t>
      </w:r>
      <w:r w:rsidR="005F23A4">
        <w:rPr>
          <w:rFonts w:hint="eastAsia"/>
        </w:rPr>
        <w:t>不变的情况下，通过在</w:t>
      </w:r>
      <w:r>
        <w:rPr>
          <w:rFonts w:hint="eastAsia"/>
        </w:rPr>
        <w:t>adversarial</w:t>
      </w:r>
      <w:r>
        <w:t xml:space="preserve"> </w:t>
      </w:r>
      <w:r>
        <w:rPr>
          <w:rFonts w:hint="eastAsia"/>
        </w:rPr>
        <w:t>sample</w:t>
      </w:r>
      <w:r w:rsidR="00C15D19">
        <w:rPr>
          <w:rFonts w:hint="eastAsia"/>
        </w:rPr>
        <w:t>中</w:t>
      </w:r>
      <w:r>
        <w:rPr>
          <w:rFonts w:hint="eastAsia"/>
        </w:rPr>
        <w:t>添加</w:t>
      </w:r>
      <w:r>
        <w:rPr>
          <w:rFonts w:hint="eastAsia"/>
        </w:rPr>
        <w:t>perturbation</w:t>
      </w:r>
      <w:r w:rsidR="00EC34F7">
        <w:rPr>
          <w:rFonts w:hint="eastAsia"/>
        </w:rPr>
        <w:t>，这些的</w:t>
      </w:r>
      <w:r w:rsidR="00EC34F7">
        <w:rPr>
          <w:rFonts w:hint="eastAsia"/>
        </w:rPr>
        <w:t>perturbation</w:t>
      </w:r>
      <w:r w:rsidR="00EC34F7">
        <w:rPr>
          <w:rFonts w:hint="eastAsia"/>
        </w:rPr>
        <w:t>符合</w:t>
      </w:r>
      <w:r w:rsidR="00EC34F7">
        <w:rPr>
          <w:rFonts w:hint="eastAsia"/>
        </w:rPr>
        <w:t>normal</w:t>
      </w:r>
      <w:r w:rsidR="00EC34F7">
        <w:t xml:space="preserve"> </w:t>
      </w:r>
      <w:r w:rsidR="00EC34F7">
        <w:rPr>
          <w:rFonts w:hint="eastAsia"/>
        </w:rPr>
        <w:t>samples</w:t>
      </w:r>
      <w:r w:rsidR="00EC34F7">
        <w:rPr>
          <w:rFonts w:hint="eastAsia"/>
        </w:rPr>
        <w:t>的</w:t>
      </w:r>
      <w:r w:rsidR="00EC34F7">
        <w:rPr>
          <w:rFonts w:hint="eastAsia"/>
        </w:rPr>
        <w:t>manifold</w:t>
      </w:r>
      <w:r w:rsidR="00EC34F7">
        <w:t xml:space="preserve"> </w:t>
      </w:r>
      <w:r w:rsidR="00EC34F7">
        <w:rPr>
          <w:rFonts w:hint="eastAsia"/>
        </w:rPr>
        <w:t>feature</w:t>
      </w:r>
      <w:r w:rsidR="00EC34F7">
        <w:rPr>
          <w:rFonts w:hint="eastAsia"/>
        </w:rPr>
        <w:t>。</w:t>
      </w:r>
    </w:p>
    <w:p w:rsidR="009719E5" w:rsidRDefault="009719E5" w:rsidP="00D61414">
      <w:pPr>
        <w:pStyle w:val="content"/>
        <w:numPr>
          <w:ilvl w:val="0"/>
          <w:numId w:val="36"/>
        </w:numPr>
        <w:ind w:firstLineChars="0"/>
      </w:pPr>
      <w:r>
        <w:rPr>
          <w:rFonts w:hint="eastAsia"/>
        </w:rPr>
        <w:t>针对图片等，生成的时候符合</w:t>
      </w:r>
      <w:r>
        <w:rPr>
          <w:rFonts w:hint="eastAsia"/>
        </w:rPr>
        <w:t>manifold</w:t>
      </w:r>
      <w:r>
        <w:t xml:space="preserve"> </w:t>
      </w:r>
      <w:r>
        <w:rPr>
          <w:rFonts w:hint="eastAsia"/>
        </w:rPr>
        <w:t>feature</w:t>
      </w:r>
      <w:r>
        <w:rPr>
          <w:rFonts w:hint="eastAsia"/>
        </w:rPr>
        <w:t>的</w:t>
      </w:r>
      <w:r w:rsidR="000137A1">
        <w:rPr>
          <w:rFonts w:hint="eastAsia"/>
        </w:rPr>
        <w:t>，而不是添加</w:t>
      </w:r>
      <w:r w:rsidR="000137A1">
        <w:rPr>
          <w:rFonts w:hint="eastAsia"/>
        </w:rPr>
        <w:t>perturbation</w:t>
      </w:r>
      <w:r w:rsidR="000137A1">
        <w:rPr>
          <w:rFonts w:hint="eastAsia"/>
        </w:rPr>
        <w:t>等</w:t>
      </w:r>
      <w:r w:rsidR="00F85E35">
        <w:rPr>
          <w:rFonts w:hint="eastAsia"/>
        </w:rPr>
        <w:t>，将</w:t>
      </w:r>
      <w:r w:rsidR="00F85E35">
        <w:rPr>
          <w:rFonts w:hint="eastAsia"/>
        </w:rPr>
        <w:t>GAN</w:t>
      </w:r>
      <w:r w:rsidR="00F85E35">
        <w:rPr>
          <w:rFonts w:hint="eastAsia"/>
        </w:rPr>
        <w:t>添加进去</w:t>
      </w:r>
    </w:p>
    <w:p w:rsidR="00CF54DE" w:rsidRDefault="00CF54DE" w:rsidP="00D61414">
      <w:pPr>
        <w:pStyle w:val="content"/>
        <w:numPr>
          <w:ilvl w:val="0"/>
          <w:numId w:val="36"/>
        </w:numPr>
        <w:ind w:firstLineChars="0"/>
      </w:pPr>
      <w:r>
        <w:rPr>
          <w:rFonts w:hint="eastAsia"/>
        </w:rPr>
        <w:t>在增加</w:t>
      </w:r>
      <w:r>
        <w:rPr>
          <w:rFonts w:hint="eastAsia"/>
        </w:rPr>
        <w:t>perturbation</w:t>
      </w:r>
      <w:r>
        <w:rPr>
          <w:rFonts w:hint="eastAsia"/>
        </w:rPr>
        <w:t>时，针对每个类别是否都有一个</w:t>
      </w:r>
      <w:r>
        <w:rPr>
          <w:rFonts w:hint="eastAsia"/>
        </w:rPr>
        <w:t>perturbation</w:t>
      </w:r>
    </w:p>
    <w:p w:rsidR="00FB3374" w:rsidRDefault="00FB3374" w:rsidP="00D61414">
      <w:pPr>
        <w:pStyle w:val="content"/>
        <w:numPr>
          <w:ilvl w:val="0"/>
          <w:numId w:val="3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Defense</w:t>
      </w:r>
      <w:r>
        <w:rPr>
          <w:rFonts w:hint="eastAsia"/>
        </w:rPr>
        <w:t>中一个科可行的思路：找出</w:t>
      </w:r>
      <w:r>
        <w:rPr>
          <w:rFonts w:hint="eastAsia"/>
        </w:rPr>
        <w:t>normal</w:t>
      </w:r>
      <w:r>
        <w:t xml:space="preserve"> </w:t>
      </w:r>
      <w:r>
        <w:rPr>
          <w:rFonts w:hint="eastAsia"/>
        </w:rPr>
        <w:t>samples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adversarial</w:t>
      </w:r>
      <w:r>
        <w:t xml:space="preserve"> </w:t>
      </w:r>
      <w:r>
        <w:rPr>
          <w:rFonts w:hint="eastAsia"/>
        </w:rPr>
        <w:t>samples</w:t>
      </w:r>
      <w:r>
        <w:rPr>
          <w:rFonts w:hint="eastAsia"/>
        </w:rPr>
        <w:t>之间能够区分的</w:t>
      </w:r>
      <w:r>
        <w:rPr>
          <w:rFonts w:hint="eastAsia"/>
        </w:rPr>
        <w:t>feature</w:t>
      </w:r>
      <w:r w:rsidR="009A506A">
        <w:t xml:space="preserve">. </w:t>
      </w:r>
      <w:r w:rsidR="009A506A">
        <w:rPr>
          <w:rFonts w:hint="eastAsia"/>
        </w:rPr>
        <w:t>Differentiate</w:t>
      </w:r>
      <w:r w:rsidR="009A506A">
        <w:t xml:space="preserve"> </w:t>
      </w:r>
      <w:r w:rsidR="009A506A">
        <w:rPr>
          <w:rFonts w:hint="eastAsia"/>
        </w:rPr>
        <w:t>features</w:t>
      </w:r>
    </w:p>
    <w:p w:rsidR="001C6EE8" w:rsidRDefault="001C6EE8" w:rsidP="00D61414">
      <w:pPr>
        <w:pStyle w:val="content"/>
        <w:numPr>
          <w:ilvl w:val="0"/>
          <w:numId w:val="3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malware</w:t>
      </w:r>
      <w:r>
        <w:t xml:space="preserve"> </w:t>
      </w:r>
      <w:r>
        <w:rPr>
          <w:rFonts w:hint="eastAsia"/>
        </w:rPr>
        <w:t>adversarial</w:t>
      </w:r>
      <w:r>
        <w:t xml:space="preserve"> </w:t>
      </w:r>
      <w:r>
        <w:rPr>
          <w:rFonts w:hint="eastAsia"/>
        </w:rPr>
        <w:t>samples</w:t>
      </w:r>
      <w:r>
        <w:rPr>
          <w:rFonts w:hint="eastAsia"/>
        </w:rPr>
        <w:t>生成中必须要保证的是</w:t>
      </w:r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>functionality</w:t>
      </w:r>
    </w:p>
    <w:p w:rsidR="00377140" w:rsidRDefault="00377140" w:rsidP="00D61414">
      <w:pPr>
        <w:pStyle w:val="content"/>
        <w:numPr>
          <w:ilvl w:val="0"/>
          <w:numId w:val="36"/>
        </w:numPr>
        <w:ind w:firstLineChars="0"/>
      </w:pPr>
      <w:r>
        <w:rPr>
          <w:rFonts w:hint="eastAsia"/>
        </w:rPr>
        <w:lastRenderedPageBreak/>
        <w:t>Defense</w:t>
      </w:r>
      <w:r>
        <w:rPr>
          <w:rFonts w:hint="eastAsia"/>
        </w:rPr>
        <w:t>的三种思路：</w:t>
      </w:r>
    </w:p>
    <w:p w:rsidR="00377140" w:rsidRDefault="00377140" w:rsidP="00377140">
      <w:pPr>
        <w:pStyle w:val="content"/>
        <w:numPr>
          <w:ilvl w:val="1"/>
          <w:numId w:val="36"/>
        </w:numPr>
        <w:ind w:firstLineChars="0"/>
      </w:pPr>
      <w:r>
        <w:t>E</w:t>
      </w:r>
      <w:r>
        <w:rPr>
          <w:rFonts w:hint="eastAsia"/>
        </w:rPr>
        <w:t>nhancing</w:t>
      </w:r>
      <w:r>
        <w:t xml:space="preserve">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complexity</w:t>
      </w:r>
    </w:p>
    <w:p w:rsidR="00377140" w:rsidRDefault="0079737D" w:rsidP="00377140">
      <w:pPr>
        <w:pStyle w:val="content"/>
        <w:numPr>
          <w:ilvl w:val="1"/>
          <w:numId w:val="36"/>
        </w:numPr>
        <w:ind w:firstLineChars="0"/>
      </w:pPr>
      <w:r>
        <w:rPr>
          <w:rFonts w:hint="eastAsia"/>
        </w:rPr>
        <w:t>Adversarial</w:t>
      </w:r>
      <w:r>
        <w:t xml:space="preserve"> </w:t>
      </w:r>
      <w:r>
        <w:rPr>
          <w:rFonts w:hint="eastAsia"/>
        </w:rPr>
        <w:t>samples</w:t>
      </w:r>
      <w:r>
        <w:t xml:space="preserve"> </w:t>
      </w:r>
      <w:r>
        <w:rPr>
          <w:rFonts w:hint="eastAsia"/>
        </w:rPr>
        <w:t>detection</w:t>
      </w:r>
      <w:r w:rsidR="004E6B7D">
        <w:rPr>
          <w:rFonts w:hint="eastAsia"/>
        </w:rPr>
        <w:t>：</w:t>
      </w:r>
      <w:r w:rsidR="004E6B7D">
        <w:rPr>
          <w:rFonts w:hint="eastAsia"/>
        </w:rPr>
        <w:t>including</w:t>
      </w:r>
      <w:r w:rsidR="004E6B7D">
        <w:t xml:space="preserve"> </w:t>
      </w:r>
      <w:r w:rsidR="004E6B7D">
        <w:rPr>
          <w:rFonts w:hint="eastAsia"/>
        </w:rPr>
        <w:t>feature</w:t>
      </w:r>
      <w:bookmarkStart w:id="0" w:name="_GoBack"/>
      <w:bookmarkEnd w:id="0"/>
    </w:p>
    <w:p w:rsidR="0079737D" w:rsidRDefault="0079737D" w:rsidP="00377140">
      <w:pPr>
        <w:pStyle w:val="content"/>
        <w:numPr>
          <w:ilvl w:val="1"/>
          <w:numId w:val="36"/>
        </w:numPr>
        <w:ind w:firstLineChars="0"/>
      </w:pPr>
      <w:r>
        <w:rPr>
          <w:rFonts w:hint="eastAsia"/>
        </w:rPr>
        <w:t>Adversarial</w:t>
      </w:r>
      <w:r>
        <w:t xml:space="preserve"> </w:t>
      </w:r>
      <w:r>
        <w:rPr>
          <w:rFonts w:hint="eastAsia"/>
        </w:rPr>
        <w:t>training</w:t>
      </w:r>
    </w:p>
    <w:p w:rsidR="00377140" w:rsidRPr="0065550B" w:rsidRDefault="00D011C3" w:rsidP="00D61414">
      <w:pPr>
        <w:pStyle w:val="content"/>
        <w:numPr>
          <w:ilvl w:val="0"/>
          <w:numId w:val="36"/>
        </w:numPr>
        <w:ind w:firstLineChars="0"/>
      </w:pPr>
      <w:r>
        <w:rPr>
          <w:rFonts w:hint="eastAsia"/>
        </w:rPr>
        <w:t>Attack</w:t>
      </w:r>
      <w:r>
        <w:t xml:space="preserve"> </w:t>
      </w:r>
      <w:r>
        <w:rPr>
          <w:rFonts w:hint="eastAsia"/>
        </w:rPr>
        <w:t>针对</w:t>
      </w:r>
      <w:r>
        <w:rPr>
          <w:rFonts w:hint="eastAsia"/>
        </w:rPr>
        <w:t>defense</w:t>
      </w:r>
      <w:r>
        <w:rPr>
          <w:rFonts w:hint="eastAsia"/>
        </w:rPr>
        <w:t>而言</w:t>
      </w:r>
    </w:p>
    <w:sectPr w:rsidR="00377140" w:rsidRPr="0065550B" w:rsidSect="008A7AC7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DB7" w:rsidRDefault="006C1DB7" w:rsidP="00415356">
      <w:r>
        <w:separator/>
      </w:r>
    </w:p>
  </w:endnote>
  <w:endnote w:type="continuationSeparator" w:id="0">
    <w:p w:rsidR="006C1DB7" w:rsidRDefault="006C1DB7" w:rsidP="0041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DB7" w:rsidRDefault="006C1DB7" w:rsidP="00415356">
      <w:r>
        <w:separator/>
      </w:r>
    </w:p>
  </w:footnote>
  <w:footnote w:type="continuationSeparator" w:id="0">
    <w:p w:rsidR="006C1DB7" w:rsidRDefault="006C1DB7" w:rsidP="00415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01D42"/>
    <w:multiLevelType w:val="hybridMultilevel"/>
    <w:tmpl w:val="2D62919A"/>
    <w:lvl w:ilvl="0" w:tplc="68AC2D9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4C196D"/>
    <w:multiLevelType w:val="hybridMultilevel"/>
    <w:tmpl w:val="7EF85EF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10570C0E"/>
    <w:multiLevelType w:val="hybridMultilevel"/>
    <w:tmpl w:val="667038B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3CC32D1"/>
    <w:multiLevelType w:val="hybridMultilevel"/>
    <w:tmpl w:val="4E66238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16F73BF8"/>
    <w:multiLevelType w:val="hybridMultilevel"/>
    <w:tmpl w:val="9984F58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8800C6C"/>
    <w:multiLevelType w:val="multilevel"/>
    <w:tmpl w:val="D3B2F30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8814163"/>
    <w:multiLevelType w:val="hybridMultilevel"/>
    <w:tmpl w:val="7E5C03B2"/>
    <w:lvl w:ilvl="0" w:tplc="68AC2D9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0017FC"/>
    <w:multiLevelType w:val="hybridMultilevel"/>
    <w:tmpl w:val="9BF2291C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10B5340"/>
    <w:multiLevelType w:val="hybridMultilevel"/>
    <w:tmpl w:val="EA0A0760"/>
    <w:lvl w:ilvl="0" w:tplc="68AC2D9A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7F6DFD"/>
    <w:multiLevelType w:val="hybridMultilevel"/>
    <w:tmpl w:val="85EC282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509773C"/>
    <w:multiLevelType w:val="hybridMultilevel"/>
    <w:tmpl w:val="18DC2B4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75E75FE"/>
    <w:multiLevelType w:val="hybridMultilevel"/>
    <w:tmpl w:val="33440B9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7FA4D4F"/>
    <w:multiLevelType w:val="hybridMultilevel"/>
    <w:tmpl w:val="342E4B1E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2C8D61FE"/>
    <w:multiLevelType w:val="hybridMultilevel"/>
    <w:tmpl w:val="196CCE64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3C00E27"/>
    <w:multiLevelType w:val="hybridMultilevel"/>
    <w:tmpl w:val="33440B9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69E17BD"/>
    <w:multiLevelType w:val="hybridMultilevel"/>
    <w:tmpl w:val="C96E201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8747901"/>
    <w:multiLevelType w:val="hybridMultilevel"/>
    <w:tmpl w:val="F58207B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48465A42"/>
    <w:multiLevelType w:val="hybridMultilevel"/>
    <w:tmpl w:val="BC9C67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A375230"/>
    <w:multiLevelType w:val="hybridMultilevel"/>
    <w:tmpl w:val="F16C4E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DD23607"/>
    <w:multiLevelType w:val="hybridMultilevel"/>
    <w:tmpl w:val="1A326BF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4FD55F51"/>
    <w:multiLevelType w:val="hybridMultilevel"/>
    <w:tmpl w:val="CA6C23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57113AB"/>
    <w:multiLevelType w:val="hybridMultilevel"/>
    <w:tmpl w:val="7232610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D3B5F57"/>
    <w:multiLevelType w:val="hybridMultilevel"/>
    <w:tmpl w:val="913E64C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14441F0"/>
    <w:multiLevelType w:val="hybridMultilevel"/>
    <w:tmpl w:val="6A76AB3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5CD36B7"/>
    <w:multiLevelType w:val="hybridMultilevel"/>
    <w:tmpl w:val="87C061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65934F4"/>
    <w:multiLevelType w:val="hybridMultilevel"/>
    <w:tmpl w:val="6E7027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B1C586C"/>
    <w:multiLevelType w:val="hybridMultilevel"/>
    <w:tmpl w:val="D32E01B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D256D68"/>
    <w:multiLevelType w:val="hybridMultilevel"/>
    <w:tmpl w:val="E30ABAE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6DA51036"/>
    <w:multiLevelType w:val="hybridMultilevel"/>
    <w:tmpl w:val="3B7C945E"/>
    <w:lvl w:ilvl="0" w:tplc="03EA8DA2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749E1CC9"/>
    <w:multiLevelType w:val="hybridMultilevel"/>
    <w:tmpl w:val="C31CC5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7857B0C"/>
    <w:multiLevelType w:val="hybridMultilevel"/>
    <w:tmpl w:val="38AA275C"/>
    <w:lvl w:ilvl="0" w:tplc="9DDEE3F2">
      <w:start w:val="1"/>
      <w:numFmt w:val="decimal"/>
      <w:pStyle w:val="a"/>
      <w:lvlText w:val="[%1]"/>
      <w:lvlJc w:val="left"/>
      <w:pPr>
        <w:ind w:left="567" w:hanging="56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88F61E8"/>
    <w:multiLevelType w:val="hybridMultilevel"/>
    <w:tmpl w:val="7F8464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A636AEA"/>
    <w:multiLevelType w:val="hybridMultilevel"/>
    <w:tmpl w:val="ACD60F1C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7C773B2D"/>
    <w:multiLevelType w:val="hybridMultilevel"/>
    <w:tmpl w:val="DCE8350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7F1230D6"/>
    <w:multiLevelType w:val="hybridMultilevel"/>
    <w:tmpl w:val="124AEB9A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0"/>
  </w:num>
  <w:num w:numId="3">
    <w:abstractNumId w:val="5"/>
  </w:num>
  <w:num w:numId="4">
    <w:abstractNumId w:val="28"/>
  </w:num>
  <w:num w:numId="5">
    <w:abstractNumId w:val="14"/>
  </w:num>
  <w:num w:numId="6">
    <w:abstractNumId w:val="4"/>
  </w:num>
  <w:num w:numId="7">
    <w:abstractNumId w:val="7"/>
  </w:num>
  <w:num w:numId="8">
    <w:abstractNumId w:val="29"/>
  </w:num>
  <w:num w:numId="9">
    <w:abstractNumId w:val="19"/>
  </w:num>
  <w:num w:numId="10">
    <w:abstractNumId w:val="24"/>
  </w:num>
  <w:num w:numId="11">
    <w:abstractNumId w:val="22"/>
  </w:num>
  <w:num w:numId="12">
    <w:abstractNumId w:val="23"/>
  </w:num>
  <w:num w:numId="13">
    <w:abstractNumId w:val="17"/>
  </w:num>
  <w:num w:numId="14">
    <w:abstractNumId w:val="27"/>
  </w:num>
  <w:num w:numId="15">
    <w:abstractNumId w:val="20"/>
  </w:num>
  <w:num w:numId="16">
    <w:abstractNumId w:val="11"/>
  </w:num>
  <w:num w:numId="17">
    <w:abstractNumId w:val="12"/>
  </w:num>
  <w:num w:numId="18">
    <w:abstractNumId w:val="2"/>
  </w:num>
  <w:num w:numId="19">
    <w:abstractNumId w:val="34"/>
  </w:num>
  <w:num w:numId="20">
    <w:abstractNumId w:val="16"/>
  </w:num>
  <w:num w:numId="21">
    <w:abstractNumId w:val="10"/>
  </w:num>
  <w:num w:numId="22">
    <w:abstractNumId w:val="9"/>
  </w:num>
  <w:num w:numId="23">
    <w:abstractNumId w:val="13"/>
  </w:num>
  <w:num w:numId="24">
    <w:abstractNumId w:val="3"/>
  </w:num>
  <w:num w:numId="25">
    <w:abstractNumId w:val="32"/>
  </w:num>
  <w:num w:numId="26">
    <w:abstractNumId w:val="33"/>
  </w:num>
  <w:num w:numId="27">
    <w:abstractNumId w:val="25"/>
  </w:num>
  <w:num w:numId="28">
    <w:abstractNumId w:val="26"/>
  </w:num>
  <w:num w:numId="29">
    <w:abstractNumId w:val="1"/>
  </w:num>
  <w:num w:numId="30">
    <w:abstractNumId w:val="21"/>
  </w:num>
  <w:num w:numId="31">
    <w:abstractNumId w:val="18"/>
  </w:num>
  <w:num w:numId="32">
    <w:abstractNumId w:val="6"/>
  </w:num>
  <w:num w:numId="33">
    <w:abstractNumId w:val="8"/>
  </w:num>
  <w:num w:numId="34">
    <w:abstractNumId w:val="0"/>
  </w:num>
  <w:num w:numId="35">
    <w:abstractNumId w:val="15"/>
  </w:num>
  <w:num w:numId="36">
    <w:abstractNumId w:val="3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YytDA0MLYwMbYwMDBT0lEKTi0uzszPAykwrAUAZGDg/CwAAAA="/>
  </w:docVars>
  <w:rsids>
    <w:rsidRoot w:val="00B744B4"/>
    <w:rsid w:val="000001BA"/>
    <w:rsid w:val="0000119E"/>
    <w:rsid w:val="00001717"/>
    <w:rsid w:val="00001961"/>
    <w:rsid w:val="00001B26"/>
    <w:rsid w:val="00003902"/>
    <w:rsid w:val="00003996"/>
    <w:rsid w:val="00003BA8"/>
    <w:rsid w:val="00003DE7"/>
    <w:rsid w:val="00004518"/>
    <w:rsid w:val="000048AD"/>
    <w:rsid w:val="00004BC8"/>
    <w:rsid w:val="00004F98"/>
    <w:rsid w:val="000057A7"/>
    <w:rsid w:val="00005808"/>
    <w:rsid w:val="00005882"/>
    <w:rsid w:val="00005BF2"/>
    <w:rsid w:val="00006A95"/>
    <w:rsid w:val="00006CC3"/>
    <w:rsid w:val="00006D52"/>
    <w:rsid w:val="00007D10"/>
    <w:rsid w:val="000100C2"/>
    <w:rsid w:val="0001011E"/>
    <w:rsid w:val="00010800"/>
    <w:rsid w:val="000109B7"/>
    <w:rsid w:val="00010CD8"/>
    <w:rsid w:val="000115CC"/>
    <w:rsid w:val="00012086"/>
    <w:rsid w:val="000123FE"/>
    <w:rsid w:val="000125AB"/>
    <w:rsid w:val="0001287E"/>
    <w:rsid w:val="00012932"/>
    <w:rsid w:val="00012D99"/>
    <w:rsid w:val="000136DF"/>
    <w:rsid w:val="00013737"/>
    <w:rsid w:val="000137A1"/>
    <w:rsid w:val="000137E2"/>
    <w:rsid w:val="00013873"/>
    <w:rsid w:val="000140FD"/>
    <w:rsid w:val="00014355"/>
    <w:rsid w:val="00014541"/>
    <w:rsid w:val="000147BF"/>
    <w:rsid w:val="0001546A"/>
    <w:rsid w:val="00015849"/>
    <w:rsid w:val="00015F18"/>
    <w:rsid w:val="00016660"/>
    <w:rsid w:val="00016EF8"/>
    <w:rsid w:val="00020312"/>
    <w:rsid w:val="00020F18"/>
    <w:rsid w:val="000214A3"/>
    <w:rsid w:val="0002156A"/>
    <w:rsid w:val="000217AC"/>
    <w:rsid w:val="00022A61"/>
    <w:rsid w:val="00022D91"/>
    <w:rsid w:val="000233D2"/>
    <w:rsid w:val="00023400"/>
    <w:rsid w:val="0002355C"/>
    <w:rsid w:val="0002382B"/>
    <w:rsid w:val="00023885"/>
    <w:rsid w:val="00023D00"/>
    <w:rsid w:val="0002537E"/>
    <w:rsid w:val="0002585E"/>
    <w:rsid w:val="00025CBB"/>
    <w:rsid w:val="00025D63"/>
    <w:rsid w:val="000274BB"/>
    <w:rsid w:val="00027BA0"/>
    <w:rsid w:val="00027E84"/>
    <w:rsid w:val="00027EB4"/>
    <w:rsid w:val="00030CDC"/>
    <w:rsid w:val="00031696"/>
    <w:rsid w:val="00032087"/>
    <w:rsid w:val="000326B5"/>
    <w:rsid w:val="00032E24"/>
    <w:rsid w:val="000345DB"/>
    <w:rsid w:val="0003472A"/>
    <w:rsid w:val="00034C52"/>
    <w:rsid w:val="00035E9B"/>
    <w:rsid w:val="00036B7F"/>
    <w:rsid w:val="0004006E"/>
    <w:rsid w:val="00040191"/>
    <w:rsid w:val="00040B52"/>
    <w:rsid w:val="00040CE5"/>
    <w:rsid w:val="00040EAD"/>
    <w:rsid w:val="0004193F"/>
    <w:rsid w:val="00041EDA"/>
    <w:rsid w:val="00042176"/>
    <w:rsid w:val="00042EB2"/>
    <w:rsid w:val="0004304A"/>
    <w:rsid w:val="00043353"/>
    <w:rsid w:val="00043899"/>
    <w:rsid w:val="00043979"/>
    <w:rsid w:val="00043AC1"/>
    <w:rsid w:val="00045479"/>
    <w:rsid w:val="000462A9"/>
    <w:rsid w:val="00047636"/>
    <w:rsid w:val="00047A35"/>
    <w:rsid w:val="00047D4E"/>
    <w:rsid w:val="00047E24"/>
    <w:rsid w:val="000505E5"/>
    <w:rsid w:val="0005068A"/>
    <w:rsid w:val="000512EB"/>
    <w:rsid w:val="00051798"/>
    <w:rsid w:val="00051AC1"/>
    <w:rsid w:val="00051B07"/>
    <w:rsid w:val="00051C2F"/>
    <w:rsid w:val="00051D77"/>
    <w:rsid w:val="00052EA1"/>
    <w:rsid w:val="000530BB"/>
    <w:rsid w:val="00053EAC"/>
    <w:rsid w:val="00054597"/>
    <w:rsid w:val="00055EB7"/>
    <w:rsid w:val="000563B8"/>
    <w:rsid w:val="0005669A"/>
    <w:rsid w:val="0005672C"/>
    <w:rsid w:val="000573B6"/>
    <w:rsid w:val="0005766C"/>
    <w:rsid w:val="0006034F"/>
    <w:rsid w:val="00060B5F"/>
    <w:rsid w:val="00060DFB"/>
    <w:rsid w:val="00060FE3"/>
    <w:rsid w:val="000616CC"/>
    <w:rsid w:val="00061B6F"/>
    <w:rsid w:val="00061FD5"/>
    <w:rsid w:val="00062454"/>
    <w:rsid w:val="0006262A"/>
    <w:rsid w:val="00063097"/>
    <w:rsid w:val="000633B2"/>
    <w:rsid w:val="00063B7B"/>
    <w:rsid w:val="000642F1"/>
    <w:rsid w:val="0006460B"/>
    <w:rsid w:val="00064B35"/>
    <w:rsid w:val="0006574B"/>
    <w:rsid w:val="00065FA2"/>
    <w:rsid w:val="00066AB6"/>
    <w:rsid w:val="0006761D"/>
    <w:rsid w:val="00067909"/>
    <w:rsid w:val="00067DC0"/>
    <w:rsid w:val="00070027"/>
    <w:rsid w:val="00070476"/>
    <w:rsid w:val="0007063A"/>
    <w:rsid w:val="000710AB"/>
    <w:rsid w:val="00071A08"/>
    <w:rsid w:val="0007204B"/>
    <w:rsid w:val="000727A0"/>
    <w:rsid w:val="0007314D"/>
    <w:rsid w:val="0007367E"/>
    <w:rsid w:val="00073D85"/>
    <w:rsid w:val="00074B92"/>
    <w:rsid w:val="00074DB6"/>
    <w:rsid w:val="00075097"/>
    <w:rsid w:val="0007543F"/>
    <w:rsid w:val="00075621"/>
    <w:rsid w:val="0007584C"/>
    <w:rsid w:val="00075BF7"/>
    <w:rsid w:val="00075CFE"/>
    <w:rsid w:val="000760E6"/>
    <w:rsid w:val="000761B6"/>
    <w:rsid w:val="000762EC"/>
    <w:rsid w:val="00076395"/>
    <w:rsid w:val="0007668A"/>
    <w:rsid w:val="0007737D"/>
    <w:rsid w:val="00080274"/>
    <w:rsid w:val="0008043D"/>
    <w:rsid w:val="000806B7"/>
    <w:rsid w:val="000808FD"/>
    <w:rsid w:val="00080F71"/>
    <w:rsid w:val="000818F9"/>
    <w:rsid w:val="00081E5A"/>
    <w:rsid w:val="00082992"/>
    <w:rsid w:val="00083386"/>
    <w:rsid w:val="00083570"/>
    <w:rsid w:val="000838EF"/>
    <w:rsid w:val="00083A91"/>
    <w:rsid w:val="00083EFC"/>
    <w:rsid w:val="00084E17"/>
    <w:rsid w:val="0008529F"/>
    <w:rsid w:val="00085833"/>
    <w:rsid w:val="00085FD1"/>
    <w:rsid w:val="00086536"/>
    <w:rsid w:val="000871C5"/>
    <w:rsid w:val="00087ADB"/>
    <w:rsid w:val="00090797"/>
    <w:rsid w:val="00090DB8"/>
    <w:rsid w:val="00090EE1"/>
    <w:rsid w:val="00091148"/>
    <w:rsid w:val="000924F1"/>
    <w:rsid w:val="00092A4E"/>
    <w:rsid w:val="00093F1F"/>
    <w:rsid w:val="00094ED5"/>
    <w:rsid w:val="00094FC8"/>
    <w:rsid w:val="00095352"/>
    <w:rsid w:val="00095713"/>
    <w:rsid w:val="0009611D"/>
    <w:rsid w:val="0009663B"/>
    <w:rsid w:val="00096AF1"/>
    <w:rsid w:val="00096C26"/>
    <w:rsid w:val="00096D63"/>
    <w:rsid w:val="000971BE"/>
    <w:rsid w:val="00097342"/>
    <w:rsid w:val="00097D35"/>
    <w:rsid w:val="000A0193"/>
    <w:rsid w:val="000A063C"/>
    <w:rsid w:val="000A08FD"/>
    <w:rsid w:val="000A09B7"/>
    <w:rsid w:val="000A1182"/>
    <w:rsid w:val="000A1513"/>
    <w:rsid w:val="000A2BB1"/>
    <w:rsid w:val="000A2E3E"/>
    <w:rsid w:val="000A3113"/>
    <w:rsid w:val="000A35F4"/>
    <w:rsid w:val="000A4A80"/>
    <w:rsid w:val="000A4D20"/>
    <w:rsid w:val="000A5AFE"/>
    <w:rsid w:val="000A6753"/>
    <w:rsid w:val="000A6AB3"/>
    <w:rsid w:val="000A6E85"/>
    <w:rsid w:val="000A738D"/>
    <w:rsid w:val="000B1638"/>
    <w:rsid w:val="000B200B"/>
    <w:rsid w:val="000B26F5"/>
    <w:rsid w:val="000B29AF"/>
    <w:rsid w:val="000B3559"/>
    <w:rsid w:val="000B41A9"/>
    <w:rsid w:val="000B4729"/>
    <w:rsid w:val="000B49D9"/>
    <w:rsid w:val="000B4ADB"/>
    <w:rsid w:val="000B4B52"/>
    <w:rsid w:val="000B4DBA"/>
    <w:rsid w:val="000B5143"/>
    <w:rsid w:val="000B5D23"/>
    <w:rsid w:val="000B630C"/>
    <w:rsid w:val="000B64D0"/>
    <w:rsid w:val="000B7265"/>
    <w:rsid w:val="000B7695"/>
    <w:rsid w:val="000B7C4A"/>
    <w:rsid w:val="000B7E6C"/>
    <w:rsid w:val="000B7ED3"/>
    <w:rsid w:val="000B7FA5"/>
    <w:rsid w:val="000B7FF0"/>
    <w:rsid w:val="000C06C8"/>
    <w:rsid w:val="000C1ADD"/>
    <w:rsid w:val="000C29BA"/>
    <w:rsid w:val="000C2AA9"/>
    <w:rsid w:val="000C2D1A"/>
    <w:rsid w:val="000C2D73"/>
    <w:rsid w:val="000C2DBB"/>
    <w:rsid w:val="000C30CB"/>
    <w:rsid w:val="000C3416"/>
    <w:rsid w:val="000C3745"/>
    <w:rsid w:val="000C39F3"/>
    <w:rsid w:val="000C4118"/>
    <w:rsid w:val="000C528B"/>
    <w:rsid w:val="000C5FBC"/>
    <w:rsid w:val="000C61F8"/>
    <w:rsid w:val="000C6743"/>
    <w:rsid w:val="000C7051"/>
    <w:rsid w:val="000C7C8E"/>
    <w:rsid w:val="000D0AAC"/>
    <w:rsid w:val="000D13F5"/>
    <w:rsid w:val="000D1E81"/>
    <w:rsid w:val="000D1F8C"/>
    <w:rsid w:val="000D21DD"/>
    <w:rsid w:val="000D22BB"/>
    <w:rsid w:val="000D2C8E"/>
    <w:rsid w:val="000D3061"/>
    <w:rsid w:val="000D3523"/>
    <w:rsid w:val="000D382F"/>
    <w:rsid w:val="000D3B1F"/>
    <w:rsid w:val="000D3C28"/>
    <w:rsid w:val="000D4000"/>
    <w:rsid w:val="000D453B"/>
    <w:rsid w:val="000D5CBB"/>
    <w:rsid w:val="000D6AA2"/>
    <w:rsid w:val="000D6C6D"/>
    <w:rsid w:val="000D7015"/>
    <w:rsid w:val="000D73EE"/>
    <w:rsid w:val="000D7A06"/>
    <w:rsid w:val="000D7C6B"/>
    <w:rsid w:val="000E0143"/>
    <w:rsid w:val="000E0870"/>
    <w:rsid w:val="000E0EC1"/>
    <w:rsid w:val="000E173D"/>
    <w:rsid w:val="000E19A3"/>
    <w:rsid w:val="000E34F6"/>
    <w:rsid w:val="000E39B4"/>
    <w:rsid w:val="000E47B1"/>
    <w:rsid w:val="000E4934"/>
    <w:rsid w:val="000E4D2A"/>
    <w:rsid w:val="000E554D"/>
    <w:rsid w:val="000E5853"/>
    <w:rsid w:val="000E5ECD"/>
    <w:rsid w:val="000E689C"/>
    <w:rsid w:val="000E6C5A"/>
    <w:rsid w:val="000E71C1"/>
    <w:rsid w:val="000E7212"/>
    <w:rsid w:val="000E76E7"/>
    <w:rsid w:val="000E7F94"/>
    <w:rsid w:val="000F03E2"/>
    <w:rsid w:val="000F0B9A"/>
    <w:rsid w:val="000F24E8"/>
    <w:rsid w:val="000F28EC"/>
    <w:rsid w:val="000F2A74"/>
    <w:rsid w:val="000F32F7"/>
    <w:rsid w:val="000F3461"/>
    <w:rsid w:val="000F43D7"/>
    <w:rsid w:val="000F4BDB"/>
    <w:rsid w:val="000F7217"/>
    <w:rsid w:val="0010041E"/>
    <w:rsid w:val="00100AFF"/>
    <w:rsid w:val="00100F2E"/>
    <w:rsid w:val="0010128E"/>
    <w:rsid w:val="001014EE"/>
    <w:rsid w:val="00101731"/>
    <w:rsid w:val="001019CC"/>
    <w:rsid w:val="00101F39"/>
    <w:rsid w:val="001026B0"/>
    <w:rsid w:val="00102957"/>
    <w:rsid w:val="0010299F"/>
    <w:rsid w:val="001030D0"/>
    <w:rsid w:val="001032A4"/>
    <w:rsid w:val="001039E2"/>
    <w:rsid w:val="001046EF"/>
    <w:rsid w:val="00104811"/>
    <w:rsid w:val="00104C74"/>
    <w:rsid w:val="001051FD"/>
    <w:rsid w:val="00105A0B"/>
    <w:rsid w:val="00105E87"/>
    <w:rsid w:val="00106E59"/>
    <w:rsid w:val="00107481"/>
    <w:rsid w:val="00107B2A"/>
    <w:rsid w:val="00110263"/>
    <w:rsid w:val="001103F5"/>
    <w:rsid w:val="0011052C"/>
    <w:rsid w:val="001108B4"/>
    <w:rsid w:val="00111025"/>
    <w:rsid w:val="00111B31"/>
    <w:rsid w:val="001120D3"/>
    <w:rsid w:val="0011251E"/>
    <w:rsid w:val="001125A0"/>
    <w:rsid w:val="00112B23"/>
    <w:rsid w:val="001132E7"/>
    <w:rsid w:val="00113933"/>
    <w:rsid w:val="00114A2B"/>
    <w:rsid w:val="00114A45"/>
    <w:rsid w:val="00114BAA"/>
    <w:rsid w:val="0011502D"/>
    <w:rsid w:val="001151D1"/>
    <w:rsid w:val="00116594"/>
    <w:rsid w:val="001167F4"/>
    <w:rsid w:val="00116E4B"/>
    <w:rsid w:val="00117046"/>
    <w:rsid w:val="00117E0E"/>
    <w:rsid w:val="00120767"/>
    <w:rsid w:val="00120966"/>
    <w:rsid w:val="001227B7"/>
    <w:rsid w:val="001228F5"/>
    <w:rsid w:val="00122AB7"/>
    <w:rsid w:val="00122BF7"/>
    <w:rsid w:val="00123880"/>
    <w:rsid w:val="001239DE"/>
    <w:rsid w:val="00123D98"/>
    <w:rsid w:val="0012409F"/>
    <w:rsid w:val="00124708"/>
    <w:rsid w:val="00124C36"/>
    <w:rsid w:val="001251C6"/>
    <w:rsid w:val="00125852"/>
    <w:rsid w:val="00126019"/>
    <w:rsid w:val="001269C2"/>
    <w:rsid w:val="00126D8F"/>
    <w:rsid w:val="001272AD"/>
    <w:rsid w:val="00130035"/>
    <w:rsid w:val="00130248"/>
    <w:rsid w:val="00130582"/>
    <w:rsid w:val="001308C6"/>
    <w:rsid w:val="00130A48"/>
    <w:rsid w:val="0013122D"/>
    <w:rsid w:val="00132D91"/>
    <w:rsid w:val="00133777"/>
    <w:rsid w:val="00134347"/>
    <w:rsid w:val="0013454F"/>
    <w:rsid w:val="001345C9"/>
    <w:rsid w:val="001350F5"/>
    <w:rsid w:val="00135688"/>
    <w:rsid w:val="001359B8"/>
    <w:rsid w:val="00135CBD"/>
    <w:rsid w:val="00136368"/>
    <w:rsid w:val="00136CA4"/>
    <w:rsid w:val="00136D27"/>
    <w:rsid w:val="00136DA9"/>
    <w:rsid w:val="00136F29"/>
    <w:rsid w:val="0013746C"/>
    <w:rsid w:val="00140EEA"/>
    <w:rsid w:val="001417B9"/>
    <w:rsid w:val="001417F3"/>
    <w:rsid w:val="00142023"/>
    <w:rsid w:val="001422F3"/>
    <w:rsid w:val="001425E1"/>
    <w:rsid w:val="00142705"/>
    <w:rsid w:val="001427F1"/>
    <w:rsid w:val="001428DB"/>
    <w:rsid w:val="0014297E"/>
    <w:rsid w:val="00142E33"/>
    <w:rsid w:val="00142F00"/>
    <w:rsid w:val="00143176"/>
    <w:rsid w:val="001440BE"/>
    <w:rsid w:val="00145126"/>
    <w:rsid w:val="0014527F"/>
    <w:rsid w:val="001452A8"/>
    <w:rsid w:val="001461C2"/>
    <w:rsid w:val="00147FC1"/>
    <w:rsid w:val="00147FFA"/>
    <w:rsid w:val="00150094"/>
    <w:rsid w:val="00150D01"/>
    <w:rsid w:val="00151008"/>
    <w:rsid w:val="001512CE"/>
    <w:rsid w:val="00151385"/>
    <w:rsid w:val="001516D7"/>
    <w:rsid w:val="00152320"/>
    <w:rsid w:val="001524FD"/>
    <w:rsid w:val="00152734"/>
    <w:rsid w:val="00152CFD"/>
    <w:rsid w:val="00152E85"/>
    <w:rsid w:val="001538A5"/>
    <w:rsid w:val="00154048"/>
    <w:rsid w:val="001547E6"/>
    <w:rsid w:val="0015489B"/>
    <w:rsid w:val="00154DE6"/>
    <w:rsid w:val="001551A8"/>
    <w:rsid w:val="00155D86"/>
    <w:rsid w:val="001562B7"/>
    <w:rsid w:val="00157034"/>
    <w:rsid w:val="0015718E"/>
    <w:rsid w:val="001573C6"/>
    <w:rsid w:val="00157A22"/>
    <w:rsid w:val="00160012"/>
    <w:rsid w:val="001600E1"/>
    <w:rsid w:val="001606A1"/>
    <w:rsid w:val="00161084"/>
    <w:rsid w:val="00161131"/>
    <w:rsid w:val="0016113A"/>
    <w:rsid w:val="001613A1"/>
    <w:rsid w:val="001613E5"/>
    <w:rsid w:val="00161971"/>
    <w:rsid w:val="00161991"/>
    <w:rsid w:val="00161C3F"/>
    <w:rsid w:val="00162B5E"/>
    <w:rsid w:val="001633D9"/>
    <w:rsid w:val="0016381F"/>
    <w:rsid w:val="0016511C"/>
    <w:rsid w:val="00165165"/>
    <w:rsid w:val="001655E0"/>
    <w:rsid w:val="0016644F"/>
    <w:rsid w:val="00166547"/>
    <w:rsid w:val="0016677B"/>
    <w:rsid w:val="00166AFA"/>
    <w:rsid w:val="00166BD9"/>
    <w:rsid w:val="00167524"/>
    <w:rsid w:val="001704F4"/>
    <w:rsid w:val="00170AAA"/>
    <w:rsid w:val="00170E37"/>
    <w:rsid w:val="00171392"/>
    <w:rsid w:val="00171848"/>
    <w:rsid w:val="00171BEC"/>
    <w:rsid w:val="00171EA4"/>
    <w:rsid w:val="00172263"/>
    <w:rsid w:val="001727CB"/>
    <w:rsid w:val="00172DDB"/>
    <w:rsid w:val="0017306E"/>
    <w:rsid w:val="0017367C"/>
    <w:rsid w:val="001741AA"/>
    <w:rsid w:val="00174CA1"/>
    <w:rsid w:val="00174D92"/>
    <w:rsid w:val="00174E2E"/>
    <w:rsid w:val="00175245"/>
    <w:rsid w:val="00175B91"/>
    <w:rsid w:val="00176317"/>
    <w:rsid w:val="001766DB"/>
    <w:rsid w:val="0017676E"/>
    <w:rsid w:val="00176BE6"/>
    <w:rsid w:val="001777DF"/>
    <w:rsid w:val="00177E72"/>
    <w:rsid w:val="0018079C"/>
    <w:rsid w:val="001808BC"/>
    <w:rsid w:val="00180ADB"/>
    <w:rsid w:val="001810D6"/>
    <w:rsid w:val="001814AD"/>
    <w:rsid w:val="00182BC3"/>
    <w:rsid w:val="00182FAE"/>
    <w:rsid w:val="00183559"/>
    <w:rsid w:val="001835A7"/>
    <w:rsid w:val="00183687"/>
    <w:rsid w:val="00183ED5"/>
    <w:rsid w:val="00183FA8"/>
    <w:rsid w:val="001843B1"/>
    <w:rsid w:val="00184622"/>
    <w:rsid w:val="00184746"/>
    <w:rsid w:val="0018662E"/>
    <w:rsid w:val="00186751"/>
    <w:rsid w:val="00186D18"/>
    <w:rsid w:val="001870F6"/>
    <w:rsid w:val="0018740C"/>
    <w:rsid w:val="001874EA"/>
    <w:rsid w:val="00187AAA"/>
    <w:rsid w:val="0019097A"/>
    <w:rsid w:val="00190A01"/>
    <w:rsid w:val="00190C6A"/>
    <w:rsid w:val="00191591"/>
    <w:rsid w:val="00191871"/>
    <w:rsid w:val="0019196C"/>
    <w:rsid w:val="001921C2"/>
    <w:rsid w:val="001924A9"/>
    <w:rsid w:val="0019288D"/>
    <w:rsid w:val="00192EFF"/>
    <w:rsid w:val="0019333A"/>
    <w:rsid w:val="0019361D"/>
    <w:rsid w:val="00193792"/>
    <w:rsid w:val="00193C57"/>
    <w:rsid w:val="00194A6A"/>
    <w:rsid w:val="00194F64"/>
    <w:rsid w:val="00195043"/>
    <w:rsid w:val="0019507B"/>
    <w:rsid w:val="00195420"/>
    <w:rsid w:val="0019573A"/>
    <w:rsid w:val="00195A4C"/>
    <w:rsid w:val="00195A52"/>
    <w:rsid w:val="00195A77"/>
    <w:rsid w:val="0019627C"/>
    <w:rsid w:val="0019698C"/>
    <w:rsid w:val="00196A1B"/>
    <w:rsid w:val="00197093"/>
    <w:rsid w:val="001A03E3"/>
    <w:rsid w:val="001A05B7"/>
    <w:rsid w:val="001A0D20"/>
    <w:rsid w:val="001A1E1D"/>
    <w:rsid w:val="001A2E3C"/>
    <w:rsid w:val="001A3618"/>
    <w:rsid w:val="001A3D09"/>
    <w:rsid w:val="001A40BE"/>
    <w:rsid w:val="001A51D0"/>
    <w:rsid w:val="001A53A3"/>
    <w:rsid w:val="001A5579"/>
    <w:rsid w:val="001A56BF"/>
    <w:rsid w:val="001A63BB"/>
    <w:rsid w:val="001A6812"/>
    <w:rsid w:val="001A6D83"/>
    <w:rsid w:val="001A716D"/>
    <w:rsid w:val="001A7485"/>
    <w:rsid w:val="001A7846"/>
    <w:rsid w:val="001A7EF4"/>
    <w:rsid w:val="001A7F8F"/>
    <w:rsid w:val="001B024A"/>
    <w:rsid w:val="001B048A"/>
    <w:rsid w:val="001B074B"/>
    <w:rsid w:val="001B116C"/>
    <w:rsid w:val="001B16D3"/>
    <w:rsid w:val="001B16E4"/>
    <w:rsid w:val="001B2144"/>
    <w:rsid w:val="001B2205"/>
    <w:rsid w:val="001B2387"/>
    <w:rsid w:val="001B2620"/>
    <w:rsid w:val="001B2B4A"/>
    <w:rsid w:val="001B33E2"/>
    <w:rsid w:val="001B3EC2"/>
    <w:rsid w:val="001B40DA"/>
    <w:rsid w:val="001B681F"/>
    <w:rsid w:val="001B6EA5"/>
    <w:rsid w:val="001B76A0"/>
    <w:rsid w:val="001C159B"/>
    <w:rsid w:val="001C194C"/>
    <w:rsid w:val="001C2295"/>
    <w:rsid w:val="001C2A6E"/>
    <w:rsid w:val="001C2E38"/>
    <w:rsid w:val="001C312F"/>
    <w:rsid w:val="001C324F"/>
    <w:rsid w:val="001C34AF"/>
    <w:rsid w:val="001C437D"/>
    <w:rsid w:val="001C4A2D"/>
    <w:rsid w:val="001C4D66"/>
    <w:rsid w:val="001C4EB5"/>
    <w:rsid w:val="001C5098"/>
    <w:rsid w:val="001C5244"/>
    <w:rsid w:val="001C5478"/>
    <w:rsid w:val="001C55FD"/>
    <w:rsid w:val="001C56DC"/>
    <w:rsid w:val="001C6714"/>
    <w:rsid w:val="001C6BAB"/>
    <w:rsid w:val="001C6EA0"/>
    <w:rsid w:val="001C6EE8"/>
    <w:rsid w:val="001C7267"/>
    <w:rsid w:val="001C7564"/>
    <w:rsid w:val="001C7E24"/>
    <w:rsid w:val="001D037C"/>
    <w:rsid w:val="001D0540"/>
    <w:rsid w:val="001D146C"/>
    <w:rsid w:val="001D18E0"/>
    <w:rsid w:val="001D1AA8"/>
    <w:rsid w:val="001D1FF6"/>
    <w:rsid w:val="001D221E"/>
    <w:rsid w:val="001D2710"/>
    <w:rsid w:val="001D2DA5"/>
    <w:rsid w:val="001D34C6"/>
    <w:rsid w:val="001D34C8"/>
    <w:rsid w:val="001D352B"/>
    <w:rsid w:val="001D41AD"/>
    <w:rsid w:val="001D450C"/>
    <w:rsid w:val="001D5012"/>
    <w:rsid w:val="001D5380"/>
    <w:rsid w:val="001D539B"/>
    <w:rsid w:val="001D5D4A"/>
    <w:rsid w:val="001D60D4"/>
    <w:rsid w:val="001D667F"/>
    <w:rsid w:val="001D6C39"/>
    <w:rsid w:val="001D70B3"/>
    <w:rsid w:val="001D7233"/>
    <w:rsid w:val="001D7A28"/>
    <w:rsid w:val="001D7B6C"/>
    <w:rsid w:val="001D7D4B"/>
    <w:rsid w:val="001E0AF5"/>
    <w:rsid w:val="001E2414"/>
    <w:rsid w:val="001E295F"/>
    <w:rsid w:val="001E35D2"/>
    <w:rsid w:val="001E3683"/>
    <w:rsid w:val="001E3A12"/>
    <w:rsid w:val="001E4B07"/>
    <w:rsid w:val="001E4ED4"/>
    <w:rsid w:val="001E55B6"/>
    <w:rsid w:val="001E5B8D"/>
    <w:rsid w:val="001E5DEC"/>
    <w:rsid w:val="001E6A74"/>
    <w:rsid w:val="001E6CD1"/>
    <w:rsid w:val="001E6F16"/>
    <w:rsid w:val="001E6F87"/>
    <w:rsid w:val="001E7235"/>
    <w:rsid w:val="001E770E"/>
    <w:rsid w:val="001F00C4"/>
    <w:rsid w:val="001F02FE"/>
    <w:rsid w:val="001F0F0C"/>
    <w:rsid w:val="001F10C6"/>
    <w:rsid w:val="001F1E0F"/>
    <w:rsid w:val="001F2D36"/>
    <w:rsid w:val="001F2F71"/>
    <w:rsid w:val="001F378C"/>
    <w:rsid w:val="001F3D79"/>
    <w:rsid w:val="001F4B75"/>
    <w:rsid w:val="001F4E5C"/>
    <w:rsid w:val="001F6AF9"/>
    <w:rsid w:val="001F6BEA"/>
    <w:rsid w:val="001F7927"/>
    <w:rsid w:val="001F7930"/>
    <w:rsid w:val="001F7A9F"/>
    <w:rsid w:val="0020087A"/>
    <w:rsid w:val="002016FE"/>
    <w:rsid w:val="00202546"/>
    <w:rsid w:val="00202827"/>
    <w:rsid w:val="0020297E"/>
    <w:rsid w:val="00203193"/>
    <w:rsid w:val="002031E7"/>
    <w:rsid w:val="002036AC"/>
    <w:rsid w:val="00203733"/>
    <w:rsid w:val="0020392F"/>
    <w:rsid w:val="00203D1D"/>
    <w:rsid w:val="00204010"/>
    <w:rsid w:val="00204433"/>
    <w:rsid w:val="0020467D"/>
    <w:rsid w:val="00204D3B"/>
    <w:rsid w:val="002061BF"/>
    <w:rsid w:val="002062D2"/>
    <w:rsid w:val="00207173"/>
    <w:rsid w:val="00207425"/>
    <w:rsid w:val="0020745C"/>
    <w:rsid w:val="0021070A"/>
    <w:rsid w:val="00210E2F"/>
    <w:rsid w:val="00211234"/>
    <w:rsid w:val="00211440"/>
    <w:rsid w:val="00211718"/>
    <w:rsid w:val="00211DB7"/>
    <w:rsid w:val="002131AA"/>
    <w:rsid w:val="0021341C"/>
    <w:rsid w:val="0021393F"/>
    <w:rsid w:val="00213B56"/>
    <w:rsid w:val="00213CC0"/>
    <w:rsid w:val="00214B5D"/>
    <w:rsid w:val="00214F10"/>
    <w:rsid w:val="00214F9F"/>
    <w:rsid w:val="00215275"/>
    <w:rsid w:val="00215C02"/>
    <w:rsid w:val="00215E84"/>
    <w:rsid w:val="002179F6"/>
    <w:rsid w:val="00217BA1"/>
    <w:rsid w:val="00217E18"/>
    <w:rsid w:val="00217F64"/>
    <w:rsid w:val="002202DE"/>
    <w:rsid w:val="0022069C"/>
    <w:rsid w:val="00220C5A"/>
    <w:rsid w:val="00220D61"/>
    <w:rsid w:val="002211F0"/>
    <w:rsid w:val="002216B9"/>
    <w:rsid w:val="002219CF"/>
    <w:rsid w:val="00221CE8"/>
    <w:rsid w:val="00222165"/>
    <w:rsid w:val="002224B0"/>
    <w:rsid w:val="0022280F"/>
    <w:rsid w:val="00222D9D"/>
    <w:rsid w:val="00223612"/>
    <w:rsid w:val="00223781"/>
    <w:rsid w:val="00223EE8"/>
    <w:rsid w:val="0022407F"/>
    <w:rsid w:val="00224D93"/>
    <w:rsid w:val="0022523D"/>
    <w:rsid w:val="002252D6"/>
    <w:rsid w:val="00225C4E"/>
    <w:rsid w:val="00225CB6"/>
    <w:rsid w:val="002265BC"/>
    <w:rsid w:val="00227029"/>
    <w:rsid w:val="00230CDF"/>
    <w:rsid w:val="002317DE"/>
    <w:rsid w:val="0023191A"/>
    <w:rsid w:val="00233CA9"/>
    <w:rsid w:val="00233EC6"/>
    <w:rsid w:val="00234FDA"/>
    <w:rsid w:val="00235FE5"/>
    <w:rsid w:val="002365E3"/>
    <w:rsid w:val="00236D50"/>
    <w:rsid w:val="00237249"/>
    <w:rsid w:val="0023746B"/>
    <w:rsid w:val="002400D9"/>
    <w:rsid w:val="00240109"/>
    <w:rsid w:val="0024040C"/>
    <w:rsid w:val="00240CCA"/>
    <w:rsid w:val="0024152D"/>
    <w:rsid w:val="00241F2F"/>
    <w:rsid w:val="002426BE"/>
    <w:rsid w:val="00242827"/>
    <w:rsid w:val="002433A7"/>
    <w:rsid w:val="00243753"/>
    <w:rsid w:val="00243C49"/>
    <w:rsid w:val="00243C5E"/>
    <w:rsid w:val="0024433D"/>
    <w:rsid w:val="00244EC8"/>
    <w:rsid w:val="00245168"/>
    <w:rsid w:val="00245B4C"/>
    <w:rsid w:val="00245EDE"/>
    <w:rsid w:val="002467AF"/>
    <w:rsid w:val="002476AE"/>
    <w:rsid w:val="002506CA"/>
    <w:rsid w:val="00250DB9"/>
    <w:rsid w:val="00250F13"/>
    <w:rsid w:val="00251D8E"/>
    <w:rsid w:val="00251F08"/>
    <w:rsid w:val="0025242A"/>
    <w:rsid w:val="00252540"/>
    <w:rsid w:val="0025317A"/>
    <w:rsid w:val="002533EB"/>
    <w:rsid w:val="00253A65"/>
    <w:rsid w:val="00254C96"/>
    <w:rsid w:val="00255378"/>
    <w:rsid w:val="00256220"/>
    <w:rsid w:val="0025644A"/>
    <w:rsid w:val="0025674B"/>
    <w:rsid w:val="0025693F"/>
    <w:rsid w:val="002576D6"/>
    <w:rsid w:val="00257C20"/>
    <w:rsid w:val="00260269"/>
    <w:rsid w:val="00260297"/>
    <w:rsid w:val="002604B7"/>
    <w:rsid w:val="00260C9F"/>
    <w:rsid w:val="00261281"/>
    <w:rsid w:val="00261325"/>
    <w:rsid w:val="00261F4C"/>
    <w:rsid w:val="002621F8"/>
    <w:rsid w:val="00262488"/>
    <w:rsid w:val="0026297B"/>
    <w:rsid w:val="00262D40"/>
    <w:rsid w:val="00264B6C"/>
    <w:rsid w:val="00264C49"/>
    <w:rsid w:val="002658B9"/>
    <w:rsid w:val="00265A0A"/>
    <w:rsid w:val="00265AB7"/>
    <w:rsid w:val="00266745"/>
    <w:rsid w:val="002669AB"/>
    <w:rsid w:val="00266C33"/>
    <w:rsid w:val="002679E3"/>
    <w:rsid w:val="002705A5"/>
    <w:rsid w:val="00270AF8"/>
    <w:rsid w:val="002714A1"/>
    <w:rsid w:val="00272273"/>
    <w:rsid w:val="00272A8D"/>
    <w:rsid w:val="00272AB3"/>
    <w:rsid w:val="00272AEF"/>
    <w:rsid w:val="002732EE"/>
    <w:rsid w:val="00273AC8"/>
    <w:rsid w:val="002746A4"/>
    <w:rsid w:val="002752AC"/>
    <w:rsid w:val="00275D01"/>
    <w:rsid w:val="002760C8"/>
    <w:rsid w:val="002760C9"/>
    <w:rsid w:val="00276E31"/>
    <w:rsid w:val="002770F5"/>
    <w:rsid w:val="00277A88"/>
    <w:rsid w:val="00280E61"/>
    <w:rsid w:val="00280E93"/>
    <w:rsid w:val="0028176F"/>
    <w:rsid w:val="00281DBA"/>
    <w:rsid w:val="00282E76"/>
    <w:rsid w:val="00283FB2"/>
    <w:rsid w:val="002843C7"/>
    <w:rsid w:val="00284960"/>
    <w:rsid w:val="00284C6D"/>
    <w:rsid w:val="00284FC7"/>
    <w:rsid w:val="002851FA"/>
    <w:rsid w:val="00285480"/>
    <w:rsid w:val="00285890"/>
    <w:rsid w:val="0028664A"/>
    <w:rsid w:val="0028742F"/>
    <w:rsid w:val="00287EE5"/>
    <w:rsid w:val="002900CB"/>
    <w:rsid w:val="002902A8"/>
    <w:rsid w:val="00290B6F"/>
    <w:rsid w:val="00290D33"/>
    <w:rsid w:val="0029101D"/>
    <w:rsid w:val="00291C02"/>
    <w:rsid w:val="00291D3D"/>
    <w:rsid w:val="00291FD6"/>
    <w:rsid w:val="0029232F"/>
    <w:rsid w:val="00292C68"/>
    <w:rsid w:val="00292F12"/>
    <w:rsid w:val="00293862"/>
    <w:rsid w:val="00294144"/>
    <w:rsid w:val="00294768"/>
    <w:rsid w:val="002948A3"/>
    <w:rsid w:val="00294D90"/>
    <w:rsid w:val="00294E3A"/>
    <w:rsid w:val="002956E4"/>
    <w:rsid w:val="00296BA6"/>
    <w:rsid w:val="002973E7"/>
    <w:rsid w:val="00297455"/>
    <w:rsid w:val="002977F9"/>
    <w:rsid w:val="00297CED"/>
    <w:rsid w:val="00297FBD"/>
    <w:rsid w:val="002A03F8"/>
    <w:rsid w:val="002A118A"/>
    <w:rsid w:val="002A14B5"/>
    <w:rsid w:val="002A1603"/>
    <w:rsid w:val="002A1CA3"/>
    <w:rsid w:val="002A39F4"/>
    <w:rsid w:val="002A42C0"/>
    <w:rsid w:val="002A4676"/>
    <w:rsid w:val="002A4B67"/>
    <w:rsid w:val="002A500E"/>
    <w:rsid w:val="002A540E"/>
    <w:rsid w:val="002A5D1B"/>
    <w:rsid w:val="002A5EF1"/>
    <w:rsid w:val="002A717D"/>
    <w:rsid w:val="002A73C1"/>
    <w:rsid w:val="002B0380"/>
    <w:rsid w:val="002B04C4"/>
    <w:rsid w:val="002B0888"/>
    <w:rsid w:val="002B0A96"/>
    <w:rsid w:val="002B0CC5"/>
    <w:rsid w:val="002B207C"/>
    <w:rsid w:val="002B331F"/>
    <w:rsid w:val="002B40C7"/>
    <w:rsid w:val="002B419D"/>
    <w:rsid w:val="002B469D"/>
    <w:rsid w:val="002B47E6"/>
    <w:rsid w:val="002B498F"/>
    <w:rsid w:val="002B4A6F"/>
    <w:rsid w:val="002B5388"/>
    <w:rsid w:val="002B542D"/>
    <w:rsid w:val="002B5660"/>
    <w:rsid w:val="002B6531"/>
    <w:rsid w:val="002B655A"/>
    <w:rsid w:val="002B658E"/>
    <w:rsid w:val="002B6FFD"/>
    <w:rsid w:val="002B7345"/>
    <w:rsid w:val="002C00D3"/>
    <w:rsid w:val="002C058A"/>
    <w:rsid w:val="002C0B77"/>
    <w:rsid w:val="002C0E59"/>
    <w:rsid w:val="002C0EF3"/>
    <w:rsid w:val="002C129E"/>
    <w:rsid w:val="002C15F5"/>
    <w:rsid w:val="002C180A"/>
    <w:rsid w:val="002C1A63"/>
    <w:rsid w:val="002C1E83"/>
    <w:rsid w:val="002C2001"/>
    <w:rsid w:val="002C2740"/>
    <w:rsid w:val="002C2A2B"/>
    <w:rsid w:val="002C34E5"/>
    <w:rsid w:val="002C3786"/>
    <w:rsid w:val="002C46B9"/>
    <w:rsid w:val="002C4714"/>
    <w:rsid w:val="002C5D01"/>
    <w:rsid w:val="002C60E6"/>
    <w:rsid w:val="002C6240"/>
    <w:rsid w:val="002C66F0"/>
    <w:rsid w:val="002C70AD"/>
    <w:rsid w:val="002D011F"/>
    <w:rsid w:val="002D02C6"/>
    <w:rsid w:val="002D0D1C"/>
    <w:rsid w:val="002D10C7"/>
    <w:rsid w:val="002D1BD3"/>
    <w:rsid w:val="002D2697"/>
    <w:rsid w:val="002D2763"/>
    <w:rsid w:val="002D38FC"/>
    <w:rsid w:val="002D395D"/>
    <w:rsid w:val="002D3A50"/>
    <w:rsid w:val="002D3D3A"/>
    <w:rsid w:val="002D3E75"/>
    <w:rsid w:val="002D3E9E"/>
    <w:rsid w:val="002D4EA2"/>
    <w:rsid w:val="002D5060"/>
    <w:rsid w:val="002D51BB"/>
    <w:rsid w:val="002D5BB4"/>
    <w:rsid w:val="002D6925"/>
    <w:rsid w:val="002D7226"/>
    <w:rsid w:val="002D7597"/>
    <w:rsid w:val="002D7690"/>
    <w:rsid w:val="002D7BC9"/>
    <w:rsid w:val="002E0651"/>
    <w:rsid w:val="002E0C19"/>
    <w:rsid w:val="002E18F4"/>
    <w:rsid w:val="002E1B4C"/>
    <w:rsid w:val="002E1CFC"/>
    <w:rsid w:val="002E1E40"/>
    <w:rsid w:val="002E2F7D"/>
    <w:rsid w:val="002E320E"/>
    <w:rsid w:val="002E372A"/>
    <w:rsid w:val="002E539B"/>
    <w:rsid w:val="002E6118"/>
    <w:rsid w:val="002E6599"/>
    <w:rsid w:val="002E722B"/>
    <w:rsid w:val="002E7B7C"/>
    <w:rsid w:val="002E7C2C"/>
    <w:rsid w:val="002E7DE1"/>
    <w:rsid w:val="002F01E8"/>
    <w:rsid w:val="002F07C5"/>
    <w:rsid w:val="002F11E3"/>
    <w:rsid w:val="002F1714"/>
    <w:rsid w:val="002F196C"/>
    <w:rsid w:val="002F1B9B"/>
    <w:rsid w:val="002F22A3"/>
    <w:rsid w:val="002F29BF"/>
    <w:rsid w:val="002F2AC9"/>
    <w:rsid w:val="002F30F3"/>
    <w:rsid w:val="002F31B4"/>
    <w:rsid w:val="002F3DCD"/>
    <w:rsid w:val="002F4A85"/>
    <w:rsid w:val="002F5E1A"/>
    <w:rsid w:val="002F5FAC"/>
    <w:rsid w:val="002F61A8"/>
    <w:rsid w:val="002F6205"/>
    <w:rsid w:val="002F642D"/>
    <w:rsid w:val="002F67E2"/>
    <w:rsid w:val="002F69CB"/>
    <w:rsid w:val="002F6E64"/>
    <w:rsid w:val="002F73B5"/>
    <w:rsid w:val="002F767E"/>
    <w:rsid w:val="002F77FC"/>
    <w:rsid w:val="002F7C56"/>
    <w:rsid w:val="003004E6"/>
    <w:rsid w:val="0030065D"/>
    <w:rsid w:val="00300CFF"/>
    <w:rsid w:val="003015C4"/>
    <w:rsid w:val="0030165D"/>
    <w:rsid w:val="0030177A"/>
    <w:rsid w:val="0030177D"/>
    <w:rsid w:val="00301E62"/>
    <w:rsid w:val="00301F36"/>
    <w:rsid w:val="0030277F"/>
    <w:rsid w:val="00303643"/>
    <w:rsid w:val="00303C4B"/>
    <w:rsid w:val="00304117"/>
    <w:rsid w:val="0030416F"/>
    <w:rsid w:val="0030455F"/>
    <w:rsid w:val="00304CA8"/>
    <w:rsid w:val="00305126"/>
    <w:rsid w:val="00305166"/>
    <w:rsid w:val="00305259"/>
    <w:rsid w:val="0030625F"/>
    <w:rsid w:val="00306358"/>
    <w:rsid w:val="00306FFB"/>
    <w:rsid w:val="003075D4"/>
    <w:rsid w:val="003106C7"/>
    <w:rsid w:val="00310B6A"/>
    <w:rsid w:val="003119ED"/>
    <w:rsid w:val="00311ACA"/>
    <w:rsid w:val="00311FD8"/>
    <w:rsid w:val="0031253D"/>
    <w:rsid w:val="00312688"/>
    <w:rsid w:val="00312793"/>
    <w:rsid w:val="00312A94"/>
    <w:rsid w:val="00312D63"/>
    <w:rsid w:val="003132F2"/>
    <w:rsid w:val="003136E3"/>
    <w:rsid w:val="00313737"/>
    <w:rsid w:val="00313835"/>
    <w:rsid w:val="00313E2D"/>
    <w:rsid w:val="00314453"/>
    <w:rsid w:val="00314676"/>
    <w:rsid w:val="003149A9"/>
    <w:rsid w:val="00314D4D"/>
    <w:rsid w:val="00314E70"/>
    <w:rsid w:val="00315095"/>
    <w:rsid w:val="00315355"/>
    <w:rsid w:val="0031625E"/>
    <w:rsid w:val="00316C6F"/>
    <w:rsid w:val="00317C30"/>
    <w:rsid w:val="00317DE5"/>
    <w:rsid w:val="00320E89"/>
    <w:rsid w:val="00320F5C"/>
    <w:rsid w:val="00321C44"/>
    <w:rsid w:val="00322102"/>
    <w:rsid w:val="003221D9"/>
    <w:rsid w:val="003224E1"/>
    <w:rsid w:val="003232D6"/>
    <w:rsid w:val="00323462"/>
    <w:rsid w:val="00323467"/>
    <w:rsid w:val="00323902"/>
    <w:rsid w:val="00323A2B"/>
    <w:rsid w:val="00323D88"/>
    <w:rsid w:val="003242DD"/>
    <w:rsid w:val="00324703"/>
    <w:rsid w:val="00324FDA"/>
    <w:rsid w:val="0032585C"/>
    <w:rsid w:val="00325F8A"/>
    <w:rsid w:val="003261A9"/>
    <w:rsid w:val="003269A9"/>
    <w:rsid w:val="00327356"/>
    <w:rsid w:val="00327B97"/>
    <w:rsid w:val="003305FF"/>
    <w:rsid w:val="003306E1"/>
    <w:rsid w:val="003308C9"/>
    <w:rsid w:val="0033104D"/>
    <w:rsid w:val="003310AF"/>
    <w:rsid w:val="00331AC5"/>
    <w:rsid w:val="00332590"/>
    <w:rsid w:val="0033267F"/>
    <w:rsid w:val="00332ADF"/>
    <w:rsid w:val="00333E47"/>
    <w:rsid w:val="00333F18"/>
    <w:rsid w:val="00334226"/>
    <w:rsid w:val="003346B5"/>
    <w:rsid w:val="0033520E"/>
    <w:rsid w:val="003353DF"/>
    <w:rsid w:val="003356A6"/>
    <w:rsid w:val="00335CDC"/>
    <w:rsid w:val="00335DA1"/>
    <w:rsid w:val="00335E25"/>
    <w:rsid w:val="00336285"/>
    <w:rsid w:val="003365C6"/>
    <w:rsid w:val="00336807"/>
    <w:rsid w:val="003406A4"/>
    <w:rsid w:val="00340AB1"/>
    <w:rsid w:val="00340F46"/>
    <w:rsid w:val="0034140D"/>
    <w:rsid w:val="00341784"/>
    <w:rsid w:val="00341803"/>
    <w:rsid w:val="00341871"/>
    <w:rsid w:val="00341883"/>
    <w:rsid w:val="00341BD0"/>
    <w:rsid w:val="00341C9E"/>
    <w:rsid w:val="003438F7"/>
    <w:rsid w:val="00344174"/>
    <w:rsid w:val="003441A2"/>
    <w:rsid w:val="003447FA"/>
    <w:rsid w:val="0034496E"/>
    <w:rsid w:val="00344B30"/>
    <w:rsid w:val="00345B18"/>
    <w:rsid w:val="00345D5A"/>
    <w:rsid w:val="0034621A"/>
    <w:rsid w:val="00346313"/>
    <w:rsid w:val="00346727"/>
    <w:rsid w:val="00346899"/>
    <w:rsid w:val="00347A35"/>
    <w:rsid w:val="00347EC1"/>
    <w:rsid w:val="00347F3E"/>
    <w:rsid w:val="00350105"/>
    <w:rsid w:val="003513B1"/>
    <w:rsid w:val="003514D7"/>
    <w:rsid w:val="00351A95"/>
    <w:rsid w:val="0035244C"/>
    <w:rsid w:val="003524AB"/>
    <w:rsid w:val="00353708"/>
    <w:rsid w:val="00354B5D"/>
    <w:rsid w:val="00355C0C"/>
    <w:rsid w:val="0035660D"/>
    <w:rsid w:val="003575CA"/>
    <w:rsid w:val="00357704"/>
    <w:rsid w:val="00357A86"/>
    <w:rsid w:val="00357BDB"/>
    <w:rsid w:val="00357D3D"/>
    <w:rsid w:val="00357E62"/>
    <w:rsid w:val="003608B4"/>
    <w:rsid w:val="00361363"/>
    <w:rsid w:val="003623C7"/>
    <w:rsid w:val="00362706"/>
    <w:rsid w:val="00362D92"/>
    <w:rsid w:val="0036300E"/>
    <w:rsid w:val="003633C8"/>
    <w:rsid w:val="00365640"/>
    <w:rsid w:val="00365D22"/>
    <w:rsid w:val="00366467"/>
    <w:rsid w:val="003666AE"/>
    <w:rsid w:val="003669F5"/>
    <w:rsid w:val="0036707C"/>
    <w:rsid w:val="0036787D"/>
    <w:rsid w:val="003705DC"/>
    <w:rsid w:val="003706F2"/>
    <w:rsid w:val="003710C3"/>
    <w:rsid w:val="0037162B"/>
    <w:rsid w:val="003718F2"/>
    <w:rsid w:val="00371B19"/>
    <w:rsid w:val="00373623"/>
    <w:rsid w:val="0037462E"/>
    <w:rsid w:val="00374903"/>
    <w:rsid w:val="00374CAF"/>
    <w:rsid w:val="00374D62"/>
    <w:rsid w:val="00374DCB"/>
    <w:rsid w:val="00375DC2"/>
    <w:rsid w:val="00375F0B"/>
    <w:rsid w:val="003762AF"/>
    <w:rsid w:val="003763DC"/>
    <w:rsid w:val="00376CD9"/>
    <w:rsid w:val="00376F18"/>
    <w:rsid w:val="00377140"/>
    <w:rsid w:val="003771F7"/>
    <w:rsid w:val="00377224"/>
    <w:rsid w:val="003778D5"/>
    <w:rsid w:val="00377A4B"/>
    <w:rsid w:val="00377CE0"/>
    <w:rsid w:val="0038003F"/>
    <w:rsid w:val="0038062E"/>
    <w:rsid w:val="00380E89"/>
    <w:rsid w:val="0038116B"/>
    <w:rsid w:val="0038156C"/>
    <w:rsid w:val="0038198B"/>
    <w:rsid w:val="00381C02"/>
    <w:rsid w:val="00381FE0"/>
    <w:rsid w:val="003828D3"/>
    <w:rsid w:val="00382CA4"/>
    <w:rsid w:val="00383AEC"/>
    <w:rsid w:val="00384050"/>
    <w:rsid w:val="003845DB"/>
    <w:rsid w:val="0038478D"/>
    <w:rsid w:val="00384B70"/>
    <w:rsid w:val="00385736"/>
    <w:rsid w:val="003857EF"/>
    <w:rsid w:val="00385908"/>
    <w:rsid w:val="00385C5D"/>
    <w:rsid w:val="00386870"/>
    <w:rsid w:val="00386AF1"/>
    <w:rsid w:val="00386B9F"/>
    <w:rsid w:val="00386C5E"/>
    <w:rsid w:val="00386F41"/>
    <w:rsid w:val="00387B36"/>
    <w:rsid w:val="00387BD2"/>
    <w:rsid w:val="00387E9A"/>
    <w:rsid w:val="00387EA9"/>
    <w:rsid w:val="003909C9"/>
    <w:rsid w:val="00390BFC"/>
    <w:rsid w:val="003915B2"/>
    <w:rsid w:val="00391E06"/>
    <w:rsid w:val="00392F11"/>
    <w:rsid w:val="00393578"/>
    <w:rsid w:val="00394178"/>
    <w:rsid w:val="003951E9"/>
    <w:rsid w:val="00395267"/>
    <w:rsid w:val="0039591E"/>
    <w:rsid w:val="003964C3"/>
    <w:rsid w:val="003A0851"/>
    <w:rsid w:val="003A0E1D"/>
    <w:rsid w:val="003A1569"/>
    <w:rsid w:val="003A2171"/>
    <w:rsid w:val="003A2A2D"/>
    <w:rsid w:val="003A2E53"/>
    <w:rsid w:val="003A2F35"/>
    <w:rsid w:val="003A352D"/>
    <w:rsid w:val="003A4B8B"/>
    <w:rsid w:val="003A5149"/>
    <w:rsid w:val="003A542A"/>
    <w:rsid w:val="003A5950"/>
    <w:rsid w:val="003A5E86"/>
    <w:rsid w:val="003A61BD"/>
    <w:rsid w:val="003A6694"/>
    <w:rsid w:val="003A68CF"/>
    <w:rsid w:val="003A6A73"/>
    <w:rsid w:val="003A7464"/>
    <w:rsid w:val="003A7975"/>
    <w:rsid w:val="003B06A4"/>
    <w:rsid w:val="003B078C"/>
    <w:rsid w:val="003B09C1"/>
    <w:rsid w:val="003B26EA"/>
    <w:rsid w:val="003B285D"/>
    <w:rsid w:val="003B2EB8"/>
    <w:rsid w:val="003B3686"/>
    <w:rsid w:val="003B3F5E"/>
    <w:rsid w:val="003B3FA6"/>
    <w:rsid w:val="003B441A"/>
    <w:rsid w:val="003B4E61"/>
    <w:rsid w:val="003B7054"/>
    <w:rsid w:val="003B7214"/>
    <w:rsid w:val="003B727B"/>
    <w:rsid w:val="003B7368"/>
    <w:rsid w:val="003C12E8"/>
    <w:rsid w:val="003C1F52"/>
    <w:rsid w:val="003C2240"/>
    <w:rsid w:val="003C2BCF"/>
    <w:rsid w:val="003C2EF4"/>
    <w:rsid w:val="003C384C"/>
    <w:rsid w:val="003C4444"/>
    <w:rsid w:val="003C4576"/>
    <w:rsid w:val="003C4C27"/>
    <w:rsid w:val="003C4C64"/>
    <w:rsid w:val="003C5737"/>
    <w:rsid w:val="003C5A71"/>
    <w:rsid w:val="003C7160"/>
    <w:rsid w:val="003C7271"/>
    <w:rsid w:val="003D03C0"/>
    <w:rsid w:val="003D0830"/>
    <w:rsid w:val="003D0BDB"/>
    <w:rsid w:val="003D0DA6"/>
    <w:rsid w:val="003D0ED8"/>
    <w:rsid w:val="003D2373"/>
    <w:rsid w:val="003D2533"/>
    <w:rsid w:val="003D275A"/>
    <w:rsid w:val="003D2911"/>
    <w:rsid w:val="003D2A5F"/>
    <w:rsid w:val="003D2B07"/>
    <w:rsid w:val="003D2C77"/>
    <w:rsid w:val="003D307D"/>
    <w:rsid w:val="003D30B6"/>
    <w:rsid w:val="003D3D2A"/>
    <w:rsid w:val="003D3F20"/>
    <w:rsid w:val="003D40FA"/>
    <w:rsid w:val="003D41F2"/>
    <w:rsid w:val="003D4629"/>
    <w:rsid w:val="003D5A88"/>
    <w:rsid w:val="003D5BC4"/>
    <w:rsid w:val="003D5D77"/>
    <w:rsid w:val="003D5E90"/>
    <w:rsid w:val="003D6259"/>
    <w:rsid w:val="003D6A95"/>
    <w:rsid w:val="003D6E24"/>
    <w:rsid w:val="003D70A9"/>
    <w:rsid w:val="003D7293"/>
    <w:rsid w:val="003D74ED"/>
    <w:rsid w:val="003D77E4"/>
    <w:rsid w:val="003D7984"/>
    <w:rsid w:val="003D79EE"/>
    <w:rsid w:val="003D7AD1"/>
    <w:rsid w:val="003E0485"/>
    <w:rsid w:val="003E048A"/>
    <w:rsid w:val="003E0CD1"/>
    <w:rsid w:val="003E0CF7"/>
    <w:rsid w:val="003E186F"/>
    <w:rsid w:val="003E1FF2"/>
    <w:rsid w:val="003E2262"/>
    <w:rsid w:val="003E2687"/>
    <w:rsid w:val="003E2C92"/>
    <w:rsid w:val="003E2CD1"/>
    <w:rsid w:val="003E2D8A"/>
    <w:rsid w:val="003E39A2"/>
    <w:rsid w:val="003E3B8F"/>
    <w:rsid w:val="003E4052"/>
    <w:rsid w:val="003E4B59"/>
    <w:rsid w:val="003E5CB1"/>
    <w:rsid w:val="003E5E08"/>
    <w:rsid w:val="003E5EDB"/>
    <w:rsid w:val="003E6B27"/>
    <w:rsid w:val="003E71C1"/>
    <w:rsid w:val="003E7AA1"/>
    <w:rsid w:val="003E7B5D"/>
    <w:rsid w:val="003E7E5E"/>
    <w:rsid w:val="003F0795"/>
    <w:rsid w:val="003F0C23"/>
    <w:rsid w:val="003F0CC5"/>
    <w:rsid w:val="003F1F04"/>
    <w:rsid w:val="003F2416"/>
    <w:rsid w:val="003F262A"/>
    <w:rsid w:val="003F28EA"/>
    <w:rsid w:val="003F2BE8"/>
    <w:rsid w:val="003F338B"/>
    <w:rsid w:val="003F3E1A"/>
    <w:rsid w:val="003F4018"/>
    <w:rsid w:val="003F5045"/>
    <w:rsid w:val="003F52FB"/>
    <w:rsid w:val="003F56AC"/>
    <w:rsid w:val="003F56C8"/>
    <w:rsid w:val="003F580E"/>
    <w:rsid w:val="003F5C61"/>
    <w:rsid w:val="003F5C64"/>
    <w:rsid w:val="003F6012"/>
    <w:rsid w:val="003F659D"/>
    <w:rsid w:val="003F66AF"/>
    <w:rsid w:val="003F7557"/>
    <w:rsid w:val="003F7C7C"/>
    <w:rsid w:val="003F7DF0"/>
    <w:rsid w:val="00401656"/>
    <w:rsid w:val="004016F3"/>
    <w:rsid w:val="004019FA"/>
    <w:rsid w:val="0040242F"/>
    <w:rsid w:val="00402B1B"/>
    <w:rsid w:val="004049A6"/>
    <w:rsid w:val="004053A3"/>
    <w:rsid w:val="004054DC"/>
    <w:rsid w:val="00405F54"/>
    <w:rsid w:val="004060BD"/>
    <w:rsid w:val="004073C2"/>
    <w:rsid w:val="00407868"/>
    <w:rsid w:val="00407C7E"/>
    <w:rsid w:val="00410C92"/>
    <w:rsid w:val="00410D67"/>
    <w:rsid w:val="004111C0"/>
    <w:rsid w:val="0041152C"/>
    <w:rsid w:val="00411CED"/>
    <w:rsid w:val="004128D5"/>
    <w:rsid w:val="00412B95"/>
    <w:rsid w:val="00412C66"/>
    <w:rsid w:val="00412E19"/>
    <w:rsid w:val="00413AD9"/>
    <w:rsid w:val="004148B3"/>
    <w:rsid w:val="00414D98"/>
    <w:rsid w:val="00415356"/>
    <w:rsid w:val="0041556D"/>
    <w:rsid w:val="00415977"/>
    <w:rsid w:val="00415B95"/>
    <w:rsid w:val="00415C63"/>
    <w:rsid w:val="00415DA4"/>
    <w:rsid w:val="00415FD3"/>
    <w:rsid w:val="004161E5"/>
    <w:rsid w:val="004168AE"/>
    <w:rsid w:val="00417CED"/>
    <w:rsid w:val="00417E33"/>
    <w:rsid w:val="00420474"/>
    <w:rsid w:val="004207DC"/>
    <w:rsid w:val="00420CBF"/>
    <w:rsid w:val="00421616"/>
    <w:rsid w:val="004219BF"/>
    <w:rsid w:val="00421F9D"/>
    <w:rsid w:val="0042247C"/>
    <w:rsid w:val="0042357F"/>
    <w:rsid w:val="00423C2C"/>
    <w:rsid w:val="00423E12"/>
    <w:rsid w:val="0042401B"/>
    <w:rsid w:val="0042466C"/>
    <w:rsid w:val="00424896"/>
    <w:rsid w:val="00424B65"/>
    <w:rsid w:val="00424CB1"/>
    <w:rsid w:val="00424D50"/>
    <w:rsid w:val="00425221"/>
    <w:rsid w:val="00425F8B"/>
    <w:rsid w:val="004268D0"/>
    <w:rsid w:val="00426B6D"/>
    <w:rsid w:val="00427916"/>
    <w:rsid w:val="0043069F"/>
    <w:rsid w:val="00430790"/>
    <w:rsid w:val="00430B5D"/>
    <w:rsid w:val="00430BBA"/>
    <w:rsid w:val="00431ABD"/>
    <w:rsid w:val="00432179"/>
    <w:rsid w:val="00432D9D"/>
    <w:rsid w:val="004331D6"/>
    <w:rsid w:val="00433569"/>
    <w:rsid w:val="00433912"/>
    <w:rsid w:val="00434795"/>
    <w:rsid w:val="00434912"/>
    <w:rsid w:val="0043493B"/>
    <w:rsid w:val="00435835"/>
    <w:rsid w:val="00435E14"/>
    <w:rsid w:val="004361DE"/>
    <w:rsid w:val="00436CED"/>
    <w:rsid w:val="00436D0A"/>
    <w:rsid w:val="00437591"/>
    <w:rsid w:val="00437B6F"/>
    <w:rsid w:val="00437C9D"/>
    <w:rsid w:val="0044030E"/>
    <w:rsid w:val="004405AB"/>
    <w:rsid w:val="004406DD"/>
    <w:rsid w:val="00440C67"/>
    <w:rsid w:val="004416BB"/>
    <w:rsid w:val="00443A34"/>
    <w:rsid w:val="00444CA4"/>
    <w:rsid w:val="00444CB0"/>
    <w:rsid w:val="00444F40"/>
    <w:rsid w:val="004458DD"/>
    <w:rsid w:val="004460BE"/>
    <w:rsid w:val="004464DF"/>
    <w:rsid w:val="0044653A"/>
    <w:rsid w:val="0044666F"/>
    <w:rsid w:val="004467C9"/>
    <w:rsid w:val="00446944"/>
    <w:rsid w:val="00446E01"/>
    <w:rsid w:val="004504D1"/>
    <w:rsid w:val="004508BE"/>
    <w:rsid w:val="00450D03"/>
    <w:rsid w:val="00451C78"/>
    <w:rsid w:val="00452579"/>
    <w:rsid w:val="00452A1D"/>
    <w:rsid w:val="0045321D"/>
    <w:rsid w:val="00454825"/>
    <w:rsid w:val="00454AA6"/>
    <w:rsid w:val="00454ACA"/>
    <w:rsid w:val="00454DA4"/>
    <w:rsid w:val="00455941"/>
    <w:rsid w:val="00455AB9"/>
    <w:rsid w:val="00455E6B"/>
    <w:rsid w:val="0045600E"/>
    <w:rsid w:val="004563FD"/>
    <w:rsid w:val="004569EA"/>
    <w:rsid w:val="00456A84"/>
    <w:rsid w:val="004571B8"/>
    <w:rsid w:val="004575E0"/>
    <w:rsid w:val="00457FA7"/>
    <w:rsid w:val="00460FF6"/>
    <w:rsid w:val="00461BD0"/>
    <w:rsid w:val="00461C7E"/>
    <w:rsid w:val="004623F1"/>
    <w:rsid w:val="00462A1A"/>
    <w:rsid w:val="00462A3F"/>
    <w:rsid w:val="00462B80"/>
    <w:rsid w:val="00462DD0"/>
    <w:rsid w:val="00462FFF"/>
    <w:rsid w:val="0046347C"/>
    <w:rsid w:val="00463A68"/>
    <w:rsid w:val="00464024"/>
    <w:rsid w:val="004647BD"/>
    <w:rsid w:val="00465AB9"/>
    <w:rsid w:val="004660DA"/>
    <w:rsid w:val="004663CA"/>
    <w:rsid w:val="00466FE3"/>
    <w:rsid w:val="0046701E"/>
    <w:rsid w:val="00467F36"/>
    <w:rsid w:val="00470BD8"/>
    <w:rsid w:val="00471976"/>
    <w:rsid w:val="00472344"/>
    <w:rsid w:val="00472A19"/>
    <w:rsid w:val="00472E3B"/>
    <w:rsid w:val="00473166"/>
    <w:rsid w:val="0047369B"/>
    <w:rsid w:val="004739DF"/>
    <w:rsid w:val="00473E81"/>
    <w:rsid w:val="0047437C"/>
    <w:rsid w:val="00475AB2"/>
    <w:rsid w:val="00475D7D"/>
    <w:rsid w:val="00475DFE"/>
    <w:rsid w:val="00476A15"/>
    <w:rsid w:val="00476D8F"/>
    <w:rsid w:val="0047725B"/>
    <w:rsid w:val="004772D6"/>
    <w:rsid w:val="004776E9"/>
    <w:rsid w:val="00480118"/>
    <w:rsid w:val="0048079B"/>
    <w:rsid w:val="00480844"/>
    <w:rsid w:val="004809AD"/>
    <w:rsid w:val="00480DB4"/>
    <w:rsid w:val="00480E40"/>
    <w:rsid w:val="00481407"/>
    <w:rsid w:val="00482164"/>
    <w:rsid w:val="00482395"/>
    <w:rsid w:val="00482DFB"/>
    <w:rsid w:val="00483D9F"/>
    <w:rsid w:val="004841DE"/>
    <w:rsid w:val="004843F7"/>
    <w:rsid w:val="00485AAB"/>
    <w:rsid w:val="00486062"/>
    <w:rsid w:val="0048655E"/>
    <w:rsid w:val="00487314"/>
    <w:rsid w:val="004877A3"/>
    <w:rsid w:val="004878AE"/>
    <w:rsid w:val="00490A3D"/>
    <w:rsid w:val="00490B70"/>
    <w:rsid w:val="00491548"/>
    <w:rsid w:val="00492063"/>
    <w:rsid w:val="00493846"/>
    <w:rsid w:val="00493955"/>
    <w:rsid w:val="00493AE5"/>
    <w:rsid w:val="00494DC2"/>
    <w:rsid w:val="00494E64"/>
    <w:rsid w:val="0049553B"/>
    <w:rsid w:val="00495FC3"/>
    <w:rsid w:val="00496038"/>
    <w:rsid w:val="00496207"/>
    <w:rsid w:val="004964C2"/>
    <w:rsid w:val="00496627"/>
    <w:rsid w:val="0049697D"/>
    <w:rsid w:val="00497176"/>
    <w:rsid w:val="00497250"/>
    <w:rsid w:val="00497713"/>
    <w:rsid w:val="004978F2"/>
    <w:rsid w:val="0049791B"/>
    <w:rsid w:val="004A0072"/>
    <w:rsid w:val="004A0423"/>
    <w:rsid w:val="004A07AE"/>
    <w:rsid w:val="004A08C4"/>
    <w:rsid w:val="004A0A8A"/>
    <w:rsid w:val="004A0CC3"/>
    <w:rsid w:val="004A0FD9"/>
    <w:rsid w:val="004A1485"/>
    <w:rsid w:val="004A19E8"/>
    <w:rsid w:val="004A1C78"/>
    <w:rsid w:val="004A21F8"/>
    <w:rsid w:val="004A22D7"/>
    <w:rsid w:val="004A23C5"/>
    <w:rsid w:val="004A2527"/>
    <w:rsid w:val="004A27BC"/>
    <w:rsid w:val="004A287C"/>
    <w:rsid w:val="004A2F02"/>
    <w:rsid w:val="004A31C4"/>
    <w:rsid w:val="004A365E"/>
    <w:rsid w:val="004A39CF"/>
    <w:rsid w:val="004A3A3F"/>
    <w:rsid w:val="004A4374"/>
    <w:rsid w:val="004A4C4F"/>
    <w:rsid w:val="004A4DF9"/>
    <w:rsid w:val="004A537C"/>
    <w:rsid w:val="004A5DD5"/>
    <w:rsid w:val="004A65F3"/>
    <w:rsid w:val="004A66DA"/>
    <w:rsid w:val="004A6792"/>
    <w:rsid w:val="004A73F0"/>
    <w:rsid w:val="004A7912"/>
    <w:rsid w:val="004A7A35"/>
    <w:rsid w:val="004A7C58"/>
    <w:rsid w:val="004B0287"/>
    <w:rsid w:val="004B0701"/>
    <w:rsid w:val="004B1486"/>
    <w:rsid w:val="004B180C"/>
    <w:rsid w:val="004B2E8C"/>
    <w:rsid w:val="004B33CA"/>
    <w:rsid w:val="004B35A7"/>
    <w:rsid w:val="004B3A13"/>
    <w:rsid w:val="004B3ADF"/>
    <w:rsid w:val="004B3B99"/>
    <w:rsid w:val="004B4456"/>
    <w:rsid w:val="004B4CC5"/>
    <w:rsid w:val="004B4EE2"/>
    <w:rsid w:val="004B503E"/>
    <w:rsid w:val="004B5048"/>
    <w:rsid w:val="004B7037"/>
    <w:rsid w:val="004B7420"/>
    <w:rsid w:val="004B7615"/>
    <w:rsid w:val="004B77A7"/>
    <w:rsid w:val="004B7C17"/>
    <w:rsid w:val="004B7F0E"/>
    <w:rsid w:val="004B7FB1"/>
    <w:rsid w:val="004C0ED7"/>
    <w:rsid w:val="004C15E6"/>
    <w:rsid w:val="004C1941"/>
    <w:rsid w:val="004C294B"/>
    <w:rsid w:val="004C294E"/>
    <w:rsid w:val="004C353A"/>
    <w:rsid w:val="004C369D"/>
    <w:rsid w:val="004C3725"/>
    <w:rsid w:val="004C389F"/>
    <w:rsid w:val="004C3B1C"/>
    <w:rsid w:val="004C3B9C"/>
    <w:rsid w:val="004C3EC0"/>
    <w:rsid w:val="004C4C11"/>
    <w:rsid w:val="004C55AB"/>
    <w:rsid w:val="004C5C7D"/>
    <w:rsid w:val="004C6620"/>
    <w:rsid w:val="004C6C8A"/>
    <w:rsid w:val="004D01A0"/>
    <w:rsid w:val="004D0269"/>
    <w:rsid w:val="004D032D"/>
    <w:rsid w:val="004D0472"/>
    <w:rsid w:val="004D07F3"/>
    <w:rsid w:val="004D0BCC"/>
    <w:rsid w:val="004D14A3"/>
    <w:rsid w:val="004D1BCF"/>
    <w:rsid w:val="004D1C80"/>
    <w:rsid w:val="004D20D5"/>
    <w:rsid w:val="004D30D8"/>
    <w:rsid w:val="004D32E1"/>
    <w:rsid w:val="004D33F7"/>
    <w:rsid w:val="004D383E"/>
    <w:rsid w:val="004D46A1"/>
    <w:rsid w:val="004D4C9B"/>
    <w:rsid w:val="004D4D12"/>
    <w:rsid w:val="004D5A13"/>
    <w:rsid w:val="004D6387"/>
    <w:rsid w:val="004D6872"/>
    <w:rsid w:val="004D7293"/>
    <w:rsid w:val="004E0631"/>
    <w:rsid w:val="004E0BC5"/>
    <w:rsid w:val="004E0F8E"/>
    <w:rsid w:val="004E13CE"/>
    <w:rsid w:val="004E1952"/>
    <w:rsid w:val="004E198C"/>
    <w:rsid w:val="004E26B2"/>
    <w:rsid w:val="004E2A9D"/>
    <w:rsid w:val="004E2C4F"/>
    <w:rsid w:val="004E3470"/>
    <w:rsid w:val="004E3685"/>
    <w:rsid w:val="004E43B8"/>
    <w:rsid w:val="004E4649"/>
    <w:rsid w:val="004E46E6"/>
    <w:rsid w:val="004E52CC"/>
    <w:rsid w:val="004E538B"/>
    <w:rsid w:val="004E5A7C"/>
    <w:rsid w:val="004E648F"/>
    <w:rsid w:val="004E69BB"/>
    <w:rsid w:val="004E6B7D"/>
    <w:rsid w:val="004E6D03"/>
    <w:rsid w:val="004E737B"/>
    <w:rsid w:val="004E7D27"/>
    <w:rsid w:val="004E7F0A"/>
    <w:rsid w:val="004F0109"/>
    <w:rsid w:val="004F0923"/>
    <w:rsid w:val="004F1604"/>
    <w:rsid w:val="004F1739"/>
    <w:rsid w:val="004F276B"/>
    <w:rsid w:val="004F288F"/>
    <w:rsid w:val="004F2935"/>
    <w:rsid w:val="004F2CD0"/>
    <w:rsid w:val="004F3098"/>
    <w:rsid w:val="004F3237"/>
    <w:rsid w:val="004F3CF8"/>
    <w:rsid w:val="004F3FCE"/>
    <w:rsid w:val="004F55EB"/>
    <w:rsid w:val="004F5A47"/>
    <w:rsid w:val="004F5A89"/>
    <w:rsid w:val="004F641A"/>
    <w:rsid w:val="004F706B"/>
    <w:rsid w:val="004F7561"/>
    <w:rsid w:val="004F7AB8"/>
    <w:rsid w:val="004F7EE2"/>
    <w:rsid w:val="004F7FD6"/>
    <w:rsid w:val="0050003F"/>
    <w:rsid w:val="005004AE"/>
    <w:rsid w:val="005008C2"/>
    <w:rsid w:val="00501165"/>
    <w:rsid w:val="00501AF9"/>
    <w:rsid w:val="005026BC"/>
    <w:rsid w:val="005027A2"/>
    <w:rsid w:val="0050317B"/>
    <w:rsid w:val="00503206"/>
    <w:rsid w:val="00503276"/>
    <w:rsid w:val="00503596"/>
    <w:rsid w:val="00503823"/>
    <w:rsid w:val="005038C5"/>
    <w:rsid w:val="00504019"/>
    <w:rsid w:val="0050492A"/>
    <w:rsid w:val="00504F06"/>
    <w:rsid w:val="0050505B"/>
    <w:rsid w:val="0050558F"/>
    <w:rsid w:val="005061DD"/>
    <w:rsid w:val="00506E3F"/>
    <w:rsid w:val="005071A2"/>
    <w:rsid w:val="005075F5"/>
    <w:rsid w:val="00507737"/>
    <w:rsid w:val="00510814"/>
    <w:rsid w:val="0051087E"/>
    <w:rsid w:val="00512046"/>
    <w:rsid w:val="0051241A"/>
    <w:rsid w:val="00512E04"/>
    <w:rsid w:val="00513667"/>
    <w:rsid w:val="0051415E"/>
    <w:rsid w:val="005149B0"/>
    <w:rsid w:val="00514C4C"/>
    <w:rsid w:val="00515155"/>
    <w:rsid w:val="005152B0"/>
    <w:rsid w:val="0051535E"/>
    <w:rsid w:val="00515381"/>
    <w:rsid w:val="0051575B"/>
    <w:rsid w:val="00515854"/>
    <w:rsid w:val="00515AFF"/>
    <w:rsid w:val="00516606"/>
    <w:rsid w:val="005168C0"/>
    <w:rsid w:val="00517046"/>
    <w:rsid w:val="00517A11"/>
    <w:rsid w:val="0052111F"/>
    <w:rsid w:val="00521C14"/>
    <w:rsid w:val="00521CA6"/>
    <w:rsid w:val="00523CFB"/>
    <w:rsid w:val="00523FC3"/>
    <w:rsid w:val="00524943"/>
    <w:rsid w:val="00524C21"/>
    <w:rsid w:val="00524EA7"/>
    <w:rsid w:val="00524F12"/>
    <w:rsid w:val="0052516C"/>
    <w:rsid w:val="005259D2"/>
    <w:rsid w:val="00526123"/>
    <w:rsid w:val="005270D5"/>
    <w:rsid w:val="005303AD"/>
    <w:rsid w:val="005311B5"/>
    <w:rsid w:val="00531609"/>
    <w:rsid w:val="00531CAC"/>
    <w:rsid w:val="005320DD"/>
    <w:rsid w:val="0053242D"/>
    <w:rsid w:val="0053266B"/>
    <w:rsid w:val="00532FF5"/>
    <w:rsid w:val="00533D50"/>
    <w:rsid w:val="005340F2"/>
    <w:rsid w:val="005341E4"/>
    <w:rsid w:val="00534778"/>
    <w:rsid w:val="0053484E"/>
    <w:rsid w:val="00534C4E"/>
    <w:rsid w:val="0053581B"/>
    <w:rsid w:val="00535AFF"/>
    <w:rsid w:val="005366DB"/>
    <w:rsid w:val="005368AC"/>
    <w:rsid w:val="00536DB8"/>
    <w:rsid w:val="00537125"/>
    <w:rsid w:val="005372BC"/>
    <w:rsid w:val="00537E66"/>
    <w:rsid w:val="00540706"/>
    <w:rsid w:val="00541252"/>
    <w:rsid w:val="005413E9"/>
    <w:rsid w:val="0054191F"/>
    <w:rsid w:val="00541E90"/>
    <w:rsid w:val="00541F1D"/>
    <w:rsid w:val="00542047"/>
    <w:rsid w:val="005426CF"/>
    <w:rsid w:val="00542F0A"/>
    <w:rsid w:val="00543EDD"/>
    <w:rsid w:val="00544B91"/>
    <w:rsid w:val="00544FD9"/>
    <w:rsid w:val="005450C2"/>
    <w:rsid w:val="00545976"/>
    <w:rsid w:val="00545CFC"/>
    <w:rsid w:val="00546D35"/>
    <w:rsid w:val="00546D3A"/>
    <w:rsid w:val="00546D7B"/>
    <w:rsid w:val="00546DB4"/>
    <w:rsid w:val="00546EB4"/>
    <w:rsid w:val="005475EB"/>
    <w:rsid w:val="00547B99"/>
    <w:rsid w:val="00547BD0"/>
    <w:rsid w:val="00547DEB"/>
    <w:rsid w:val="00547F37"/>
    <w:rsid w:val="005500E7"/>
    <w:rsid w:val="00550883"/>
    <w:rsid w:val="00550951"/>
    <w:rsid w:val="00551906"/>
    <w:rsid w:val="00551925"/>
    <w:rsid w:val="00551C38"/>
    <w:rsid w:val="00552FB5"/>
    <w:rsid w:val="0055320B"/>
    <w:rsid w:val="00553C54"/>
    <w:rsid w:val="00553C98"/>
    <w:rsid w:val="00554AAD"/>
    <w:rsid w:val="005555DE"/>
    <w:rsid w:val="005559E8"/>
    <w:rsid w:val="00555E2E"/>
    <w:rsid w:val="005560A2"/>
    <w:rsid w:val="0055623E"/>
    <w:rsid w:val="005565A4"/>
    <w:rsid w:val="00556C67"/>
    <w:rsid w:val="0055714C"/>
    <w:rsid w:val="00557891"/>
    <w:rsid w:val="00557B76"/>
    <w:rsid w:val="00557F5B"/>
    <w:rsid w:val="0056079D"/>
    <w:rsid w:val="0056084C"/>
    <w:rsid w:val="00561361"/>
    <w:rsid w:val="0056143F"/>
    <w:rsid w:val="00562350"/>
    <w:rsid w:val="0056241C"/>
    <w:rsid w:val="00562C11"/>
    <w:rsid w:val="005632EF"/>
    <w:rsid w:val="005638CA"/>
    <w:rsid w:val="00563A47"/>
    <w:rsid w:val="005647F5"/>
    <w:rsid w:val="0056486C"/>
    <w:rsid w:val="00564F6D"/>
    <w:rsid w:val="005651BB"/>
    <w:rsid w:val="00566132"/>
    <w:rsid w:val="005661FD"/>
    <w:rsid w:val="00566E2C"/>
    <w:rsid w:val="00567E64"/>
    <w:rsid w:val="00570DD8"/>
    <w:rsid w:val="00571B14"/>
    <w:rsid w:val="00571C94"/>
    <w:rsid w:val="00571D96"/>
    <w:rsid w:val="00573FDB"/>
    <w:rsid w:val="00574050"/>
    <w:rsid w:val="00574472"/>
    <w:rsid w:val="00574AEB"/>
    <w:rsid w:val="00574D1E"/>
    <w:rsid w:val="00575169"/>
    <w:rsid w:val="00575457"/>
    <w:rsid w:val="0057589C"/>
    <w:rsid w:val="00577C07"/>
    <w:rsid w:val="0058048F"/>
    <w:rsid w:val="005807D2"/>
    <w:rsid w:val="00580805"/>
    <w:rsid w:val="005816D3"/>
    <w:rsid w:val="00581803"/>
    <w:rsid w:val="00581D53"/>
    <w:rsid w:val="005821B1"/>
    <w:rsid w:val="00582E95"/>
    <w:rsid w:val="005835DF"/>
    <w:rsid w:val="00583A19"/>
    <w:rsid w:val="00583BF8"/>
    <w:rsid w:val="00583E78"/>
    <w:rsid w:val="00584409"/>
    <w:rsid w:val="00584448"/>
    <w:rsid w:val="0058449B"/>
    <w:rsid w:val="00585503"/>
    <w:rsid w:val="005855D6"/>
    <w:rsid w:val="00585E4D"/>
    <w:rsid w:val="005868A1"/>
    <w:rsid w:val="00586A83"/>
    <w:rsid w:val="00586AC9"/>
    <w:rsid w:val="00586C12"/>
    <w:rsid w:val="00586D6F"/>
    <w:rsid w:val="005907F0"/>
    <w:rsid w:val="00590B3C"/>
    <w:rsid w:val="00590EC4"/>
    <w:rsid w:val="0059100F"/>
    <w:rsid w:val="005911AE"/>
    <w:rsid w:val="0059185E"/>
    <w:rsid w:val="005919ED"/>
    <w:rsid w:val="00592440"/>
    <w:rsid w:val="005925ED"/>
    <w:rsid w:val="005930D1"/>
    <w:rsid w:val="00593253"/>
    <w:rsid w:val="005936AF"/>
    <w:rsid w:val="00593967"/>
    <w:rsid w:val="00594665"/>
    <w:rsid w:val="005946AC"/>
    <w:rsid w:val="0059482E"/>
    <w:rsid w:val="00594861"/>
    <w:rsid w:val="00594E6B"/>
    <w:rsid w:val="00594F3E"/>
    <w:rsid w:val="00596241"/>
    <w:rsid w:val="0059624A"/>
    <w:rsid w:val="0059657B"/>
    <w:rsid w:val="00596E80"/>
    <w:rsid w:val="00597D9E"/>
    <w:rsid w:val="00597EB5"/>
    <w:rsid w:val="005A0041"/>
    <w:rsid w:val="005A1DE6"/>
    <w:rsid w:val="005A24E8"/>
    <w:rsid w:val="005A2556"/>
    <w:rsid w:val="005A3506"/>
    <w:rsid w:val="005A45AA"/>
    <w:rsid w:val="005A4694"/>
    <w:rsid w:val="005A4859"/>
    <w:rsid w:val="005A53EF"/>
    <w:rsid w:val="005A544C"/>
    <w:rsid w:val="005A5A35"/>
    <w:rsid w:val="005A5D09"/>
    <w:rsid w:val="005A6110"/>
    <w:rsid w:val="005A6185"/>
    <w:rsid w:val="005A7BF7"/>
    <w:rsid w:val="005B0CBE"/>
    <w:rsid w:val="005B196C"/>
    <w:rsid w:val="005B1DF8"/>
    <w:rsid w:val="005B2350"/>
    <w:rsid w:val="005B2567"/>
    <w:rsid w:val="005B27D8"/>
    <w:rsid w:val="005B2A00"/>
    <w:rsid w:val="005B2AE7"/>
    <w:rsid w:val="005B2DCB"/>
    <w:rsid w:val="005B3517"/>
    <w:rsid w:val="005B4137"/>
    <w:rsid w:val="005B5A64"/>
    <w:rsid w:val="005B5E95"/>
    <w:rsid w:val="005B6659"/>
    <w:rsid w:val="005B680C"/>
    <w:rsid w:val="005B6AD9"/>
    <w:rsid w:val="005B7508"/>
    <w:rsid w:val="005B79F4"/>
    <w:rsid w:val="005B7BFF"/>
    <w:rsid w:val="005C0522"/>
    <w:rsid w:val="005C1195"/>
    <w:rsid w:val="005C12B6"/>
    <w:rsid w:val="005C160B"/>
    <w:rsid w:val="005C16E6"/>
    <w:rsid w:val="005C1884"/>
    <w:rsid w:val="005C1FBA"/>
    <w:rsid w:val="005C2017"/>
    <w:rsid w:val="005C23AF"/>
    <w:rsid w:val="005C2686"/>
    <w:rsid w:val="005C30BA"/>
    <w:rsid w:val="005C3AA6"/>
    <w:rsid w:val="005C3C71"/>
    <w:rsid w:val="005C3CA2"/>
    <w:rsid w:val="005C4794"/>
    <w:rsid w:val="005C49DD"/>
    <w:rsid w:val="005C4C8B"/>
    <w:rsid w:val="005C507F"/>
    <w:rsid w:val="005C5278"/>
    <w:rsid w:val="005C5359"/>
    <w:rsid w:val="005C5EDE"/>
    <w:rsid w:val="005C6E2E"/>
    <w:rsid w:val="005C7084"/>
    <w:rsid w:val="005C7670"/>
    <w:rsid w:val="005C7B13"/>
    <w:rsid w:val="005C7D7F"/>
    <w:rsid w:val="005D0599"/>
    <w:rsid w:val="005D141C"/>
    <w:rsid w:val="005D1C9F"/>
    <w:rsid w:val="005D3257"/>
    <w:rsid w:val="005D3260"/>
    <w:rsid w:val="005D3A5A"/>
    <w:rsid w:val="005D3CC8"/>
    <w:rsid w:val="005D438C"/>
    <w:rsid w:val="005D4A3F"/>
    <w:rsid w:val="005D4E84"/>
    <w:rsid w:val="005D4F8B"/>
    <w:rsid w:val="005D5BCD"/>
    <w:rsid w:val="005D5E43"/>
    <w:rsid w:val="005D7508"/>
    <w:rsid w:val="005D7756"/>
    <w:rsid w:val="005E0F6D"/>
    <w:rsid w:val="005E0F8B"/>
    <w:rsid w:val="005E147A"/>
    <w:rsid w:val="005E20D3"/>
    <w:rsid w:val="005E3744"/>
    <w:rsid w:val="005E3FBC"/>
    <w:rsid w:val="005E4487"/>
    <w:rsid w:val="005E477A"/>
    <w:rsid w:val="005E4A68"/>
    <w:rsid w:val="005E4F39"/>
    <w:rsid w:val="005E531C"/>
    <w:rsid w:val="005E74B4"/>
    <w:rsid w:val="005E7B3B"/>
    <w:rsid w:val="005F0424"/>
    <w:rsid w:val="005F222E"/>
    <w:rsid w:val="005F226D"/>
    <w:rsid w:val="005F23A4"/>
    <w:rsid w:val="005F2DC8"/>
    <w:rsid w:val="005F322D"/>
    <w:rsid w:val="005F3303"/>
    <w:rsid w:val="005F470A"/>
    <w:rsid w:val="005F470F"/>
    <w:rsid w:val="005F4CDA"/>
    <w:rsid w:val="005F4D0E"/>
    <w:rsid w:val="005F509A"/>
    <w:rsid w:val="005F5132"/>
    <w:rsid w:val="005F555D"/>
    <w:rsid w:val="005F5A04"/>
    <w:rsid w:val="005F6170"/>
    <w:rsid w:val="005F6574"/>
    <w:rsid w:val="005F66F0"/>
    <w:rsid w:val="005F7614"/>
    <w:rsid w:val="005F78B0"/>
    <w:rsid w:val="005F7C1E"/>
    <w:rsid w:val="00601817"/>
    <w:rsid w:val="00601839"/>
    <w:rsid w:val="00602690"/>
    <w:rsid w:val="00603779"/>
    <w:rsid w:val="006048D0"/>
    <w:rsid w:val="00605C41"/>
    <w:rsid w:val="0060610F"/>
    <w:rsid w:val="00606349"/>
    <w:rsid w:val="006071FA"/>
    <w:rsid w:val="00607C52"/>
    <w:rsid w:val="006109C1"/>
    <w:rsid w:val="00610B8B"/>
    <w:rsid w:val="00610CD7"/>
    <w:rsid w:val="00610E18"/>
    <w:rsid w:val="006120FA"/>
    <w:rsid w:val="00612518"/>
    <w:rsid w:val="00612CBD"/>
    <w:rsid w:val="00613556"/>
    <w:rsid w:val="00613622"/>
    <w:rsid w:val="00613E14"/>
    <w:rsid w:val="00614589"/>
    <w:rsid w:val="006145BE"/>
    <w:rsid w:val="0061499A"/>
    <w:rsid w:val="006152BD"/>
    <w:rsid w:val="0061559B"/>
    <w:rsid w:val="0061577B"/>
    <w:rsid w:val="006169DA"/>
    <w:rsid w:val="0061740F"/>
    <w:rsid w:val="00620320"/>
    <w:rsid w:val="006204DB"/>
    <w:rsid w:val="00620645"/>
    <w:rsid w:val="006206AB"/>
    <w:rsid w:val="006207DF"/>
    <w:rsid w:val="006208C3"/>
    <w:rsid w:val="00621286"/>
    <w:rsid w:val="00621500"/>
    <w:rsid w:val="006225A4"/>
    <w:rsid w:val="0062344E"/>
    <w:rsid w:val="006238B5"/>
    <w:rsid w:val="00623DC0"/>
    <w:rsid w:val="00624030"/>
    <w:rsid w:val="00625638"/>
    <w:rsid w:val="00625C0C"/>
    <w:rsid w:val="00625E56"/>
    <w:rsid w:val="00626151"/>
    <w:rsid w:val="0062624F"/>
    <w:rsid w:val="006271A5"/>
    <w:rsid w:val="00627A54"/>
    <w:rsid w:val="00631071"/>
    <w:rsid w:val="006310B3"/>
    <w:rsid w:val="00631829"/>
    <w:rsid w:val="00631D8F"/>
    <w:rsid w:val="00631EC0"/>
    <w:rsid w:val="006323FA"/>
    <w:rsid w:val="00632473"/>
    <w:rsid w:val="006324EE"/>
    <w:rsid w:val="0063276A"/>
    <w:rsid w:val="00632900"/>
    <w:rsid w:val="006329C8"/>
    <w:rsid w:val="00632E37"/>
    <w:rsid w:val="00633013"/>
    <w:rsid w:val="006331DE"/>
    <w:rsid w:val="00633634"/>
    <w:rsid w:val="00633742"/>
    <w:rsid w:val="006340B4"/>
    <w:rsid w:val="006346BB"/>
    <w:rsid w:val="0063534C"/>
    <w:rsid w:val="00635FA0"/>
    <w:rsid w:val="00636058"/>
    <w:rsid w:val="006360A0"/>
    <w:rsid w:val="00636478"/>
    <w:rsid w:val="006365EB"/>
    <w:rsid w:val="00636A56"/>
    <w:rsid w:val="0063723A"/>
    <w:rsid w:val="00637749"/>
    <w:rsid w:val="00637B95"/>
    <w:rsid w:val="00637C4E"/>
    <w:rsid w:val="00637DD8"/>
    <w:rsid w:val="00640268"/>
    <w:rsid w:val="00640DCF"/>
    <w:rsid w:val="006411E1"/>
    <w:rsid w:val="00641737"/>
    <w:rsid w:val="006421A9"/>
    <w:rsid w:val="00642256"/>
    <w:rsid w:val="00642BC3"/>
    <w:rsid w:val="00642E60"/>
    <w:rsid w:val="00643618"/>
    <w:rsid w:val="00643B37"/>
    <w:rsid w:val="00644252"/>
    <w:rsid w:val="00644281"/>
    <w:rsid w:val="00644DCD"/>
    <w:rsid w:val="00645371"/>
    <w:rsid w:val="006465EC"/>
    <w:rsid w:val="006471B3"/>
    <w:rsid w:val="00647E5A"/>
    <w:rsid w:val="00651101"/>
    <w:rsid w:val="006515BE"/>
    <w:rsid w:val="0065208A"/>
    <w:rsid w:val="006520C9"/>
    <w:rsid w:val="00652799"/>
    <w:rsid w:val="00652B59"/>
    <w:rsid w:val="00652B88"/>
    <w:rsid w:val="00652C21"/>
    <w:rsid w:val="00652F6F"/>
    <w:rsid w:val="0065301C"/>
    <w:rsid w:val="00653E85"/>
    <w:rsid w:val="006543EE"/>
    <w:rsid w:val="0065487E"/>
    <w:rsid w:val="00654994"/>
    <w:rsid w:val="006549C1"/>
    <w:rsid w:val="00654A07"/>
    <w:rsid w:val="00654C51"/>
    <w:rsid w:val="00654EBA"/>
    <w:rsid w:val="0065550B"/>
    <w:rsid w:val="006555C2"/>
    <w:rsid w:val="00655BA4"/>
    <w:rsid w:val="006561D0"/>
    <w:rsid w:val="00657608"/>
    <w:rsid w:val="006601A7"/>
    <w:rsid w:val="00660A70"/>
    <w:rsid w:val="00660E92"/>
    <w:rsid w:val="00661317"/>
    <w:rsid w:val="00661368"/>
    <w:rsid w:val="00662194"/>
    <w:rsid w:val="006634AA"/>
    <w:rsid w:val="00663934"/>
    <w:rsid w:val="00663953"/>
    <w:rsid w:val="00666C7C"/>
    <w:rsid w:val="00666E4D"/>
    <w:rsid w:val="00666F81"/>
    <w:rsid w:val="00667429"/>
    <w:rsid w:val="00667697"/>
    <w:rsid w:val="006700E4"/>
    <w:rsid w:val="00670630"/>
    <w:rsid w:val="00670E28"/>
    <w:rsid w:val="00670F4A"/>
    <w:rsid w:val="00671049"/>
    <w:rsid w:val="00672894"/>
    <w:rsid w:val="00673793"/>
    <w:rsid w:val="00673999"/>
    <w:rsid w:val="0067617F"/>
    <w:rsid w:val="006768ED"/>
    <w:rsid w:val="00676919"/>
    <w:rsid w:val="00676C0E"/>
    <w:rsid w:val="00676DB3"/>
    <w:rsid w:val="00677313"/>
    <w:rsid w:val="00677535"/>
    <w:rsid w:val="00677969"/>
    <w:rsid w:val="0068082A"/>
    <w:rsid w:val="0068099E"/>
    <w:rsid w:val="00680A53"/>
    <w:rsid w:val="00680A62"/>
    <w:rsid w:val="00680E9B"/>
    <w:rsid w:val="00680F94"/>
    <w:rsid w:val="00681BFE"/>
    <w:rsid w:val="006821C9"/>
    <w:rsid w:val="00682B0A"/>
    <w:rsid w:val="006833D8"/>
    <w:rsid w:val="0068362C"/>
    <w:rsid w:val="00683C0B"/>
    <w:rsid w:val="00683F72"/>
    <w:rsid w:val="006840F1"/>
    <w:rsid w:val="0068437C"/>
    <w:rsid w:val="00685B14"/>
    <w:rsid w:val="00685DC9"/>
    <w:rsid w:val="00685EF4"/>
    <w:rsid w:val="006863E1"/>
    <w:rsid w:val="00686744"/>
    <w:rsid w:val="00687F53"/>
    <w:rsid w:val="00690746"/>
    <w:rsid w:val="006908AB"/>
    <w:rsid w:val="00690A47"/>
    <w:rsid w:val="00691F97"/>
    <w:rsid w:val="00692298"/>
    <w:rsid w:val="00692917"/>
    <w:rsid w:val="00692EED"/>
    <w:rsid w:val="00693750"/>
    <w:rsid w:val="00693751"/>
    <w:rsid w:val="00693877"/>
    <w:rsid w:val="0069394C"/>
    <w:rsid w:val="00693CCD"/>
    <w:rsid w:val="0069428F"/>
    <w:rsid w:val="006951AC"/>
    <w:rsid w:val="0069580D"/>
    <w:rsid w:val="00695B73"/>
    <w:rsid w:val="00695B8F"/>
    <w:rsid w:val="00695B92"/>
    <w:rsid w:val="00696688"/>
    <w:rsid w:val="00696892"/>
    <w:rsid w:val="006975F8"/>
    <w:rsid w:val="00697818"/>
    <w:rsid w:val="0069796E"/>
    <w:rsid w:val="00697A2E"/>
    <w:rsid w:val="006A0B70"/>
    <w:rsid w:val="006A1827"/>
    <w:rsid w:val="006A241A"/>
    <w:rsid w:val="006A2561"/>
    <w:rsid w:val="006A288B"/>
    <w:rsid w:val="006A34E4"/>
    <w:rsid w:val="006A36BF"/>
    <w:rsid w:val="006A3C49"/>
    <w:rsid w:val="006A43EA"/>
    <w:rsid w:val="006A4802"/>
    <w:rsid w:val="006A563D"/>
    <w:rsid w:val="006A60ED"/>
    <w:rsid w:val="006A6732"/>
    <w:rsid w:val="006A7BCA"/>
    <w:rsid w:val="006A7F1C"/>
    <w:rsid w:val="006B0D0D"/>
    <w:rsid w:val="006B18E5"/>
    <w:rsid w:val="006B1A7E"/>
    <w:rsid w:val="006B20B7"/>
    <w:rsid w:val="006B2F06"/>
    <w:rsid w:val="006B528A"/>
    <w:rsid w:val="006B5887"/>
    <w:rsid w:val="006B5A5A"/>
    <w:rsid w:val="006B5F65"/>
    <w:rsid w:val="006B6221"/>
    <w:rsid w:val="006B7228"/>
    <w:rsid w:val="006B74DF"/>
    <w:rsid w:val="006C0546"/>
    <w:rsid w:val="006C0C4C"/>
    <w:rsid w:val="006C0E5D"/>
    <w:rsid w:val="006C159C"/>
    <w:rsid w:val="006C1DB7"/>
    <w:rsid w:val="006C2773"/>
    <w:rsid w:val="006C2C4A"/>
    <w:rsid w:val="006C3A84"/>
    <w:rsid w:val="006C4D24"/>
    <w:rsid w:val="006C4FBF"/>
    <w:rsid w:val="006C53D5"/>
    <w:rsid w:val="006C5632"/>
    <w:rsid w:val="006C5896"/>
    <w:rsid w:val="006C5B03"/>
    <w:rsid w:val="006C5E49"/>
    <w:rsid w:val="006C6899"/>
    <w:rsid w:val="006C7157"/>
    <w:rsid w:val="006C7DBC"/>
    <w:rsid w:val="006D0BFF"/>
    <w:rsid w:val="006D11DF"/>
    <w:rsid w:val="006D1562"/>
    <w:rsid w:val="006D163C"/>
    <w:rsid w:val="006D2564"/>
    <w:rsid w:val="006D282B"/>
    <w:rsid w:val="006D31AD"/>
    <w:rsid w:val="006D371F"/>
    <w:rsid w:val="006D3A84"/>
    <w:rsid w:val="006D4415"/>
    <w:rsid w:val="006D4C12"/>
    <w:rsid w:val="006D4F5C"/>
    <w:rsid w:val="006D6E09"/>
    <w:rsid w:val="006D6EAF"/>
    <w:rsid w:val="006D70F5"/>
    <w:rsid w:val="006D78EB"/>
    <w:rsid w:val="006D7CCB"/>
    <w:rsid w:val="006D7EA0"/>
    <w:rsid w:val="006E0D77"/>
    <w:rsid w:val="006E0D9A"/>
    <w:rsid w:val="006E0F21"/>
    <w:rsid w:val="006E14E5"/>
    <w:rsid w:val="006E168A"/>
    <w:rsid w:val="006E1C19"/>
    <w:rsid w:val="006E238E"/>
    <w:rsid w:val="006E2797"/>
    <w:rsid w:val="006E3633"/>
    <w:rsid w:val="006E429D"/>
    <w:rsid w:val="006E5238"/>
    <w:rsid w:val="006E54EE"/>
    <w:rsid w:val="006E597B"/>
    <w:rsid w:val="006E5A0F"/>
    <w:rsid w:val="006E5D6F"/>
    <w:rsid w:val="006E6AEE"/>
    <w:rsid w:val="006E6CBC"/>
    <w:rsid w:val="006E7D41"/>
    <w:rsid w:val="006F09B0"/>
    <w:rsid w:val="006F0C0B"/>
    <w:rsid w:val="006F10DD"/>
    <w:rsid w:val="006F142B"/>
    <w:rsid w:val="006F1991"/>
    <w:rsid w:val="006F1FC0"/>
    <w:rsid w:val="006F2054"/>
    <w:rsid w:val="006F27FB"/>
    <w:rsid w:val="006F2C7D"/>
    <w:rsid w:val="006F2D15"/>
    <w:rsid w:val="006F3383"/>
    <w:rsid w:val="006F356A"/>
    <w:rsid w:val="006F3E9C"/>
    <w:rsid w:val="006F4B6F"/>
    <w:rsid w:val="006F5528"/>
    <w:rsid w:val="006F55BD"/>
    <w:rsid w:val="006F57C2"/>
    <w:rsid w:val="006F656E"/>
    <w:rsid w:val="006F6820"/>
    <w:rsid w:val="006F73B6"/>
    <w:rsid w:val="006F77F3"/>
    <w:rsid w:val="006F7B6F"/>
    <w:rsid w:val="00700903"/>
    <w:rsid w:val="007009A5"/>
    <w:rsid w:val="00700DF2"/>
    <w:rsid w:val="007010CF"/>
    <w:rsid w:val="00701162"/>
    <w:rsid w:val="007011D2"/>
    <w:rsid w:val="0070180D"/>
    <w:rsid w:val="00701A47"/>
    <w:rsid w:val="00702662"/>
    <w:rsid w:val="00702C42"/>
    <w:rsid w:val="00703DDA"/>
    <w:rsid w:val="00705131"/>
    <w:rsid w:val="007051A4"/>
    <w:rsid w:val="007052EC"/>
    <w:rsid w:val="007056BD"/>
    <w:rsid w:val="00705A79"/>
    <w:rsid w:val="00706F4B"/>
    <w:rsid w:val="00707582"/>
    <w:rsid w:val="007076DA"/>
    <w:rsid w:val="0071023C"/>
    <w:rsid w:val="00710691"/>
    <w:rsid w:val="00710AD7"/>
    <w:rsid w:val="00710FCB"/>
    <w:rsid w:val="0071152F"/>
    <w:rsid w:val="00712062"/>
    <w:rsid w:val="00712347"/>
    <w:rsid w:val="00713B01"/>
    <w:rsid w:val="00713C6E"/>
    <w:rsid w:val="007141CA"/>
    <w:rsid w:val="00715A2F"/>
    <w:rsid w:val="0071636A"/>
    <w:rsid w:val="00716BA7"/>
    <w:rsid w:val="00716C4A"/>
    <w:rsid w:val="00716D77"/>
    <w:rsid w:val="00717F5A"/>
    <w:rsid w:val="0072008A"/>
    <w:rsid w:val="007206E8"/>
    <w:rsid w:val="00720863"/>
    <w:rsid w:val="007212CA"/>
    <w:rsid w:val="007215DA"/>
    <w:rsid w:val="0072170C"/>
    <w:rsid w:val="00722561"/>
    <w:rsid w:val="00723025"/>
    <w:rsid w:val="007235AC"/>
    <w:rsid w:val="0072369B"/>
    <w:rsid w:val="00725983"/>
    <w:rsid w:val="00725BD3"/>
    <w:rsid w:val="00725DF1"/>
    <w:rsid w:val="00726160"/>
    <w:rsid w:val="0072626B"/>
    <w:rsid w:val="0072666E"/>
    <w:rsid w:val="007268DF"/>
    <w:rsid w:val="00726DEC"/>
    <w:rsid w:val="00727848"/>
    <w:rsid w:val="00727FDA"/>
    <w:rsid w:val="0073087C"/>
    <w:rsid w:val="00730B2B"/>
    <w:rsid w:val="00730E31"/>
    <w:rsid w:val="007319F0"/>
    <w:rsid w:val="00732722"/>
    <w:rsid w:val="00732EB2"/>
    <w:rsid w:val="00733441"/>
    <w:rsid w:val="00733563"/>
    <w:rsid w:val="007338A5"/>
    <w:rsid w:val="00733E1A"/>
    <w:rsid w:val="00733EEE"/>
    <w:rsid w:val="00733EF9"/>
    <w:rsid w:val="00733F9E"/>
    <w:rsid w:val="0073433C"/>
    <w:rsid w:val="00734352"/>
    <w:rsid w:val="00734425"/>
    <w:rsid w:val="0073486F"/>
    <w:rsid w:val="007348BA"/>
    <w:rsid w:val="00734ECB"/>
    <w:rsid w:val="00735B96"/>
    <w:rsid w:val="00736796"/>
    <w:rsid w:val="00736BE9"/>
    <w:rsid w:val="00736D66"/>
    <w:rsid w:val="007374DC"/>
    <w:rsid w:val="0073752D"/>
    <w:rsid w:val="0073759B"/>
    <w:rsid w:val="00740611"/>
    <w:rsid w:val="00740916"/>
    <w:rsid w:val="00740C6D"/>
    <w:rsid w:val="007412AD"/>
    <w:rsid w:val="00741E6F"/>
    <w:rsid w:val="007422EF"/>
    <w:rsid w:val="00742995"/>
    <w:rsid w:val="00742F2C"/>
    <w:rsid w:val="0074399B"/>
    <w:rsid w:val="0074443A"/>
    <w:rsid w:val="00744B43"/>
    <w:rsid w:val="00744ED6"/>
    <w:rsid w:val="007457FC"/>
    <w:rsid w:val="00745A93"/>
    <w:rsid w:val="00745CA2"/>
    <w:rsid w:val="007469BB"/>
    <w:rsid w:val="00746DC0"/>
    <w:rsid w:val="00746F53"/>
    <w:rsid w:val="00747479"/>
    <w:rsid w:val="0074748E"/>
    <w:rsid w:val="007477E6"/>
    <w:rsid w:val="00747CD6"/>
    <w:rsid w:val="00750484"/>
    <w:rsid w:val="0075077E"/>
    <w:rsid w:val="00751718"/>
    <w:rsid w:val="00751F31"/>
    <w:rsid w:val="007523C7"/>
    <w:rsid w:val="0075264A"/>
    <w:rsid w:val="00753567"/>
    <w:rsid w:val="00753B2F"/>
    <w:rsid w:val="00753E75"/>
    <w:rsid w:val="007541D9"/>
    <w:rsid w:val="00754797"/>
    <w:rsid w:val="00755B3A"/>
    <w:rsid w:val="00755BA2"/>
    <w:rsid w:val="007566FA"/>
    <w:rsid w:val="00757246"/>
    <w:rsid w:val="007574E2"/>
    <w:rsid w:val="00757875"/>
    <w:rsid w:val="00757966"/>
    <w:rsid w:val="00760102"/>
    <w:rsid w:val="00760419"/>
    <w:rsid w:val="00760450"/>
    <w:rsid w:val="0076053F"/>
    <w:rsid w:val="007605CF"/>
    <w:rsid w:val="007608FB"/>
    <w:rsid w:val="007609B0"/>
    <w:rsid w:val="00761197"/>
    <w:rsid w:val="00761BDF"/>
    <w:rsid w:val="00761F83"/>
    <w:rsid w:val="0076230D"/>
    <w:rsid w:val="00762452"/>
    <w:rsid w:val="007626F9"/>
    <w:rsid w:val="00762BCE"/>
    <w:rsid w:val="0076315D"/>
    <w:rsid w:val="00763190"/>
    <w:rsid w:val="00763366"/>
    <w:rsid w:val="007633D7"/>
    <w:rsid w:val="00764637"/>
    <w:rsid w:val="0076474F"/>
    <w:rsid w:val="00764B91"/>
    <w:rsid w:val="00764BC2"/>
    <w:rsid w:val="00764F83"/>
    <w:rsid w:val="00765431"/>
    <w:rsid w:val="0076571B"/>
    <w:rsid w:val="00765BDF"/>
    <w:rsid w:val="00765E10"/>
    <w:rsid w:val="00766E98"/>
    <w:rsid w:val="00766EDE"/>
    <w:rsid w:val="0076730B"/>
    <w:rsid w:val="007673A7"/>
    <w:rsid w:val="00767741"/>
    <w:rsid w:val="0077068E"/>
    <w:rsid w:val="0077227A"/>
    <w:rsid w:val="00772C18"/>
    <w:rsid w:val="00773357"/>
    <w:rsid w:val="007738F5"/>
    <w:rsid w:val="007750B3"/>
    <w:rsid w:val="0077524E"/>
    <w:rsid w:val="007756E4"/>
    <w:rsid w:val="007767CC"/>
    <w:rsid w:val="00776870"/>
    <w:rsid w:val="00777002"/>
    <w:rsid w:val="007770CE"/>
    <w:rsid w:val="007772B0"/>
    <w:rsid w:val="0077736C"/>
    <w:rsid w:val="00777939"/>
    <w:rsid w:val="0078098B"/>
    <w:rsid w:val="00781827"/>
    <w:rsid w:val="00781A1D"/>
    <w:rsid w:val="007828D9"/>
    <w:rsid w:val="00782D2C"/>
    <w:rsid w:val="0078308E"/>
    <w:rsid w:val="007838F8"/>
    <w:rsid w:val="00783C86"/>
    <w:rsid w:val="0078410F"/>
    <w:rsid w:val="00784B4A"/>
    <w:rsid w:val="00784CD8"/>
    <w:rsid w:val="00784FFA"/>
    <w:rsid w:val="00785188"/>
    <w:rsid w:val="007851A5"/>
    <w:rsid w:val="007854DD"/>
    <w:rsid w:val="00785D80"/>
    <w:rsid w:val="00786024"/>
    <w:rsid w:val="00786917"/>
    <w:rsid w:val="00786FE6"/>
    <w:rsid w:val="007870F7"/>
    <w:rsid w:val="007871D8"/>
    <w:rsid w:val="007874F8"/>
    <w:rsid w:val="0079039C"/>
    <w:rsid w:val="00790401"/>
    <w:rsid w:val="007905AE"/>
    <w:rsid w:val="00790C19"/>
    <w:rsid w:val="00790EB4"/>
    <w:rsid w:val="007911F7"/>
    <w:rsid w:val="00791750"/>
    <w:rsid w:val="00791999"/>
    <w:rsid w:val="00791BB4"/>
    <w:rsid w:val="007922DA"/>
    <w:rsid w:val="0079309F"/>
    <w:rsid w:val="00793569"/>
    <w:rsid w:val="007935C5"/>
    <w:rsid w:val="007936BB"/>
    <w:rsid w:val="00793E51"/>
    <w:rsid w:val="00793FE6"/>
    <w:rsid w:val="0079475A"/>
    <w:rsid w:val="00795054"/>
    <w:rsid w:val="007950C3"/>
    <w:rsid w:val="007954B3"/>
    <w:rsid w:val="00796A2D"/>
    <w:rsid w:val="00796DC8"/>
    <w:rsid w:val="00797091"/>
    <w:rsid w:val="0079737D"/>
    <w:rsid w:val="007976B6"/>
    <w:rsid w:val="00797DDF"/>
    <w:rsid w:val="00797F18"/>
    <w:rsid w:val="007A152D"/>
    <w:rsid w:val="007A185A"/>
    <w:rsid w:val="007A1970"/>
    <w:rsid w:val="007A23FC"/>
    <w:rsid w:val="007A2AE1"/>
    <w:rsid w:val="007A2B01"/>
    <w:rsid w:val="007A2C27"/>
    <w:rsid w:val="007A2CD9"/>
    <w:rsid w:val="007A301D"/>
    <w:rsid w:val="007A385D"/>
    <w:rsid w:val="007A4146"/>
    <w:rsid w:val="007A48AC"/>
    <w:rsid w:val="007A4921"/>
    <w:rsid w:val="007A4F7C"/>
    <w:rsid w:val="007A54C1"/>
    <w:rsid w:val="007A5B1D"/>
    <w:rsid w:val="007A5BB5"/>
    <w:rsid w:val="007A5D43"/>
    <w:rsid w:val="007A6ED6"/>
    <w:rsid w:val="007A7A6C"/>
    <w:rsid w:val="007A7B22"/>
    <w:rsid w:val="007B0058"/>
    <w:rsid w:val="007B0B20"/>
    <w:rsid w:val="007B0C69"/>
    <w:rsid w:val="007B0D3F"/>
    <w:rsid w:val="007B0FDC"/>
    <w:rsid w:val="007B194B"/>
    <w:rsid w:val="007B1B14"/>
    <w:rsid w:val="007B336B"/>
    <w:rsid w:val="007B338E"/>
    <w:rsid w:val="007B3F66"/>
    <w:rsid w:val="007B3F7D"/>
    <w:rsid w:val="007B3FEA"/>
    <w:rsid w:val="007B41E4"/>
    <w:rsid w:val="007B43AF"/>
    <w:rsid w:val="007B590D"/>
    <w:rsid w:val="007B5BCF"/>
    <w:rsid w:val="007B5E3A"/>
    <w:rsid w:val="007B68EE"/>
    <w:rsid w:val="007B7978"/>
    <w:rsid w:val="007B79DE"/>
    <w:rsid w:val="007B7BBA"/>
    <w:rsid w:val="007C000B"/>
    <w:rsid w:val="007C0BE3"/>
    <w:rsid w:val="007C15D0"/>
    <w:rsid w:val="007C1930"/>
    <w:rsid w:val="007C1F85"/>
    <w:rsid w:val="007C20DB"/>
    <w:rsid w:val="007C216E"/>
    <w:rsid w:val="007C22DD"/>
    <w:rsid w:val="007C27FC"/>
    <w:rsid w:val="007C35E0"/>
    <w:rsid w:val="007C39E6"/>
    <w:rsid w:val="007C3C6F"/>
    <w:rsid w:val="007C43FD"/>
    <w:rsid w:val="007C4B30"/>
    <w:rsid w:val="007C4B87"/>
    <w:rsid w:val="007C5190"/>
    <w:rsid w:val="007C55C4"/>
    <w:rsid w:val="007C55E8"/>
    <w:rsid w:val="007C5E28"/>
    <w:rsid w:val="007C6786"/>
    <w:rsid w:val="007C6AE1"/>
    <w:rsid w:val="007C700E"/>
    <w:rsid w:val="007C7800"/>
    <w:rsid w:val="007D1E0A"/>
    <w:rsid w:val="007D211C"/>
    <w:rsid w:val="007D2C9B"/>
    <w:rsid w:val="007D2CD7"/>
    <w:rsid w:val="007D32BC"/>
    <w:rsid w:val="007D3769"/>
    <w:rsid w:val="007D3BD6"/>
    <w:rsid w:val="007D4035"/>
    <w:rsid w:val="007D414A"/>
    <w:rsid w:val="007D5769"/>
    <w:rsid w:val="007D58D0"/>
    <w:rsid w:val="007D5DD9"/>
    <w:rsid w:val="007D66FD"/>
    <w:rsid w:val="007D6BE3"/>
    <w:rsid w:val="007D6C18"/>
    <w:rsid w:val="007D745E"/>
    <w:rsid w:val="007D7DCE"/>
    <w:rsid w:val="007D7FA8"/>
    <w:rsid w:val="007E11DC"/>
    <w:rsid w:val="007E1540"/>
    <w:rsid w:val="007E319C"/>
    <w:rsid w:val="007E38E3"/>
    <w:rsid w:val="007E3900"/>
    <w:rsid w:val="007E4923"/>
    <w:rsid w:val="007E5231"/>
    <w:rsid w:val="007E569B"/>
    <w:rsid w:val="007E56DD"/>
    <w:rsid w:val="007E5F19"/>
    <w:rsid w:val="007E623C"/>
    <w:rsid w:val="007E69F1"/>
    <w:rsid w:val="007E6D7A"/>
    <w:rsid w:val="007E74AF"/>
    <w:rsid w:val="007E78D8"/>
    <w:rsid w:val="007E791A"/>
    <w:rsid w:val="007E7ADB"/>
    <w:rsid w:val="007F0022"/>
    <w:rsid w:val="007F05CE"/>
    <w:rsid w:val="007F22DD"/>
    <w:rsid w:val="007F24A3"/>
    <w:rsid w:val="007F255F"/>
    <w:rsid w:val="007F28F8"/>
    <w:rsid w:val="007F3EBC"/>
    <w:rsid w:val="007F4257"/>
    <w:rsid w:val="007F482A"/>
    <w:rsid w:val="007F4E15"/>
    <w:rsid w:val="007F4E6E"/>
    <w:rsid w:val="007F5044"/>
    <w:rsid w:val="007F5262"/>
    <w:rsid w:val="007F5388"/>
    <w:rsid w:val="007F5B7B"/>
    <w:rsid w:val="007F6124"/>
    <w:rsid w:val="007F6528"/>
    <w:rsid w:val="007F685E"/>
    <w:rsid w:val="007F73FC"/>
    <w:rsid w:val="007F778F"/>
    <w:rsid w:val="007F7889"/>
    <w:rsid w:val="007F795A"/>
    <w:rsid w:val="00800099"/>
    <w:rsid w:val="008001A4"/>
    <w:rsid w:val="008004AA"/>
    <w:rsid w:val="00800633"/>
    <w:rsid w:val="00800DD5"/>
    <w:rsid w:val="00800E45"/>
    <w:rsid w:val="008011C7"/>
    <w:rsid w:val="00801491"/>
    <w:rsid w:val="0080175C"/>
    <w:rsid w:val="008020F4"/>
    <w:rsid w:val="0080212D"/>
    <w:rsid w:val="0080325E"/>
    <w:rsid w:val="00803487"/>
    <w:rsid w:val="0080389F"/>
    <w:rsid w:val="00804671"/>
    <w:rsid w:val="00804D58"/>
    <w:rsid w:val="0080691F"/>
    <w:rsid w:val="00806D45"/>
    <w:rsid w:val="00806FA8"/>
    <w:rsid w:val="00807060"/>
    <w:rsid w:val="008070E4"/>
    <w:rsid w:val="008100BF"/>
    <w:rsid w:val="0081030D"/>
    <w:rsid w:val="00810881"/>
    <w:rsid w:val="0081145D"/>
    <w:rsid w:val="008114FD"/>
    <w:rsid w:val="00811DFD"/>
    <w:rsid w:val="0081342E"/>
    <w:rsid w:val="008134FB"/>
    <w:rsid w:val="00813888"/>
    <w:rsid w:val="008139B0"/>
    <w:rsid w:val="008142D4"/>
    <w:rsid w:val="0081578B"/>
    <w:rsid w:val="00815B46"/>
    <w:rsid w:val="00815D0F"/>
    <w:rsid w:val="00815D57"/>
    <w:rsid w:val="00817073"/>
    <w:rsid w:val="00817643"/>
    <w:rsid w:val="0081782D"/>
    <w:rsid w:val="00817DAD"/>
    <w:rsid w:val="008206B7"/>
    <w:rsid w:val="00820B05"/>
    <w:rsid w:val="00820E28"/>
    <w:rsid w:val="00821037"/>
    <w:rsid w:val="00821050"/>
    <w:rsid w:val="00821744"/>
    <w:rsid w:val="00821DAB"/>
    <w:rsid w:val="00822208"/>
    <w:rsid w:val="00822BCE"/>
    <w:rsid w:val="00822F04"/>
    <w:rsid w:val="008230C0"/>
    <w:rsid w:val="008231D9"/>
    <w:rsid w:val="00823257"/>
    <w:rsid w:val="00823341"/>
    <w:rsid w:val="0082394F"/>
    <w:rsid w:val="00823993"/>
    <w:rsid w:val="00823B4A"/>
    <w:rsid w:val="00823DEF"/>
    <w:rsid w:val="008246B3"/>
    <w:rsid w:val="0082498F"/>
    <w:rsid w:val="00824B4D"/>
    <w:rsid w:val="00824D45"/>
    <w:rsid w:val="00824F0E"/>
    <w:rsid w:val="008252C1"/>
    <w:rsid w:val="008259B0"/>
    <w:rsid w:val="00825D09"/>
    <w:rsid w:val="0082606F"/>
    <w:rsid w:val="008271BC"/>
    <w:rsid w:val="00827894"/>
    <w:rsid w:val="0083045E"/>
    <w:rsid w:val="008306DC"/>
    <w:rsid w:val="008309FB"/>
    <w:rsid w:val="008311B5"/>
    <w:rsid w:val="008319C1"/>
    <w:rsid w:val="00831B86"/>
    <w:rsid w:val="00831EF5"/>
    <w:rsid w:val="0083223B"/>
    <w:rsid w:val="008324C3"/>
    <w:rsid w:val="00832A02"/>
    <w:rsid w:val="008330C4"/>
    <w:rsid w:val="0083316A"/>
    <w:rsid w:val="008331A1"/>
    <w:rsid w:val="0083437B"/>
    <w:rsid w:val="00834977"/>
    <w:rsid w:val="00834B38"/>
    <w:rsid w:val="008350C7"/>
    <w:rsid w:val="0083677B"/>
    <w:rsid w:val="008369E4"/>
    <w:rsid w:val="0083757A"/>
    <w:rsid w:val="00837956"/>
    <w:rsid w:val="00837BDA"/>
    <w:rsid w:val="00840BE2"/>
    <w:rsid w:val="00840FA9"/>
    <w:rsid w:val="008411EE"/>
    <w:rsid w:val="00841380"/>
    <w:rsid w:val="00841562"/>
    <w:rsid w:val="008419BB"/>
    <w:rsid w:val="00841C2E"/>
    <w:rsid w:val="00841C77"/>
    <w:rsid w:val="00841FDE"/>
    <w:rsid w:val="00842407"/>
    <w:rsid w:val="0084319D"/>
    <w:rsid w:val="008431AC"/>
    <w:rsid w:val="008434FD"/>
    <w:rsid w:val="008437C9"/>
    <w:rsid w:val="008447D7"/>
    <w:rsid w:val="0084557C"/>
    <w:rsid w:val="00845677"/>
    <w:rsid w:val="008458E7"/>
    <w:rsid w:val="00845AE8"/>
    <w:rsid w:val="00845D23"/>
    <w:rsid w:val="008464E6"/>
    <w:rsid w:val="00847B92"/>
    <w:rsid w:val="00850ABC"/>
    <w:rsid w:val="00850E1E"/>
    <w:rsid w:val="00851100"/>
    <w:rsid w:val="008516B9"/>
    <w:rsid w:val="00851AEE"/>
    <w:rsid w:val="00851F76"/>
    <w:rsid w:val="00852A09"/>
    <w:rsid w:val="00852A52"/>
    <w:rsid w:val="00852F07"/>
    <w:rsid w:val="00853BA7"/>
    <w:rsid w:val="00853E7C"/>
    <w:rsid w:val="0085420A"/>
    <w:rsid w:val="00854482"/>
    <w:rsid w:val="00854D8A"/>
    <w:rsid w:val="00855DBF"/>
    <w:rsid w:val="00856464"/>
    <w:rsid w:val="0085793A"/>
    <w:rsid w:val="00857D56"/>
    <w:rsid w:val="0086096D"/>
    <w:rsid w:val="00860D77"/>
    <w:rsid w:val="00861641"/>
    <w:rsid w:val="00862808"/>
    <w:rsid w:val="00862FD1"/>
    <w:rsid w:val="00863CF1"/>
    <w:rsid w:val="00863D21"/>
    <w:rsid w:val="00864068"/>
    <w:rsid w:val="00864356"/>
    <w:rsid w:val="008644EB"/>
    <w:rsid w:val="00864B89"/>
    <w:rsid w:val="00865977"/>
    <w:rsid w:val="00865E0F"/>
    <w:rsid w:val="00866448"/>
    <w:rsid w:val="00866D50"/>
    <w:rsid w:val="00867009"/>
    <w:rsid w:val="00867606"/>
    <w:rsid w:val="0087024F"/>
    <w:rsid w:val="00870699"/>
    <w:rsid w:val="0087077F"/>
    <w:rsid w:val="00870C39"/>
    <w:rsid w:val="00872496"/>
    <w:rsid w:val="00872E99"/>
    <w:rsid w:val="008731BF"/>
    <w:rsid w:val="008731CD"/>
    <w:rsid w:val="00873CB3"/>
    <w:rsid w:val="00873DD1"/>
    <w:rsid w:val="00873E91"/>
    <w:rsid w:val="008749C2"/>
    <w:rsid w:val="00874EA1"/>
    <w:rsid w:val="00875471"/>
    <w:rsid w:val="008757F1"/>
    <w:rsid w:val="008765FB"/>
    <w:rsid w:val="0087773D"/>
    <w:rsid w:val="00877789"/>
    <w:rsid w:val="0088011B"/>
    <w:rsid w:val="00880CDD"/>
    <w:rsid w:val="0088104C"/>
    <w:rsid w:val="00881BEF"/>
    <w:rsid w:val="00882EBA"/>
    <w:rsid w:val="0088402F"/>
    <w:rsid w:val="0088405C"/>
    <w:rsid w:val="008853E1"/>
    <w:rsid w:val="00885BBA"/>
    <w:rsid w:val="00886D46"/>
    <w:rsid w:val="00886D58"/>
    <w:rsid w:val="00887238"/>
    <w:rsid w:val="008873A5"/>
    <w:rsid w:val="0088772E"/>
    <w:rsid w:val="008877A5"/>
    <w:rsid w:val="008905B6"/>
    <w:rsid w:val="00890AC8"/>
    <w:rsid w:val="00890C13"/>
    <w:rsid w:val="008914D6"/>
    <w:rsid w:val="0089173A"/>
    <w:rsid w:val="00891AF2"/>
    <w:rsid w:val="00891B48"/>
    <w:rsid w:val="00891BAB"/>
    <w:rsid w:val="00891DE1"/>
    <w:rsid w:val="008926D2"/>
    <w:rsid w:val="00892FB5"/>
    <w:rsid w:val="008930BD"/>
    <w:rsid w:val="0089383E"/>
    <w:rsid w:val="00893927"/>
    <w:rsid w:val="00893BBC"/>
    <w:rsid w:val="00894307"/>
    <w:rsid w:val="00894CB7"/>
    <w:rsid w:val="00894FED"/>
    <w:rsid w:val="008956D6"/>
    <w:rsid w:val="0089611B"/>
    <w:rsid w:val="00896BD6"/>
    <w:rsid w:val="0089765C"/>
    <w:rsid w:val="008A0103"/>
    <w:rsid w:val="008A0743"/>
    <w:rsid w:val="008A1286"/>
    <w:rsid w:val="008A1977"/>
    <w:rsid w:val="008A2116"/>
    <w:rsid w:val="008A22D5"/>
    <w:rsid w:val="008A28EC"/>
    <w:rsid w:val="008A2A53"/>
    <w:rsid w:val="008A2AE1"/>
    <w:rsid w:val="008A2F4A"/>
    <w:rsid w:val="008A3955"/>
    <w:rsid w:val="008A4E05"/>
    <w:rsid w:val="008A5BAE"/>
    <w:rsid w:val="008A5E05"/>
    <w:rsid w:val="008A6368"/>
    <w:rsid w:val="008A6C12"/>
    <w:rsid w:val="008A6EA1"/>
    <w:rsid w:val="008A7399"/>
    <w:rsid w:val="008A758E"/>
    <w:rsid w:val="008A780C"/>
    <w:rsid w:val="008A7AC7"/>
    <w:rsid w:val="008A7F07"/>
    <w:rsid w:val="008B0495"/>
    <w:rsid w:val="008B0906"/>
    <w:rsid w:val="008B0F96"/>
    <w:rsid w:val="008B10C4"/>
    <w:rsid w:val="008B11C4"/>
    <w:rsid w:val="008B13F0"/>
    <w:rsid w:val="008B19C1"/>
    <w:rsid w:val="008B1B9A"/>
    <w:rsid w:val="008B1B9C"/>
    <w:rsid w:val="008B1F1A"/>
    <w:rsid w:val="008B21CC"/>
    <w:rsid w:val="008B2D63"/>
    <w:rsid w:val="008B36AF"/>
    <w:rsid w:val="008B3ABD"/>
    <w:rsid w:val="008B3CE0"/>
    <w:rsid w:val="008B3F07"/>
    <w:rsid w:val="008B46BF"/>
    <w:rsid w:val="008B4820"/>
    <w:rsid w:val="008B574A"/>
    <w:rsid w:val="008B5D34"/>
    <w:rsid w:val="008B5D91"/>
    <w:rsid w:val="008B6150"/>
    <w:rsid w:val="008C038C"/>
    <w:rsid w:val="008C043E"/>
    <w:rsid w:val="008C0732"/>
    <w:rsid w:val="008C2A1F"/>
    <w:rsid w:val="008C2D5C"/>
    <w:rsid w:val="008C329E"/>
    <w:rsid w:val="008C32D1"/>
    <w:rsid w:val="008C32D9"/>
    <w:rsid w:val="008C3519"/>
    <w:rsid w:val="008C3667"/>
    <w:rsid w:val="008C3A28"/>
    <w:rsid w:val="008C4A89"/>
    <w:rsid w:val="008C5336"/>
    <w:rsid w:val="008C5351"/>
    <w:rsid w:val="008C53EA"/>
    <w:rsid w:val="008C5547"/>
    <w:rsid w:val="008C5B55"/>
    <w:rsid w:val="008C6160"/>
    <w:rsid w:val="008C6B6A"/>
    <w:rsid w:val="008C72FA"/>
    <w:rsid w:val="008D07ED"/>
    <w:rsid w:val="008D08E8"/>
    <w:rsid w:val="008D0BB0"/>
    <w:rsid w:val="008D144D"/>
    <w:rsid w:val="008D1B99"/>
    <w:rsid w:val="008D1E0C"/>
    <w:rsid w:val="008D28D0"/>
    <w:rsid w:val="008D32CE"/>
    <w:rsid w:val="008D32E8"/>
    <w:rsid w:val="008D3F4B"/>
    <w:rsid w:val="008D42E0"/>
    <w:rsid w:val="008D42EC"/>
    <w:rsid w:val="008D47CB"/>
    <w:rsid w:val="008D4DCB"/>
    <w:rsid w:val="008D55C1"/>
    <w:rsid w:val="008D5DC2"/>
    <w:rsid w:val="008D5EC7"/>
    <w:rsid w:val="008D68C2"/>
    <w:rsid w:val="008D6F1C"/>
    <w:rsid w:val="008D77F3"/>
    <w:rsid w:val="008D797E"/>
    <w:rsid w:val="008E15FF"/>
    <w:rsid w:val="008E17F2"/>
    <w:rsid w:val="008E1FDD"/>
    <w:rsid w:val="008E2090"/>
    <w:rsid w:val="008E2C61"/>
    <w:rsid w:val="008E331B"/>
    <w:rsid w:val="008E3F47"/>
    <w:rsid w:val="008E4309"/>
    <w:rsid w:val="008E4C66"/>
    <w:rsid w:val="008E52BF"/>
    <w:rsid w:val="008E5751"/>
    <w:rsid w:val="008E57B5"/>
    <w:rsid w:val="008E5D22"/>
    <w:rsid w:val="008E5D3D"/>
    <w:rsid w:val="008E7062"/>
    <w:rsid w:val="008E7296"/>
    <w:rsid w:val="008E7394"/>
    <w:rsid w:val="008E757C"/>
    <w:rsid w:val="008F080E"/>
    <w:rsid w:val="008F0863"/>
    <w:rsid w:val="008F15C6"/>
    <w:rsid w:val="008F1716"/>
    <w:rsid w:val="008F210E"/>
    <w:rsid w:val="008F269D"/>
    <w:rsid w:val="008F2CCE"/>
    <w:rsid w:val="008F2D71"/>
    <w:rsid w:val="008F3178"/>
    <w:rsid w:val="008F31E0"/>
    <w:rsid w:val="008F33B7"/>
    <w:rsid w:val="008F34A2"/>
    <w:rsid w:val="008F3522"/>
    <w:rsid w:val="008F39F1"/>
    <w:rsid w:val="008F3A6B"/>
    <w:rsid w:val="008F52F6"/>
    <w:rsid w:val="008F55B1"/>
    <w:rsid w:val="008F59F5"/>
    <w:rsid w:val="008F5A8D"/>
    <w:rsid w:val="008F5AD6"/>
    <w:rsid w:val="008F5EC3"/>
    <w:rsid w:val="008F65B7"/>
    <w:rsid w:val="008F6881"/>
    <w:rsid w:val="008F68DC"/>
    <w:rsid w:val="008F6CD9"/>
    <w:rsid w:val="008F7597"/>
    <w:rsid w:val="008F7973"/>
    <w:rsid w:val="008F7C03"/>
    <w:rsid w:val="008F7D4E"/>
    <w:rsid w:val="00900893"/>
    <w:rsid w:val="00901594"/>
    <w:rsid w:val="00901AF8"/>
    <w:rsid w:val="00901B48"/>
    <w:rsid w:val="009029D4"/>
    <w:rsid w:val="00903683"/>
    <w:rsid w:val="00903996"/>
    <w:rsid w:val="00903CE6"/>
    <w:rsid w:val="0090449C"/>
    <w:rsid w:val="009045D6"/>
    <w:rsid w:val="009054B0"/>
    <w:rsid w:val="009058E8"/>
    <w:rsid w:val="00905A6F"/>
    <w:rsid w:val="00906014"/>
    <w:rsid w:val="009069C5"/>
    <w:rsid w:val="00907A42"/>
    <w:rsid w:val="00907B6D"/>
    <w:rsid w:val="00907DBF"/>
    <w:rsid w:val="00907F42"/>
    <w:rsid w:val="009101CA"/>
    <w:rsid w:val="00910342"/>
    <w:rsid w:val="00910E27"/>
    <w:rsid w:val="00910E99"/>
    <w:rsid w:val="009112A7"/>
    <w:rsid w:val="0091143C"/>
    <w:rsid w:val="00911FD3"/>
    <w:rsid w:val="00912BDD"/>
    <w:rsid w:val="00912FA8"/>
    <w:rsid w:val="009133A2"/>
    <w:rsid w:val="0091385C"/>
    <w:rsid w:val="00913EF0"/>
    <w:rsid w:val="00914030"/>
    <w:rsid w:val="0091406D"/>
    <w:rsid w:val="009140C4"/>
    <w:rsid w:val="00914B52"/>
    <w:rsid w:val="00915CF3"/>
    <w:rsid w:val="009170E0"/>
    <w:rsid w:val="00917515"/>
    <w:rsid w:val="009176D9"/>
    <w:rsid w:val="009202E2"/>
    <w:rsid w:val="00920347"/>
    <w:rsid w:val="00920ED0"/>
    <w:rsid w:val="009224E7"/>
    <w:rsid w:val="00922D75"/>
    <w:rsid w:val="00923643"/>
    <w:rsid w:val="009236E6"/>
    <w:rsid w:val="009249BA"/>
    <w:rsid w:val="00924C79"/>
    <w:rsid w:val="00924D9B"/>
    <w:rsid w:val="0092591B"/>
    <w:rsid w:val="00925937"/>
    <w:rsid w:val="00925DAB"/>
    <w:rsid w:val="009260A7"/>
    <w:rsid w:val="009261FD"/>
    <w:rsid w:val="00926278"/>
    <w:rsid w:val="00926618"/>
    <w:rsid w:val="00926BCE"/>
    <w:rsid w:val="00926D28"/>
    <w:rsid w:val="009276BE"/>
    <w:rsid w:val="00930001"/>
    <w:rsid w:val="00930130"/>
    <w:rsid w:val="0093026C"/>
    <w:rsid w:val="0093028C"/>
    <w:rsid w:val="00930491"/>
    <w:rsid w:val="00930C2B"/>
    <w:rsid w:val="009317E6"/>
    <w:rsid w:val="00931C15"/>
    <w:rsid w:val="00931CD5"/>
    <w:rsid w:val="00932010"/>
    <w:rsid w:val="009322FF"/>
    <w:rsid w:val="00932795"/>
    <w:rsid w:val="00932933"/>
    <w:rsid w:val="00932A17"/>
    <w:rsid w:val="00933369"/>
    <w:rsid w:val="00933742"/>
    <w:rsid w:val="00933B77"/>
    <w:rsid w:val="00934609"/>
    <w:rsid w:val="0093466A"/>
    <w:rsid w:val="0093474B"/>
    <w:rsid w:val="00935938"/>
    <w:rsid w:val="009359F4"/>
    <w:rsid w:val="009360DA"/>
    <w:rsid w:val="009369D5"/>
    <w:rsid w:val="00936BCD"/>
    <w:rsid w:val="00937294"/>
    <w:rsid w:val="00937D2E"/>
    <w:rsid w:val="009409F0"/>
    <w:rsid w:val="00940DAC"/>
    <w:rsid w:val="00942301"/>
    <w:rsid w:val="00942EC2"/>
    <w:rsid w:val="00942FC4"/>
    <w:rsid w:val="00943274"/>
    <w:rsid w:val="00943F6E"/>
    <w:rsid w:val="00944484"/>
    <w:rsid w:val="0094486B"/>
    <w:rsid w:val="00945B7E"/>
    <w:rsid w:val="00945E6C"/>
    <w:rsid w:val="0095063D"/>
    <w:rsid w:val="0095095F"/>
    <w:rsid w:val="00950D05"/>
    <w:rsid w:val="00951F24"/>
    <w:rsid w:val="009520B5"/>
    <w:rsid w:val="009524F9"/>
    <w:rsid w:val="0095273C"/>
    <w:rsid w:val="00952783"/>
    <w:rsid w:val="009530EF"/>
    <w:rsid w:val="00953158"/>
    <w:rsid w:val="0095397E"/>
    <w:rsid w:val="00953DA0"/>
    <w:rsid w:val="00953EFB"/>
    <w:rsid w:val="00954B21"/>
    <w:rsid w:val="009550FF"/>
    <w:rsid w:val="0095583F"/>
    <w:rsid w:val="00955AE3"/>
    <w:rsid w:val="00955D1B"/>
    <w:rsid w:val="00955FFE"/>
    <w:rsid w:val="00956313"/>
    <w:rsid w:val="00956376"/>
    <w:rsid w:val="009569DD"/>
    <w:rsid w:val="00957A5F"/>
    <w:rsid w:val="00960270"/>
    <w:rsid w:val="00960770"/>
    <w:rsid w:val="00960DFA"/>
    <w:rsid w:val="0096132C"/>
    <w:rsid w:val="00961746"/>
    <w:rsid w:val="00961E73"/>
    <w:rsid w:val="0096281C"/>
    <w:rsid w:val="00962B95"/>
    <w:rsid w:val="0096303C"/>
    <w:rsid w:val="00963ECA"/>
    <w:rsid w:val="0096491F"/>
    <w:rsid w:val="00964A84"/>
    <w:rsid w:val="00964EFA"/>
    <w:rsid w:val="00964F21"/>
    <w:rsid w:val="00965DF1"/>
    <w:rsid w:val="0096612C"/>
    <w:rsid w:val="009662E7"/>
    <w:rsid w:val="0096633A"/>
    <w:rsid w:val="00966EBA"/>
    <w:rsid w:val="00967548"/>
    <w:rsid w:val="00970036"/>
    <w:rsid w:val="00970C71"/>
    <w:rsid w:val="0097105C"/>
    <w:rsid w:val="0097135D"/>
    <w:rsid w:val="0097143A"/>
    <w:rsid w:val="009719E5"/>
    <w:rsid w:val="00971A43"/>
    <w:rsid w:val="00972044"/>
    <w:rsid w:val="009724AD"/>
    <w:rsid w:val="009726E9"/>
    <w:rsid w:val="009727BE"/>
    <w:rsid w:val="009734CA"/>
    <w:rsid w:val="0097403A"/>
    <w:rsid w:val="00974350"/>
    <w:rsid w:val="009743D6"/>
    <w:rsid w:val="00974732"/>
    <w:rsid w:val="00974808"/>
    <w:rsid w:val="009759D7"/>
    <w:rsid w:val="00975BD4"/>
    <w:rsid w:val="00975CC0"/>
    <w:rsid w:val="00977328"/>
    <w:rsid w:val="009773F8"/>
    <w:rsid w:val="009776D9"/>
    <w:rsid w:val="00977F91"/>
    <w:rsid w:val="00980240"/>
    <w:rsid w:val="009811B3"/>
    <w:rsid w:val="009813A1"/>
    <w:rsid w:val="009814FB"/>
    <w:rsid w:val="009816AF"/>
    <w:rsid w:val="00983660"/>
    <w:rsid w:val="00983723"/>
    <w:rsid w:val="00983C47"/>
    <w:rsid w:val="0098510F"/>
    <w:rsid w:val="00986208"/>
    <w:rsid w:val="0098660D"/>
    <w:rsid w:val="00986C8D"/>
    <w:rsid w:val="009870CE"/>
    <w:rsid w:val="00987811"/>
    <w:rsid w:val="00987F5D"/>
    <w:rsid w:val="00990B9C"/>
    <w:rsid w:val="0099160B"/>
    <w:rsid w:val="009916D4"/>
    <w:rsid w:val="009917EE"/>
    <w:rsid w:val="00991BF5"/>
    <w:rsid w:val="00991E1D"/>
    <w:rsid w:val="00992047"/>
    <w:rsid w:val="009931D7"/>
    <w:rsid w:val="00993372"/>
    <w:rsid w:val="00993B6F"/>
    <w:rsid w:val="00994187"/>
    <w:rsid w:val="009941AD"/>
    <w:rsid w:val="0099466A"/>
    <w:rsid w:val="00994CC4"/>
    <w:rsid w:val="00995197"/>
    <w:rsid w:val="00995AA1"/>
    <w:rsid w:val="00995C9A"/>
    <w:rsid w:val="009960AD"/>
    <w:rsid w:val="009963D2"/>
    <w:rsid w:val="00996418"/>
    <w:rsid w:val="00996A0C"/>
    <w:rsid w:val="0099723F"/>
    <w:rsid w:val="00997B1B"/>
    <w:rsid w:val="009A01CF"/>
    <w:rsid w:val="009A0DB9"/>
    <w:rsid w:val="009A16A3"/>
    <w:rsid w:val="009A1F13"/>
    <w:rsid w:val="009A2842"/>
    <w:rsid w:val="009A2EEA"/>
    <w:rsid w:val="009A30E4"/>
    <w:rsid w:val="009A326A"/>
    <w:rsid w:val="009A3359"/>
    <w:rsid w:val="009A36CD"/>
    <w:rsid w:val="009A3868"/>
    <w:rsid w:val="009A40F7"/>
    <w:rsid w:val="009A4464"/>
    <w:rsid w:val="009A44D9"/>
    <w:rsid w:val="009A47B0"/>
    <w:rsid w:val="009A4956"/>
    <w:rsid w:val="009A506A"/>
    <w:rsid w:val="009A5269"/>
    <w:rsid w:val="009A5549"/>
    <w:rsid w:val="009A5818"/>
    <w:rsid w:val="009A5857"/>
    <w:rsid w:val="009A5B18"/>
    <w:rsid w:val="009A5BA0"/>
    <w:rsid w:val="009A5D88"/>
    <w:rsid w:val="009A6351"/>
    <w:rsid w:val="009A6598"/>
    <w:rsid w:val="009A7451"/>
    <w:rsid w:val="009A766C"/>
    <w:rsid w:val="009A7810"/>
    <w:rsid w:val="009A799C"/>
    <w:rsid w:val="009A7C74"/>
    <w:rsid w:val="009B00F5"/>
    <w:rsid w:val="009B138F"/>
    <w:rsid w:val="009B139D"/>
    <w:rsid w:val="009B1525"/>
    <w:rsid w:val="009B264C"/>
    <w:rsid w:val="009B48A2"/>
    <w:rsid w:val="009B4EDB"/>
    <w:rsid w:val="009B5150"/>
    <w:rsid w:val="009B51B8"/>
    <w:rsid w:val="009B5268"/>
    <w:rsid w:val="009B5875"/>
    <w:rsid w:val="009B59FC"/>
    <w:rsid w:val="009B630B"/>
    <w:rsid w:val="009B68AF"/>
    <w:rsid w:val="009B6952"/>
    <w:rsid w:val="009B6998"/>
    <w:rsid w:val="009B6DF3"/>
    <w:rsid w:val="009B6F74"/>
    <w:rsid w:val="009B7034"/>
    <w:rsid w:val="009B70E0"/>
    <w:rsid w:val="009B7C4D"/>
    <w:rsid w:val="009C03F4"/>
    <w:rsid w:val="009C0B7B"/>
    <w:rsid w:val="009C136B"/>
    <w:rsid w:val="009C264A"/>
    <w:rsid w:val="009C2B6F"/>
    <w:rsid w:val="009C2DD8"/>
    <w:rsid w:val="009C2DE6"/>
    <w:rsid w:val="009C3167"/>
    <w:rsid w:val="009C323E"/>
    <w:rsid w:val="009C3730"/>
    <w:rsid w:val="009C4A0A"/>
    <w:rsid w:val="009C4A0F"/>
    <w:rsid w:val="009C5106"/>
    <w:rsid w:val="009C547D"/>
    <w:rsid w:val="009C6364"/>
    <w:rsid w:val="009C6464"/>
    <w:rsid w:val="009C66EC"/>
    <w:rsid w:val="009C67E0"/>
    <w:rsid w:val="009C6D62"/>
    <w:rsid w:val="009C75CA"/>
    <w:rsid w:val="009C7966"/>
    <w:rsid w:val="009D012B"/>
    <w:rsid w:val="009D0D98"/>
    <w:rsid w:val="009D0DD1"/>
    <w:rsid w:val="009D1245"/>
    <w:rsid w:val="009D171F"/>
    <w:rsid w:val="009D1A17"/>
    <w:rsid w:val="009D1AD5"/>
    <w:rsid w:val="009D2349"/>
    <w:rsid w:val="009D386C"/>
    <w:rsid w:val="009D3D18"/>
    <w:rsid w:val="009D45B5"/>
    <w:rsid w:val="009D4768"/>
    <w:rsid w:val="009D5475"/>
    <w:rsid w:val="009D57B9"/>
    <w:rsid w:val="009D590F"/>
    <w:rsid w:val="009D6233"/>
    <w:rsid w:val="009D6A46"/>
    <w:rsid w:val="009D6A71"/>
    <w:rsid w:val="009D7490"/>
    <w:rsid w:val="009D78B5"/>
    <w:rsid w:val="009D7FC3"/>
    <w:rsid w:val="009E02A6"/>
    <w:rsid w:val="009E03F1"/>
    <w:rsid w:val="009E1851"/>
    <w:rsid w:val="009E1C33"/>
    <w:rsid w:val="009E26FD"/>
    <w:rsid w:val="009E2CCE"/>
    <w:rsid w:val="009E33DC"/>
    <w:rsid w:val="009E371F"/>
    <w:rsid w:val="009E5EAF"/>
    <w:rsid w:val="009E6C3F"/>
    <w:rsid w:val="009E6E4F"/>
    <w:rsid w:val="009E71EF"/>
    <w:rsid w:val="009E7400"/>
    <w:rsid w:val="009E7DBA"/>
    <w:rsid w:val="009F01E9"/>
    <w:rsid w:val="009F01F2"/>
    <w:rsid w:val="009F031B"/>
    <w:rsid w:val="009F0C7D"/>
    <w:rsid w:val="009F1142"/>
    <w:rsid w:val="009F1771"/>
    <w:rsid w:val="009F249F"/>
    <w:rsid w:val="009F28F2"/>
    <w:rsid w:val="009F2E58"/>
    <w:rsid w:val="009F350B"/>
    <w:rsid w:val="009F412A"/>
    <w:rsid w:val="009F4ACF"/>
    <w:rsid w:val="009F4B42"/>
    <w:rsid w:val="009F607C"/>
    <w:rsid w:val="009F6B33"/>
    <w:rsid w:val="009F6C78"/>
    <w:rsid w:val="009F6C7E"/>
    <w:rsid w:val="009F77C6"/>
    <w:rsid w:val="009F79DE"/>
    <w:rsid w:val="009F7A39"/>
    <w:rsid w:val="009F7DFC"/>
    <w:rsid w:val="00A007A0"/>
    <w:rsid w:val="00A00825"/>
    <w:rsid w:val="00A00A30"/>
    <w:rsid w:val="00A01D24"/>
    <w:rsid w:val="00A023B6"/>
    <w:rsid w:val="00A02634"/>
    <w:rsid w:val="00A02CDD"/>
    <w:rsid w:val="00A02E69"/>
    <w:rsid w:val="00A03590"/>
    <w:rsid w:val="00A03EAD"/>
    <w:rsid w:val="00A04E77"/>
    <w:rsid w:val="00A05311"/>
    <w:rsid w:val="00A054CB"/>
    <w:rsid w:val="00A0657C"/>
    <w:rsid w:val="00A06C26"/>
    <w:rsid w:val="00A06C46"/>
    <w:rsid w:val="00A073C0"/>
    <w:rsid w:val="00A07DDB"/>
    <w:rsid w:val="00A07E07"/>
    <w:rsid w:val="00A10650"/>
    <w:rsid w:val="00A106C9"/>
    <w:rsid w:val="00A1079A"/>
    <w:rsid w:val="00A10F9E"/>
    <w:rsid w:val="00A114A3"/>
    <w:rsid w:val="00A1205B"/>
    <w:rsid w:val="00A12738"/>
    <w:rsid w:val="00A128EF"/>
    <w:rsid w:val="00A12B76"/>
    <w:rsid w:val="00A13B61"/>
    <w:rsid w:val="00A1430D"/>
    <w:rsid w:val="00A146B4"/>
    <w:rsid w:val="00A1556B"/>
    <w:rsid w:val="00A15952"/>
    <w:rsid w:val="00A15A6B"/>
    <w:rsid w:val="00A162B0"/>
    <w:rsid w:val="00A16D29"/>
    <w:rsid w:val="00A16F18"/>
    <w:rsid w:val="00A17150"/>
    <w:rsid w:val="00A175AC"/>
    <w:rsid w:val="00A203AB"/>
    <w:rsid w:val="00A2084F"/>
    <w:rsid w:val="00A20998"/>
    <w:rsid w:val="00A20A74"/>
    <w:rsid w:val="00A21172"/>
    <w:rsid w:val="00A2125A"/>
    <w:rsid w:val="00A21BBB"/>
    <w:rsid w:val="00A230D9"/>
    <w:rsid w:val="00A2386B"/>
    <w:rsid w:val="00A23B69"/>
    <w:rsid w:val="00A24240"/>
    <w:rsid w:val="00A24B0D"/>
    <w:rsid w:val="00A24FBB"/>
    <w:rsid w:val="00A256FA"/>
    <w:rsid w:val="00A260CD"/>
    <w:rsid w:val="00A2637E"/>
    <w:rsid w:val="00A26D90"/>
    <w:rsid w:val="00A273FD"/>
    <w:rsid w:val="00A276A6"/>
    <w:rsid w:val="00A276C4"/>
    <w:rsid w:val="00A27A6E"/>
    <w:rsid w:val="00A27E6C"/>
    <w:rsid w:val="00A30338"/>
    <w:rsid w:val="00A309C3"/>
    <w:rsid w:val="00A311FF"/>
    <w:rsid w:val="00A31695"/>
    <w:rsid w:val="00A3311D"/>
    <w:rsid w:val="00A331DA"/>
    <w:rsid w:val="00A33E47"/>
    <w:rsid w:val="00A341FD"/>
    <w:rsid w:val="00A345D0"/>
    <w:rsid w:val="00A34B49"/>
    <w:rsid w:val="00A34D02"/>
    <w:rsid w:val="00A34D37"/>
    <w:rsid w:val="00A354E9"/>
    <w:rsid w:val="00A355A1"/>
    <w:rsid w:val="00A35D18"/>
    <w:rsid w:val="00A35DBA"/>
    <w:rsid w:val="00A36DD3"/>
    <w:rsid w:val="00A36EC2"/>
    <w:rsid w:val="00A374C8"/>
    <w:rsid w:val="00A3770D"/>
    <w:rsid w:val="00A37DE8"/>
    <w:rsid w:val="00A400DC"/>
    <w:rsid w:val="00A40464"/>
    <w:rsid w:val="00A4070B"/>
    <w:rsid w:val="00A40B7B"/>
    <w:rsid w:val="00A414CF"/>
    <w:rsid w:val="00A41EC4"/>
    <w:rsid w:val="00A429B7"/>
    <w:rsid w:val="00A42B84"/>
    <w:rsid w:val="00A430D5"/>
    <w:rsid w:val="00A44C0F"/>
    <w:rsid w:val="00A45627"/>
    <w:rsid w:val="00A45E2C"/>
    <w:rsid w:val="00A45FE1"/>
    <w:rsid w:val="00A46592"/>
    <w:rsid w:val="00A47271"/>
    <w:rsid w:val="00A477D2"/>
    <w:rsid w:val="00A477FB"/>
    <w:rsid w:val="00A50A4A"/>
    <w:rsid w:val="00A50AC7"/>
    <w:rsid w:val="00A52F06"/>
    <w:rsid w:val="00A52FEC"/>
    <w:rsid w:val="00A5391A"/>
    <w:rsid w:val="00A53D5C"/>
    <w:rsid w:val="00A53EA6"/>
    <w:rsid w:val="00A540DD"/>
    <w:rsid w:val="00A54114"/>
    <w:rsid w:val="00A54136"/>
    <w:rsid w:val="00A54BC5"/>
    <w:rsid w:val="00A55D1F"/>
    <w:rsid w:val="00A55F54"/>
    <w:rsid w:val="00A56B6A"/>
    <w:rsid w:val="00A570C7"/>
    <w:rsid w:val="00A5720A"/>
    <w:rsid w:val="00A5726C"/>
    <w:rsid w:val="00A573DD"/>
    <w:rsid w:val="00A57AA7"/>
    <w:rsid w:val="00A57C1A"/>
    <w:rsid w:val="00A60963"/>
    <w:rsid w:val="00A60C83"/>
    <w:rsid w:val="00A612D5"/>
    <w:rsid w:val="00A61763"/>
    <w:rsid w:val="00A61B2A"/>
    <w:rsid w:val="00A61F6A"/>
    <w:rsid w:val="00A62280"/>
    <w:rsid w:val="00A6371E"/>
    <w:rsid w:val="00A641EE"/>
    <w:rsid w:val="00A64C5A"/>
    <w:rsid w:val="00A655B6"/>
    <w:rsid w:val="00A65739"/>
    <w:rsid w:val="00A65747"/>
    <w:rsid w:val="00A65FC7"/>
    <w:rsid w:val="00A66982"/>
    <w:rsid w:val="00A66B8A"/>
    <w:rsid w:val="00A66CBB"/>
    <w:rsid w:val="00A67B21"/>
    <w:rsid w:val="00A70308"/>
    <w:rsid w:val="00A70FF8"/>
    <w:rsid w:val="00A71823"/>
    <w:rsid w:val="00A7240E"/>
    <w:rsid w:val="00A72B09"/>
    <w:rsid w:val="00A73D14"/>
    <w:rsid w:val="00A73F0A"/>
    <w:rsid w:val="00A74456"/>
    <w:rsid w:val="00A74650"/>
    <w:rsid w:val="00A748D0"/>
    <w:rsid w:val="00A7497E"/>
    <w:rsid w:val="00A74AF9"/>
    <w:rsid w:val="00A7616D"/>
    <w:rsid w:val="00A762C6"/>
    <w:rsid w:val="00A76A5B"/>
    <w:rsid w:val="00A7716F"/>
    <w:rsid w:val="00A77257"/>
    <w:rsid w:val="00A776B3"/>
    <w:rsid w:val="00A77E96"/>
    <w:rsid w:val="00A77ED4"/>
    <w:rsid w:val="00A801D5"/>
    <w:rsid w:val="00A80334"/>
    <w:rsid w:val="00A80BFA"/>
    <w:rsid w:val="00A819B1"/>
    <w:rsid w:val="00A819F5"/>
    <w:rsid w:val="00A82750"/>
    <w:rsid w:val="00A82FED"/>
    <w:rsid w:val="00A83798"/>
    <w:rsid w:val="00A8418C"/>
    <w:rsid w:val="00A858C9"/>
    <w:rsid w:val="00A86024"/>
    <w:rsid w:val="00A86575"/>
    <w:rsid w:val="00A86A98"/>
    <w:rsid w:val="00A86D78"/>
    <w:rsid w:val="00A86ED5"/>
    <w:rsid w:val="00A87551"/>
    <w:rsid w:val="00A8755D"/>
    <w:rsid w:val="00A876E9"/>
    <w:rsid w:val="00A879CE"/>
    <w:rsid w:val="00A87B5E"/>
    <w:rsid w:val="00A92C71"/>
    <w:rsid w:val="00A93D9A"/>
    <w:rsid w:val="00A940E9"/>
    <w:rsid w:val="00A9484A"/>
    <w:rsid w:val="00A94DD1"/>
    <w:rsid w:val="00A9554C"/>
    <w:rsid w:val="00A963BD"/>
    <w:rsid w:val="00A9684C"/>
    <w:rsid w:val="00A96A8F"/>
    <w:rsid w:val="00A96CE3"/>
    <w:rsid w:val="00A9798A"/>
    <w:rsid w:val="00AA0258"/>
    <w:rsid w:val="00AA078C"/>
    <w:rsid w:val="00AA0CE3"/>
    <w:rsid w:val="00AA1B5E"/>
    <w:rsid w:val="00AA1F97"/>
    <w:rsid w:val="00AA229B"/>
    <w:rsid w:val="00AA29A8"/>
    <w:rsid w:val="00AA30AD"/>
    <w:rsid w:val="00AA3D58"/>
    <w:rsid w:val="00AA5779"/>
    <w:rsid w:val="00AA62CF"/>
    <w:rsid w:val="00AA65E8"/>
    <w:rsid w:val="00AA676C"/>
    <w:rsid w:val="00AA6779"/>
    <w:rsid w:val="00AA67A3"/>
    <w:rsid w:val="00AA70A4"/>
    <w:rsid w:val="00AB0304"/>
    <w:rsid w:val="00AB05A2"/>
    <w:rsid w:val="00AB0D43"/>
    <w:rsid w:val="00AB1162"/>
    <w:rsid w:val="00AB1347"/>
    <w:rsid w:val="00AB150A"/>
    <w:rsid w:val="00AB1E05"/>
    <w:rsid w:val="00AB1FA5"/>
    <w:rsid w:val="00AB2482"/>
    <w:rsid w:val="00AB2642"/>
    <w:rsid w:val="00AB2DDA"/>
    <w:rsid w:val="00AB3AEE"/>
    <w:rsid w:val="00AB3B24"/>
    <w:rsid w:val="00AB4B47"/>
    <w:rsid w:val="00AB5345"/>
    <w:rsid w:val="00AB627D"/>
    <w:rsid w:val="00AB6995"/>
    <w:rsid w:val="00AB69BE"/>
    <w:rsid w:val="00AC02F8"/>
    <w:rsid w:val="00AC0410"/>
    <w:rsid w:val="00AC0625"/>
    <w:rsid w:val="00AC0817"/>
    <w:rsid w:val="00AC17BB"/>
    <w:rsid w:val="00AC1883"/>
    <w:rsid w:val="00AC25F1"/>
    <w:rsid w:val="00AC2664"/>
    <w:rsid w:val="00AC2779"/>
    <w:rsid w:val="00AC29CB"/>
    <w:rsid w:val="00AC29D1"/>
    <w:rsid w:val="00AC32D4"/>
    <w:rsid w:val="00AC359E"/>
    <w:rsid w:val="00AC3916"/>
    <w:rsid w:val="00AC471B"/>
    <w:rsid w:val="00AC4A0A"/>
    <w:rsid w:val="00AC4D5B"/>
    <w:rsid w:val="00AC53DC"/>
    <w:rsid w:val="00AC6A2F"/>
    <w:rsid w:val="00AC6C41"/>
    <w:rsid w:val="00AC72E5"/>
    <w:rsid w:val="00AC7368"/>
    <w:rsid w:val="00AD0279"/>
    <w:rsid w:val="00AD162F"/>
    <w:rsid w:val="00AD2368"/>
    <w:rsid w:val="00AD2381"/>
    <w:rsid w:val="00AD2989"/>
    <w:rsid w:val="00AD3836"/>
    <w:rsid w:val="00AD426C"/>
    <w:rsid w:val="00AD4A2D"/>
    <w:rsid w:val="00AD4D0A"/>
    <w:rsid w:val="00AD59D8"/>
    <w:rsid w:val="00AD5B4B"/>
    <w:rsid w:val="00AD5B4F"/>
    <w:rsid w:val="00AD6531"/>
    <w:rsid w:val="00AD680A"/>
    <w:rsid w:val="00AD6D35"/>
    <w:rsid w:val="00AD75A8"/>
    <w:rsid w:val="00AD77AA"/>
    <w:rsid w:val="00AD7F16"/>
    <w:rsid w:val="00AE043D"/>
    <w:rsid w:val="00AE0A56"/>
    <w:rsid w:val="00AE0E3A"/>
    <w:rsid w:val="00AE1C78"/>
    <w:rsid w:val="00AE1C80"/>
    <w:rsid w:val="00AE216A"/>
    <w:rsid w:val="00AE2237"/>
    <w:rsid w:val="00AE224F"/>
    <w:rsid w:val="00AE2A88"/>
    <w:rsid w:val="00AE2AE5"/>
    <w:rsid w:val="00AE3093"/>
    <w:rsid w:val="00AE31E5"/>
    <w:rsid w:val="00AE32D0"/>
    <w:rsid w:val="00AE342A"/>
    <w:rsid w:val="00AE42A0"/>
    <w:rsid w:val="00AE4EEE"/>
    <w:rsid w:val="00AE532F"/>
    <w:rsid w:val="00AE5A5B"/>
    <w:rsid w:val="00AE5EF8"/>
    <w:rsid w:val="00AE64F0"/>
    <w:rsid w:val="00AE6870"/>
    <w:rsid w:val="00AE70C0"/>
    <w:rsid w:val="00AE70CD"/>
    <w:rsid w:val="00AF03A7"/>
    <w:rsid w:val="00AF03E8"/>
    <w:rsid w:val="00AF052F"/>
    <w:rsid w:val="00AF0C0E"/>
    <w:rsid w:val="00AF1286"/>
    <w:rsid w:val="00AF1B5D"/>
    <w:rsid w:val="00AF1B62"/>
    <w:rsid w:val="00AF1D31"/>
    <w:rsid w:val="00AF2C4E"/>
    <w:rsid w:val="00AF2F45"/>
    <w:rsid w:val="00AF339E"/>
    <w:rsid w:val="00AF3665"/>
    <w:rsid w:val="00AF46BA"/>
    <w:rsid w:val="00AF56E1"/>
    <w:rsid w:val="00AF59FE"/>
    <w:rsid w:val="00AF5BB4"/>
    <w:rsid w:val="00AF6508"/>
    <w:rsid w:val="00AF6533"/>
    <w:rsid w:val="00AF6A83"/>
    <w:rsid w:val="00AF76CA"/>
    <w:rsid w:val="00AF7DB0"/>
    <w:rsid w:val="00B00336"/>
    <w:rsid w:val="00B00711"/>
    <w:rsid w:val="00B014C0"/>
    <w:rsid w:val="00B0221E"/>
    <w:rsid w:val="00B02807"/>
    <w:rsid w:val="00B02E95"/>
    <w:rsid w:val="00B03CF2"/>
    <w:rsid w:val="00B04277"/>
    <w:rsid w:val="00B046AD"/>
    <w:rsid w:val="00B04C3B"/>
    <w:rsid w:val="00B05035"/>
    <w:rsid w:val="00B055B9"/>
    <w:rsid w:val="00B05D1C"/>
    <w:rsid w:val="00B065CE"/>
    <w:rsid w:val="00B0664C"/>
    <w:rsid w:val="00B06DFF"/>
    <w:rsid w:val="00B071D9"/>
    <w:rsid w:val="00B07394"/>
    <w:rsid w:val="00B0739D"/>
    <w:rsid w:val="00B0799D"/>
    <w:rsid w:val="00B07D06"/>
    <w:rsid w:val="00B10603"/>
    <w:rsid w:val="00B106D6"/>
    <w:rsid w:val="00B108F3"/>
    <w:rsid w:val="00B118E2"/>
    <w:rsid w:val="00B120A5"/>
    <w:rsid w:val="00B121E3"/>
    <w:rsid w:val="00B130F1"/>
    <w:rsid w:val="00B13690"/>
    <w:rsid w:val="00B1399D"/>
    <w:rsid w:val="00B13E75"/>
    <w:rsid w:val="00B143B8"/>
    <w:rsid w:val="00B143BB"/>
    <w:rsid w:val="00B147A8"/>
    <w:rsid w:val="00B148DC"/>
    <w:rsid w:val="00B14BC2"/>
    <w:rsid w:val="00B14D3B"/>
    <w:rsid w:val="00B14E18"/>
    <w:rsid w:val="00B154E5"/>
    <w:rsid w:val="00B15926"/>
    <w:rsid w:val="00B15AB6"/>
    <w:rsid w:val="00B16704"/>
    <w:rsid w:val="00B167C7"/>
    <w:rsid w:val="00B174AD"/>
    <w:rsid w:val="00B203F9"/>
    <w:rsid w:val="00B2164B"/>
    <w:rsid w:val="00B21D6E"/>
    <w:rsid w:val="00B21F00"/>
    <w:rsid w:val="00B22498"/>
    <w:rsid w:val="00B22F1A"/>
    <w:rsid w:val="00B2399F"/>
    <w:rsid w:val="00B23CEF"/>
    <w:rsid w:val="00B24493"/>
    <w:rsid w:val="00B244D7"/>
    <w:rsid w:val="00B245D8"/>
    <w:rsid w:val="00B2476E"/>
    <w:rsid w:val="00B2498E"/>
    <w:rsid w:val="00B24A1B"/>
    <w:rsid w:val="00B24A37"/>
    <w:rsid w:val="00B24FDF"/>
    <w:rsid w:val="00B254EA"/>
    <w:rsid w:val="00B258E2"/>
    <w:rsid w:val="00B2651E"/>
    <w:rsid w:val="00B275C6"/>
    <w:rsid w:val="00B27F4A"/>
    <w:rsid w:val="00B27F7D"/>
    <w:rsid w:val="00B30566"/>
    <w:rsid w:val="00B30AB2"/>
    <w:rsid w:val="00B31EFD"/>
    <w:rsid w:val="00B32311"/>
    <w:rsid w:val="00B32E1E"/>
    <w:rsid w:val="00B3425F"/>
    <w:rsid w:val="00B3471D"/>
    <w:rsid w:val="00B34FD9"/>
    <w:rsid w:val="00B357E7"/>
    <w:rsid w:val="00B35A43"/>
    <w:rsid w:val="00B35EC6"/>
    <w:rsid w:val="00B3623F"/>
    <w:rsid w:val="00B375C3"/>
    <w:rsid w:val="00B37647"/>
    <w:rsid w:val="00B37CFE"/>
    <w:rsid w:val="00B4055D"/>
    <w:rsid w:val="00B4139A"/>
    <w:rsid w:val="00B417EB"/>
    <w:rsid w:val="00B4217D"/>
    <w:rsid w:val="00B43408"/>
    <w:rsid w:val="00B4353F"/>
    <w:rsid w:val="00B43986"/>
    <w:rsid w:val="00B43E5D"/>
    <w:rsid w:val="00B44FD9"/>
    <w:rsid w:val="00B45CEE"/>
    <w:rsid w:val="00B45FAA"/>
    <w:rsid w:val="00B46782"/>
    <w:rsid w:val="00B46C75"/>
    <w:rsid w:val="00B50949"/>
    <w:rsid w:val="00B50BC6"/>
    <w:rsid w:val="00B50DD0"/>
    <w:rsid w:val="00B51B51"/>
    <w:rsid w:val="00B51C1D"/>
    <w:rsid w:val="00B51F38"/>
    <w:rsid w:val="00B52042"/>
    <w:rsid w:val="00B52C4E"/>
    <w:rsid w:val="00B52E3C"/>
    <w:rsid w:val="00B5300E"/>
    <w:rsid w:val="00B530BA"/>
    <w:rsid w:val="00B53A49"/>
    <w:rsid w:val="00B54776"/>
    <w:rsid w:val="00B54BAC"/>
    <w:rsid w:val="00B55239"/>
    <w:rsid w:val="00B55870"/>
    <w:rsid w:val="00B55BDF"/>
    <w:rsid w:val="00B56C41"/>
    <w:rsid w:val="00B56C46"/>
    <w:rsid w:val="00B5764B"/>
    <w:rsid w:val="00B57B3E"/>
    <w:rsid w:val="00B57B99"/>
    <w:rsid w:val="00B608FB"/>
    <w:rsid w:val="00B612B6"/>
    <w:rsid w:val="00B61375"/>
    <w:rsid w:val="00B619F6"/>
    <w:rsid w:val="00B62030"/>
    <w:rsid w:val="00B62968"/>
    <w:rsid w:val="00B62A01"/>
    <w:rsid w:val="00B62F96"/>
    <w:rsid w:val="00B63245"/>
    <w:rsid w:val="00B63FC3"/>
    <w:rsid w:val="00B64767"/>
    <w:rsid w:val="00B64B67"/>
    <w:rsid w:val="00B64C1B"/>
    <w:rsid w:val="00B64CEA"/>
    <w:rsid w:val="00B6576B"/>
    <w:rsid w:val="00B65AC0"/>
    <w:rsid w:val="00B65E4F"/>
    <w:rsid w:val="00B66B33"/>
    <w:rsid w:val="00B66B3A"/>
    <w:rsid w:val="00B67162"/>
    <w:rsid w:val="00B67475"/>
    <w:rsid w:val="00B67EDD"/>
    <w:rsid w:val="00B702B9"/>
    <w:rsid w:val="00B70334"/>
    <w:rsid w:val="00B70B09"/>
    <w:rsid w:val="00B71169"/>
    <w:rsid w:val="00B723F6"/>
    <w:rsid w:val="00B727D8"/>
    <w:rsid w:val="00B72D18"/>
    <w:rsid w:val="00B72E5E"/>
    <w:rsid w:val="00B735DD"/>
    <w:rsid w:val="00B73A26"/>
    <w:rsid w:val="00B73F90"/>
    <w:rsid w:val="00B744B4"/>
    <w:rsid w:val="00B747EF"/>
    <w:rsid w:val="00B74B83"/>
    <w:rsid w:val="00B74E89"/>
    <w:rsid w:val="00B7534F"/>
    <w:rsid w:val="00B7580B"/>
    <w:rsid w:val="00B75CC6"/>
    <w:rsid w:val="00B7615C"/>
    <w:rsid w:val="00B7619F"/>
    <w:rsid w:val="00B76E7A"/>
    <w:rsid w:val="00B80601"/>
    <w:rsid w:val="00B80D9D"/>
    <w:rsid w:val="00B8144B"/>
    <w:rsid w:val="00B822AE"/>
    <w:rsid w:val="00B8428C"/>
    <w:rsid w:val="00B84524"/>
    <w:rsid w:val="00B84C25"/>
    <w:rsid w:val="00B84CEC"/>
    <w:rsid w:val="00B84D1F"/>
    <w:rsid w:val="00B84F15"/>
    <w:rsid w:val="00B8518B"/>
    <w:rsid w:val="00B85410"/>
    <w:rsid w:val="00B855F7"/>
    <w:rsid w:val="00B86109"/>
    <w:rsid w:val="00B86763"/>
    <w:rsid w:val="00B8694E"/>
    <w:rsid w:val="00B86C21"/>
    <w:rsid w:val="00B86FDC"/>
    <w:rsid w:val="00B87026"/>
    <w:rsid w:val="00B87633"/>
    <w:rsid w:val="00B878AB"/>
    <w:rsid w:val="00B90D37"/>
    <w:rsid w:val="00B90E8B"/>
    <w:rsid w:val="00B90FFC"/>
    <w:rsid w:val="00B91302"/>
    <w:rsid w:val="00B9177E"/>
    <w:rsid w:val="00B9236F"/>
    <w:rsid w:val="00B92D90"/>
    <w:rsid w:val="00B92DFB"/>
    <w:rsid w:val="00B92EF2"/>
    <w:rsid w:val="00B93193"/>
    <w:rsid w:val="00B939DB"/>
    <w:rsid w:val="00B93B38"/>
    <w:rsid w:val="00B945BD"/>
    <w:rsid w:val="00B94808"/>
    <w:rsid w:val="00B9526D"/>
    <w:rsid w:val="00B9528D"/>
    <w:rsid w:val="00B962B7"/>
    <w:rsid w:val="00B96D50"/>
    <w:rsid w:val="00B96D5A"/>
    <w:rsid w:val="00B96F1C"/>
    <w:rsid w:val="00B96FFC"/>
    <w:rsid w:val="00B97E9A"/>
    <w:rsid w:val="00BA079C"/>
    <w:rsid w:val="00BA0B90"/>
    <w:rsid w:val="00BA178D"/>
    <w:rsid w:val="00BA1C37"/>
    <w:rsid w:val="00BA1D8F"/>
    <w:rsid w:val="00BA2069"/>
    <w:rsid w:val="00BA2129"/>
    <w:rsid w:val="00BA22B5"/>
    <w:rsid w:val="00BA2E58"/>
    <w:rsid w:val="00BA3234"/>
    <w:rsid w:val="00BA366F"/>
    <w:rsid w:val="00BA3E6A"/>
    <w:rsid w:val="00BA47D1"/>
    <w:rsid w:val="00BA518D"/>
    <w:rsid w:val="00BA5B10"/>
    <w:rsid w:val="00BA5CE7"/>
    <w:rsid w:val="00BA6834"/>
    <w:rsid w:val="00BA6CEE"/>
    <w:rsid w:val="00BA7B7E"/>
    <w:rsid w:val="00BA7ECD"/>
    <w:rsid w:val="00BA7F05"/>
    <w:rsid w:val="00BB0E99"/>
    <w:rsid w:val="00BB0F4C"/>
    <w:rsid w:val="00BB0FEB"/>
    <w:rsid w:val="00BB1227"/>
    <w:rsid w:val="00BB18D2"/>
    <w:rsid w:val="00BB1CC4"/>
    <w:rsid w:val="00BB2305"/>
    <w:rsid w:val="00BB25A5"/>
    <w:rsid w:val="00BB2A7B"/>
    <w:rsid w:val="00BB2A8A"/>
    <w:rsid w:val="00BB3AC9"/>
    <w:rsid w:val="00BB3C73"/>
    <w:rsid w:val="00BB3CD5"/>
    <w:rsid w:val="00BB43C8"/>
    <w:rsid w:val="00BB4700"/>
    <w:rsid w:val="00BB49A6"/>
    <w:rsid w:val="00BB49FB"/>
    <w:rsid w:val="00BB4D4F"/>
    <w:rsid w:val="00BB4E33"/>
    <w:rsid w:val="00BB5079"/>
    <w:rsid w:val="00BB5300"/>
    <w:rsid w:val="00BB593E"/>
    <w:rsid w:val="00BB595A"/>
    <w:rsid w:val="00BB6272"/>
    <w:rsid w:val="00BB66EE"/>
    <w:rsid w:val="00BC106B"/>
    <w:rsid w:val="00BC10E1"/>
    <w:rsid w:val="00BC2841"/>
    <w:rsid w:val="00BC2FC0"/>
    <w:rsid w:val="00BC3334"/>
    <w:rsid w:val="00BC3504"/>
    <w:rsid w:val="00BC35BF"/>
    <w:rsid w:val="00BC36AB"/>
    <w:rsid w:val="00BC37ED"/>
    <w:rsid w:val="00BC3882"/>
    <w:rsid w:val="00BC39B4"/>
    <w:rsid w:val="00BC3D27"/>
    <w:rsid w:val="00BC3FE7"/>
    <w:rsid w:val="00BC41AA"/>
    <w:rsid w:val="00BC466F"/>
    <w:rsid w:val="00BC48A3"/>
    <w:rsid w:val="00BC4D78"/>
    <w:rsid w:val="00BC5395"/>
    <w:rsid w:val="00BC553F"/>
    <w:rsid w:val="00BC578F"/>
    <w:rsid w:val="00BC5A9C"/>
    <w:rsid w:val="00BC5F60"/>
    <w:rsid w:val="00BC60DD"/>
    <w:rsid w:val="00BC6568"/>
    <w:rsid w:val="00BC6911"/>
    <w:rsid w:val="00BC6CE4"/>
    <w:rsid w:val="00BC77CF"/>
    <w:rsid w:val="00BC7AD3"/>
    <w:rsid w:val="00BD0A93"/>
    <w:rsid w:val="00BD0D89"/>
    <w:rsid w:val="00BD12D9"/>
    <w:rsid w:val="00BD1865"/>
    <w:rsid w:val="00BD1FD7"/>
    <w:rsid w:val="00BD3260"/>
    <w:rsid w:val="00BD37E2"/>
    <w:rsid w:val="00BD521E"/>
    <w:rsid w:val="00BD5267"/>
    <w:rsid w:val="00BD53AB"/>
    <w:rsid w:val="00BD55DD"/>
    <w:rsid w:val="00BD5931"/>
    <w:rsid w:val="00BD5F3A"/>
    <w:rsid w:val="00BD64A2"/>
    <w:rsid w:val="00BD6770"/>
    <w:rsid w:val="00BE05F0"/>
    <w:rsid w:val="00BE0F95"/>
    <w:rsid w:val="00BE11E7"/>
    <w:rsid w:val="00BE120C"/>
    <w:rsid w:val="00BE197C"/>
    <w:rsid w:val="00BE26DC"/>
    <w:rsid w:val="00BE290B"/>
    <w:rsid w:val="00BE29BD"/>
    <w:rsid w:val="00BE3117"/>
    <w:rsid w:val="00BE31AD"/>
    <w:rsid w:val="00BE32D9"/>
    <w:rsid w:val="00BE3384"/>
    <w:rsid w:val="00BE3609"/>
    <w:rsid w:val="00BE3F0E"/>
    <w:rsid w:val="00BE3F1D"/>
    <w:rsid w:val="00BE458E"/>
    <w:rsid w:val="00BE4ECC"/>
    <w:rsid w:val="00BE6D63"/>
    <w:rsid w:val="00BE7FC3"/>
    <w:rsid w:val="00BF081C"/>
    <w:rsid w:val="00BF0E89"/>
    <w:rsid w:val="00BF1541"/>
    <w:rsid w:val="00BF1886"/>
    <w:rsid w:val="00BF1AF3"/>
    <w:rsid w:val="00BF1B3C"/>
    <w:rsid w:val="00BF267A"/>
    <w:rsid w:val="00BF2EB9"/>
    <w:rsid w:val="00BF3188"/>
    <w:rsid w:val="00BF3DB9"/>
    <w:rsid w:val="00BF45E3"/>
    <w:rsid w:val="00BF47CF"/>
    <w:rsid w:val="00BF58E1"/>
    <w:rsid w:val="00BF6347"/>
    <w:rsid w:val="00BF6E49"/>
    <w:rsid w:val="00BF73B8"/>
    <w:rsid w:val="00BF7418"/>
    <w:rsid w:val="00BF796B"/>
    <w:rsid w:val="00C00008"/>
    <w:rsid w:val="00C00BD9"/>
    <w:rsid w:val="00C00C5A"/>
    <w:rsid w:val="00C011FE"/>
    <w:rsid w:val="00C01883"/>
    <w:rsid w:val="00C018CE"/>
    <w:rsid w:val="00C01B9A"/>
    <w:rsid w:val="00C01C1F"/>
    <w:rsid w:val="00C020C7"/>
    <w:rsid w:val="00C0211B"/>
    <w:rsid w:val="00C021D7"/>
    <w:rsid w:val="00C02BC8"/>
    <w:rsid w:val="00C02DF9"/>
    <w:rsid w:val="00C02EA5"/>
    <w:rsid w:val="00C0338F"/>
    <w:rsid w:val="00C0395F"/>
    <w:rsid w:val="00C03D15"/>
    <w:rsid w:val="00C03F8A"/>
    <w:rsid w:val="00C04DAC"/>
    <w:rsid w:val="00C04EA4"/>
    <w:rsid w:val="00C0519C"/>
    <w:rsid w:val="00C0526E"/>
    <w:rsid w:val="00C05463"/>
    <w:rsid w:val="00C059E8"/>
    <w:rsid w:val="00C05C79"/>
    <w:rsid w:val="00C05EE1"/>
    <w:rsid w:val="00C0602B"/>
    <w:rsid w:val="00C0606E"/>
    <w:rsid w:val="00C061DB"/>
    <w:rsid w:val="00C0742A"/>
    <w:rsid w:val="00C074B2"/>
    <w:rsid w:val="00C0755C"/>
    <w:rsid w:val="00C07DEC"/>
    <w:rsid w:val="00C07E1A"/>
    <w:rsid w:val="00C11030"/>
    <w:rsid w:val="00C11164"/>
    <w:rsid w:val="00C1158B"/>
    <w:rsid w:val="00C1208C"/>
    <w:rsid w:val="00C12B1C"/>
    <w:rsid w:val="00C13388"/>
    <w:rsid w:val="00C14BB0"/>
    <w:rsid w:val="00C14CCC"/>
    <w:rsid w:val="00C1591E"/>
    <w:rsid w:val="00C15D19"/>
    <w:rsid w:val="00C166F1"/>
    <w:rsid w:val="00C16ABF"/>
    <w:rsid w:val="00C16ACA"/>
    <w:rsid w:val="00C16B30"/>
    <w:rsid w:val="00C16D22"/>
    <w:rsid w:val="00C1737D"/>
    <w:rsid w:val="00C175ED"/>
    <w:rsid w:val="00C22377"/>
    <w:rsid w:val="00C22C4E"/>
    <w:rsid w:val="00C22EB4"/>
    <w:rsid w:val="00C231FA"/>
    <w:rsid w:val="00C23D1A"/>
    <w:rsid w:val="00C23DB7"/>
    <w:rsid w:val="00C23F86"/>
    <w:rsid w:val="00C24EC2"/>
    <w:rsid w:val="00C25A57"/>
    <w:rsid w:val="00C25D3E"/>
    <w:rsid w:val="00C3057D"/>
    <w:rsid w:val="00C313C5"/>
    <w:rsid w:val="00C31991"/>
    <w:rsid w:val="00C31BF8"/>
    <w:rsid w:val="00C32799"/>
    <w:rsid w:val="00C3367E"/>
    <w:rsid w:val="00C33959"/>
    <w:rsid w:val="00C33A1B"/>
    <w:rsid w:val="00C33C3B"/>
    <w:rsid w:val="00C33ED8"/>
    <w:rsid w:val="00C34341"/>
    <w:rsid w:val="00C347A7"/>
    <w:rsid w:val="00C3527C"/>
    <w:rsid w:val="00C35A4E"/>
    <w:rsid w:val="00C35B12"/>
    <w:rsid w:val="00C361B7"/>
    <w:rsid w:val="00C36DBF"/>
    <w:rsid w:val="00C370DF"/>
    <w:rsid w:val="00C3717A"/>
    <w:rsid w:val="00C37587"/>
    <w:rsid w:val="00C37943"/>
    <w:rsid w:val="00C37AC2"/>
    <w:rsid w:val="00C406CC"/>
    <w:rsid w:val="00C40FF6"/>
    <w:rsid w:val="00C41A45"/>
    <w:rsid w:val="00C41AB5"/>
    <w:rsid w:val="00C423FE"/>
    <w:rsid w:val="00C4297A"/>
    <w:rsid w:val="00C432BF"/>
    <w:rsid w:val="00C4335D"/>
    <w:rsid w:val="00C43457"/>
    <w:rsid w:val="00C43C88"/>
    <w:rsid w:val="00C442E3"/>
    <w:rsid w:val="00C44487"/>
    <w:rsid w:val="00C44DB2"/>
    <w:rsid w:val="00C453FA"/>
    <w:rsid w:val="00C45835"/>
    <w:rsid w:val="00C45954"/>
    <w:rsid w:val="00C45E90"/>
    <w:rsid w:val="00C45EA6"/>
    <w:rsid w:val="00C468C6"/>
    <w:rsid w:val="00C470E2"/>
    <w:rsid w:val="00C508BC"/>
    <w:rsid w:val="00C50FCE"/>
    <w:rsid w:val="00C514C0"/>
    <w:rsid w:val="00C51B4E"/>
    <w:rsid w:val="00C51D8C"/>
    <w:rsid w:val="00C5207C"/>
    <w:rsid w:val="00C5239A"/>
    <w:rsid w:val="00C52AC9"/>
    <w:rsid w:val="00C53973"/>
    <w:rsid w:val="00C53B08"/>
    <w:rsid w:val="00C53F2A"/>
    <w:rsid w:val="00C5425B"/>
    <w:rsid w:val="00C548F1"/>
    <w:rsid w:val="00C54E07"/>
    <w:rsid w:val="00C55259"/>
    <w:rsid w:val="00C566FC"/>
    <w:rsid w:val="00C56B8C"/>
    <w:rsid w:val="00C56E2F"/>
    <w:rsid w:val="00C570A2"/>
    <w:rsid w:val="00C5771B"/>
    <w:rsid w:val="00C5783B"/>
    <w:rsid w:val="00C578B4"/>
    <w:rsid w:val="00C57BB8"/>
    <w:rsid w:val="00C57F53"/>
    <w:rsid w:val="00C60904"/>
    <w:rsid w:val="00C60F39"/>
    <w:rsid w:val="00C616A5"/>
    <w:rsid w:val="00C61BFC"/>
    <w:rsid w:val="00C61F96"/>
    <w:rsid w:val="00C62C10"/>
    <w:rsid w:val="00C634E6"/>
    <w:rsid w:val="00C63E38"/>
    <w:rsid w:val="00C6405D"/>
    <w:rsid w:val="00C64DF2"/>
    <w:rsid w:val="00C652F5"/>
    <w:rsid w:val="00C65E8A"/>
    <w:rsid w:val="00C66BAF"/>
    <w:rsid w:val="00C66CC5"/>
    <w:rsid w:val="00C670D4"/>
    <w:rsid w:val="00C67267"/>
    <w:rsid w:val="00C67998"/>
    <w:rsid w:val="00C67D72"/>
    <w:rsid w:val="00C70024"/>
    <w:rsid w:val="00C70EB7"/>
    <w:rsid w:val="00C71E4D"/>
    <w:rsid w:val="00C7204D"/>
    <w:rsid w:val="00C72B4C"/>
    <w:rsid w:val="00C72D07"/>
    <w:rsid w:val="00C72E17"/>
    <w:rsid w:val="00C7333D"/>
    <w:rsid w:val="00C7479A"/>
    <w:rsid w:val="00C75248"/>
    <w:rsid w:val="00C75AC9"/>
    <w:rsid w:val="00C75D64"/>
    <w:rsid w:val="00C76373"/>
    <w:rsid w:val="00C766FE"/>
    <w:rsid w:val="00C76EED"/>
    <w:rsid w:val="00C77C00"/>
    <w:rsid w:val="00C8050F"/>
    <w:rsid w:val="00C80EAB"/>
    <w:rsid w:val="00C81B2B"/>
    <w:rsid w:val="00C81C20"/>
    <w:rsid w:val="00C82765"/>
    <w:rsid w:val="00C8291F"/>
    <w:rsid w:val="00C82C08"/>
    <w:rsid w:val="00C83374"/>
    <w:rsid w:val="00C83798"/>
    <w:rsid w:val="00C837C0"/>
    <w:rsid w:val="00C83D97"/>
    <w:rsid w:val="00C84C9A"/>
    <w:rsid w:val="00C8566B"/>
    <w:rsid w:val="00C85670"/>
    <w:rsid w:val="00C86C35"/>
    <w:rsid w:val="00C87A68"/>
    <w:rsid w:val="00C87EA0"/>
    <w:rsid w:val="00C90712"/>
    <w:rsid w:val="00C91D7F"/>
    <w:rsid w:val="00C91F5F"/>
    <w:rsid w:val="00C92B14"/>
    <w:rsid w:val="00C92DC8"/>
    <w:rsid w:val="00C936CF"/>
    <w:rsid w:val="00C95F0A"/>
    <w:rsid w:val="00C95FE2"/>
    <w:rsid w:val="00C9668A"/>
    <w:rsid w:val="00C9679F"/>
    <w:rsid w:val="00C96FD8"/>
    <w:rsid w:val="00C97A5E"/>
    <w:rsid w:val="00C97F0E"/>
    <w:rsid w:val="00CA11D0"/>
    <w:rsid w:val="00CA1217"/>
    <w:rsid w:val="00CA138B"/>
    <w:rsid w:val="00CA154E"/>
    <w:rsid w:val="00CA2C3E"/>
    <w:rsid w:val="00CA2E95"/>
    <w:rsid w:val="00CA3816"/>
    <w:rsid w:val="00CA453F"/>
    <w:rsid w:val="00CA4EDB"/>
    <w:rsid w:val="00CA5251"/>
    <w:rsid w:val="00CA5F40"/>
    <w:rsid w:val="00CA661F"/>
    <w:rsid w:val="00CA6BAE"/>
    <w:rsid w:val="00CA6D2F"/>
    <w:rsid w:val="00CA70B4"/>
    <w:rsid w:val="00CA7355"/>
    <w:rsid w:val="00CA7F21"/>
    <w:rsid w:val="00CB0391"/>
    <w:rsid w:val="00CB0C88"/>
    <w:rsid w:val="00CB12EC"/>
    <w:rsid w:val="00CB148A"/>
    <w:rsid w:val="00CB178D"/>
    <w:rsid w:val="00CB1B69"/>
    <w:rsid w:val="00CB2622"/>
    <w:rsid w:val="00CB2B87"/>
    <w:rsid w:val="00CB309F"/>
    <w:rsid w:val="00CB31C6"/>
    <w:rsid w:val="00CB36B8"/>
    <w:rsid w:val="00CB3B94"/>
    <w:rsid w:val="00CB3F3F"/>
    <w:rsid w:val="00CB41AA"/>
    <w:rsid w:val="00CB462A"/>
    <w:rsid w:val="00CB46A5"/>
    <w:rsid w:val="00CB4AE5"/>
    <w:rsid w:val="00CB5AF9"/>
    <w:rsid w:val="00CB5CBC"/>
    <w:rsid w:val="00CB5D05"/>
    <w:rsid w:val="00CB6DC9"/>
    <w:rsid w:val="00CB73F0"/>
    <w:rsid w:val="00CB7B63"/>
    <w:rsid w:val="00CC0A4A"/>
    <w:rsid w:val="00CC0AA6"/>
    <w:rsid w:val="00CC0F3E"/>
    <w:rsid w:val="00CC1140"/>
    <w:rsid w:val="00CC17EE"/>
    <w:rsid w:val="00CC1E19"/>
    <w:rsid w:val="00CC2809"/>
    <w:rsid w:val="00CC2EF5"/>
    <w:rsid w:val="00CC3B25"/>
    <w:rsid w:val="00CC4198"/>
    <w:rsid w:val="00CC41B4"/>
    <w:rsid w:val="00CC4357"/>
    <w:rsid w:val="00CC489B"/>
    <w:rsid w:val="00CC5838"/>
    <w:rsid w:val="00CC5BF8"/>
    <w:rsid w:val="00CC5D2D"/>
    <w:rsid w:val="00CC5E19"/>
    <w:rsid w:val="00CC5FCA"/>
    <w:rsid w:val="00CC7142"/>
    <w:rsid w:val="00CC761A"/>
    <w:rsid w:val="00CD078A"/>
    <w:rsid w:val="00CD081C"/>
    <w:rsid w:val="00CD0BE1"/>
    <w:rsid w:val="00CD0C04"/>
    <w:rsid w:val="00CD10C7"/>
    <w:rsid w:val="00CD1160"/>
    <w:rsid w:val="00CD2478"/>
    <w:rsid w:val="00CD280B"/>
    <w:rsid w:val="00CD2B5D"/>
    <w:rsid w:val="00CD32AD"/>
    <w:rsid w:val="00CD3F2C"/>
    <w:rsid w:val="00CD3FDA"/>
    <w:rsid w:val="00CD4C22"/>
    <w:rsid w:val="00CD5177"/>
    <w:rsid w:val="00CD5C28"/>
    <w:rsid w:val="00CD65D6"/>
    <w:rsid w:val="00CD6A0B"/>
    <w:rsid w:val="00CD72A7"/>
    <w:rsid w:val="00CD7435"/>
    <w:rsid w:val="00CD7BB6"/>
    <w:rsid w:val="00CD7BCC"/>
    <w:rsid w:val="00CD7FF1"/>
    <w:rsid w:val="00CE015A"/>
    <w:rsid w:val="00CE06EE"/>
    <w:rsid w:val="00CE13DC"/>
    <w:rsid w:val="00CE15FD"/>
    <w:rsid w:val="00CE1742"/>
    <w:rsid w:val="00CE1B68"/>
    <w:rsid w:val="00CE1D5B"/>
    <w:rsid w:val="00CE2418"/>
    <w:rsid w:val="00CE3959"/>
    <w:rsid w:val="00CE3E9B"/>
    <w:rsid w:val="00CE53A2"/>
    <w:rsid w:val="00CE6300"/>
    <w:rsid w:val="00CE6434"/>
    <w:rsid w:val="00CE6762"/>
    <w:rsid w:val="00CE6829"/>
    <w:rsid w:val="00CE73AA"/>
    <w:rsid w:val="00CF016B"/>
    <w:rsid w:val="00CF033C"/>
    <w:rsid w:val="00CF0E9A"/>
    <w:rsid w:val="00CF0F86"/>
    <w:rsid w:val="00CF1485"/>
    <w:rsid w:val="00CF2050"/>
    <w:rsid w:val="00CF3D8A"/>
    <w:rsid w:val="00CF3E36"/>
    <w:rsid w:val="00CF4E02"/>
    <w:rsid w:val="00CF51C4"/>
    <w:rsid w:val="00CF54DE"/>
    <w:rsid w:val="00CF6691"/>
    <w:rsid w:val="00CF7405"/>
    <w:rsid w:val="00CF78D0"/>
    <w:rsid w:val="00CF7D68"/>
    <w:rsid w:val="00D0001F"/>
    <w:rsid w:val="00D0042F"/>
    <w:rsid w:val="00D007CA"/>
    <w:rsid w:val="00D011C3"/>
    <w:rsid w:val="00D0209A"/>
    <w:rsid w:val="00D022BA"/>
    <w:rsid w:val="00D024AA"/>
    <w:rsid w:val="00D025E6"/>
    <w:rsid w:val="00D02E90"/>
    <w:rsid w:val="00D0328A"/>
    <w:rsid w:val="00D036D6"/>
    <w:rsid w:val="00D048FF"/>
    <w:rsid w:val="00D04AA1"/>
    <w:rsid w:val="00D04B2F"/>
    <w:rsid w:val="00D04B7C"/>
    <w:rsid w:val="00D05273"/>
    <w:rsid w:val="00D06DFC"/>
    <w:rsid w:val="00D07890"/>
    <w:rsid w:val="00D0795E"/>
    <w:rsid w:val="00D07C32"/>
    <w:rsid w:val="00D102B7"/>
    <w:rsid w:val="00D11F9A"/>
    <w:rsid w:val="00D12AB7"/>
    <w:rsid w:val="00D12E0B"/>
    <w:rsid w:val="00D1419F"/>
    <w:rsid w:val="00D1453B"/>
    <w:rsid w:val="00D1474E"/>
    <w:rsid w:val="00D1524A"/>
    <w:rsid w:val="00D16977"/>
    <w:rsid w:val="00D16D56"/>
    <w:rsid w:val="00D1705C"/>
    <w:rsid w:val="00D171CF"/>
    <w:rsid w:val="00D17E02"/>
    <w:rsid w:val="00D20441"/>
    <w:rsid w:val="00D204B9"/>
    <w:rsid w:val="00D2174E"/>
    <w:rsid w:val="00D22AA1"/>
    <w:rsid w:val="00D2490F"/>
    <w:rsid w:val="00D24AB9"/>
    <w:rsid w:val="00D24B56"/>
    <w:rsid w:val="00D24DB2"/>
    <w:rsid w:val="00D2533D"/>
    <w:rsid w:val="00D25DFF"/>
    <w:rsid w:val="00D26975"/>
    <w:rsid w:val="00D27CBA"/>
    <w:rsid w:val="00D30024"/>
    <w:rsid w:val="00D3013D"/>
    <w:rsid w:val="00D30AFE"/>
    <w:rsid w:val="00D311D9"/>
    <w:rsid w:val="00D31310"/>
    <w:rsid w:val="00D3179E"/>
    <w:rsid w:val="00D32D1C"/>
    <w:rsid w:val="00D3308E"/>
    <w:rsid w:val="00D3346F"/>
    <w:rsid w:val="00D337A8"/>
    <w:rsid w:val="00D337D7"/>
    <w:rsid w:val="00D33C44"/>
    <w:rsid w:val="00D345E6"/>
    <w:rsid w:val="00D3496C"/>
    <w:rsid w:val="00D35117"/>
    <w:rsid w:val="00D3558B"/>
    <w:rsid w:val="00D35A04"/>
    <w:rsid w:val="00D35A76"/>
    <w:rsid w:val="00D36088"/>
    <w:rsid w:val="00D365E0"/>
    <w:rsid w:val="00D376EA"/>
    <w:rsid w:val="00D40316"/>
    <w:rsid w:val="00D40A2A"/>
    <w:rsid w:val="00D40A7F"/>
    <w:rsid w:val="00D40C5A"/>
    <w:rsid w:val="00D418B9"/>
    <w:rsid w:val="00D418BA"/>
    <w:rsid w:val="00D423B9"/>
    <w:rsid w:val="00D42CE6"/>
    <w:rsid w:val="00D42F35"/>
    <w:rsid w:val="00D4320D"/>
    <w:rsid w:val="00D43479"/>
    <w:rsid w:val="00D43B92"/>
    <w:rsid w:val="00D44C45"/>
    <w:rsid w:val="00D45C5E"/>
    <w:rsid w:val="00D478B9"/>
    <w:rsid w:val="00D47E3F"/>
    <w:rsid w:val="00D47F57"/>
    <w:rsid w:val="00D50395"/>
    <w:rsid w:val="00D51AE1"/>
    <w:rsid w:val="00D51FDD"/>
    <w:rsid w:val="00D523EA"/>
    <w:rsid w:val="00D53448"/>
    <w:rsid w:val="00D536DB"/>
    <w:rsid w:val="00D53BD9"/>
    <w:rsid w:val="00D547D3"/>
    <w:rsid w:val="00D54A51"/>
    <w:rsid w:val="00D55B80"/>
    <w:rsid w:val="00D56351"/>
    <w:rsid w:val="00D5639B"/>
    <w:rsid w:val="00D563E9"/>
    <w:rsid w:val="00D56B15"/>
    <w:rsid w:val="00D56B5B"/>
    <w:rsid w:val="00D572C8"/>
    <w:rsid w:val="00D5785E"/>
    <w:rsid w:val="00D57CCA"/>
    <w:rsid w:val="00D57E5B"/>
    <w:rsid w:val="00D57E9D"/>
    <w:rsid w:val="00D57EA3"/>
    <w:rsid w:val="00D57F76"/>
    <w:rsid w:val="00D57FFA"/>
    <w:rsid w:val="00D6042D"/>
    <w:rsid w:val="00D60CD8"/>
    <w:rsid w:val="00D612A1"/>
    <w:rsid w:val="00D61414"/>
    <w:rsid w:val="00D6173B"/>
    <w:rsid w:val="00D61A16"/>
    <w:rsid w:val="00D623DB"/>
    <w:rsid w:val="00D625A5"/>
    <w:rsid w:val="00D625D0"/>
    <w:rsid w:val="00D62AE8"/>
    <w:rsid w:val="00D62C55"/>
    <w:rsid w:val="00D62F7F"/>
    <w:rsid w:val="00D630D1"/>
    <w:rsid w:val="00D6329F"/>
    <w:rsid w:val="00D633FE"/>
    <w:rsid w:val="00D64088"/>
    <w:rsid w:val="00D64173"/>
    <w:rsid w:val="00D6426F"/>
    <w:rsid w:val="00D644EE"/>
    <w:rsid w:val="00D6523D"/>
    <w:rsid w:val="00D65CBD"/>
    <w:rsid w:val="00D66425"/>
    <w:rsid w:val="00D66508"/>
    <w:rsid w:val="00D66993"/>
    <w:rsid w:val="00D66A8E"/>
    <w:rsid w:val="00D66DDE"/>
    <w:rsid w:val="00D66F70"/>
    <w:rsid w:val="00D66FD6"/>
    <w:rsid w:val="00D67599"/>
    <w:rsid w:val="00D67A7F"/>
    <w:rsid w:val="00D67D5A"/>
    <w:rsid w:val="00D707FF"/>
    <w:rsid w:val="00D711EC"/>
    <w:rsid w:val="00D7238A"/>
    <w:rsid w:val="00D72A24"/>
    <w:rsid w:val="00D73300"/>
    <w:rsid w:val="00D73BDD"/>
    <w:rsid w:val="00D73D38"/>
    <w:rsid w:val="00D74673"/>
    <w:rsid w:val="00D74778"/>
    <w:rsid w:val="00D7490F"/>
    <w:rsid w:val="00D759CE"/>
    <w:rsid w:val="00D75C16"/>
    <w:rsid w:val="00D75C74"/>
    <w:rsid w:val="00D75D00"/>
    <w:rsid w:val="00D76309"/>
    <w:rsid w:val="00D76652"/>
    <w:rsid w:val="00D769B1"/>
    <w:rsid w:val="00D77C6F"/>
    <w:rsid w:val="00D80123"/>
    <w:rsid w:val="00D801C2"/>
    <w:rsid w:val="00D80630"/>
    <w:rsid w:val="00D80A0B"/>
    <w:rsid w:val="00D80CD5"/>
    <w:rsid w:val="00D810A3"/>
    <w:rsid w:val="00D813AF"/>
    <w:rsid w:val="00D81514"/>
    <w:rsid w:val="00D81F9E"/>
    <w:rsid w:val="00D826C3"/>
    <w:rsid w:val="00D82780"/>
    <w:rsid w:val="00D82D36"/>
    <w:rsid w:val="00D83509"/>
    <w:rsid w:val="00D8359B"/>
    <w:rsid w:val="00D83B22"/>
    <w:rsid w:val="00D83B5F"/>
    <w:rsid w:val="00D847EE"/>
    <w:rsid w:val="00D84A55"/>
    <w:rsid w:val="00D86167"/>
    <w:rsid w:val="00D86FD3"/>
    <w:rsid w:val="00D873CE"/>
    <w:rsid w:val="00D87B25"/>
    <w:rsid w:val="00D87C9D"/>
    <w:rsid w:val="00D87D78"/>
    <w:rsid w:val="00D87DF6"/>
    <w:rsid w:val="00D90665"/>
    <w:rsid w:val="00D90A1D"/>
    <w:rsid w:val="00D90AA0"/>
    <w:rsid w:val="00D9213B"/>
    <w:rsid w:val="00D937DB"/>
    <w:rsid w:val="00D93BE5"/>
    <w:rsid w:val="00D93DAD"/>
    <w:rsid w:val="00D93DCD"/>
    <w:rsid w:val="00D94045"/>
    <w:rsid w:val="00D94382"/>
    <w:rsid w:val="00D9473E"/>
    <w:rsid w:val="00D94C6E"/>
    <w:rsid w:val="00D950EC"/>
    <w:rsid w:val="00D958C4"/>
    <w:rsid w:val="00D95CC1"/>
    <w:rsid w:val="00D9707D"/>
    <w:rsid w:val="00D97CF8"/>
    <w:rsid w:val="00D97DA7"/>
    <w:rsid w:val="00DA0404"/>
    <w:rsid w:val="00DA1172"/>
    <w:rsid w:val="00DA127B"/>
    <w:rsid w:val="00DA19BC"/>
    <w:rsid w:val="00DA1BFF"/>
    <w:rsid w:val="00DA1D56"/>
    <w:rsid w:val="00DA1EA8"/>
    <w:rsid w:val="00DA1EFE"/>
    <w:rsid w:val="00DA29A2"/>
    <w:rsid w:val="00DA2CFF"/>
    <w:rsid w:val="00DA2E60"/>
    <w:rsid w:val="00DA30E6"/>
    <w:rsid w:val="00DA3104"/>
    <w:rsid w:val="00DA3341"/>
    <w:rsid w:val="00DA38EB"/>
    <w:rsid w:val="00DA438D"/>
    <w:rsid w:val="00DA46FC"/>
    <w:rsid w:val="00DA47A4"/>
    <w:rsid w:val="00DA482F"/>
    <w:rsid w:val="00DA493C"/>
    <w:rsid w:val="00DA5043"/>
    <w:rsid w:val="00DA5953"/>
    <w:rsid w:val="00DA6321"/>
    <w:rsid w:val="00DA67C4"/>
    <w:rsid w:val="00DA72FF"/>
    <w:rsid w:val="00DA73A6"/>
    <w:rsid w:val="00DA7553"/>
    <w:rsid w:val="00DA7995"/>
    <w:rsid w:val="00DA7B1E"/>
    <w:rsid w:val="00DA7B24"/>
    <w:rsid w:val="00DA7B41"/>
    <w:rsid w:val="00DA7C6C"/>
    <w:rsid w:val="00DB0446"/>
    <w:rsid w:val="00DB0D43"/>
    <w:rsid w:val="00DB113B"/>
    <w:rsid w:val="00DB1B08"/>
    <w:rsid w:val="00DB1C7D"/>
    <w:rsid w:val="00DB1D27"/>
    <w:rsid w:val="00DB2502"/>
    <w:rsid w:val="00DB2C5C"/>
    <w:rsid w:val="00DB3C0E"/>
    <w:rsid w:val="00DB3E35"/>
    <w:rsid w:val="00DB43EF"/>
    <w:rsid w:val="00DB4E30"/>
    <w:rsid w:val="00DB51C9"/>
    <w:rsid w:val="00DB5CF6"/>
    <w:rsid w:val="00DB5EF7"/>
    <w:rsid w:val="00DB624E"/>
    <w:rsid w:val="00DB62C6"/>
    <w:rsid w:val="00DB6309"/>
    <w:rsid w:val="00DB69CC"/>
    <w:rsid w:val="00DB6E15"/>
    <w:rsid w:val="00DB7584"/>
    <w:rsid w:val="00DB7F43"/>
    <w:rsid w:val="00DC02D7"/>
    <w:rsid w:val="00DC02E7"/>
    <w:rsid w:val="00DC0346"/>
    <w:rsid w:val="00DC191F"/>
    <w:rsid w:val="00DC1D74"/>
    <w:rsid w:val="00DC2559"/>
    <w:rsid w:val="00DC3827"/>
    <w:rsid w:val="00DC3993"/>
    <w:rsid w:val="00DC3B23"/>
    <w:rsid w:val="00DC3B8B"/>
    <w:rsid w:val="00DC4321"/>
    <w:rsid w:val="00DC4380"/>
    <w:rsid w:val="00DC481B"/>
    <w:rsid w:val="00DC4A6D"/>
    <w:rsid w:val="00DC544C"/>
    <w:rsid w:val="00DC5509"/>
    <w:rsid w:val="00DC5BB8"/>
    <w:rsid w:val="00DC5DE9"/>
    <w:rsid w:val="00DC65BB"/>
    <w:rsid w:val="00DC6765"/>
    <w:rsid w:val="00DC6A10"/>
    <w:rsid w:val="00DC6BA0"/>
    <w:rsid w:val="00DC6F1F"/>
    <w:rsid w:val="00DC739B"/>
    <w:rsid w:val="00DD0300"/>
    <w:rsid w:val="00DD05A4"/>
    <w:rsid w:val="00DD05AF"/>
    <w:rsid w:val="00DD0A7B"/>
    <w:rsid w:val="00DD104B"/>
    <w:rsid w:val="00DD11EB"/>
    <w:rsid w:val="00DD1B5C"/>
    <w:rsid w:val="00DD1DCF"/>
    <w:rsid w:val="00DD27EC"/>
    <w:rsid w:val="00DD3249"/>
    <w:rsid w:val="00DD3F8A"/>
    <w:rsid w:val="00DD41A7"/>
    <w:rsid w:val="00DD49E4"/>
    <w:rsid w:val="00DD4EF1"/>
    <w:rsid w:val="00DD50FC"/>
    <w:rsid w:val="00DD5DC3"/>
    <w:rsid w:val="00DD700B"/>
    <w:rsid w:val="00DD7675"/>
    <w:rsid w:val="00DE03A4"/>
    <w:rsid w:val="00DE0514"/>
    <w:rsid w:val="00DE1059"/>
    <w:rsid w:val="00DE1351"/>
    <w:rsid w:val="00DE184E"/>
    <w:rsid w:val="00DE1B95"/>
    <w:rsid w:val="00DE1E83"/>
    <w:rsid w:val="00DE259D"/>
    <w:rsid w:val="00DE2BF9"/>
    <w:rsid w:val="00DE34EA"/>
    <w:rsid w:val="00DE366A"/>
    <w:rsid w:val="00DE3B3D"/>
    <w:rsid w:val="00DE4386"/>
    <w:rsid w:val="00DE4EEA"/>
    <w:rsid w:val="00DE55E8"/>
    <w:rsid w:val="00DE5631"/>
    <w:rsid w:val="00DE5DA7"/>
    <w:rsid w:val="00DE6C0B"/>
    <w:rsid w:val="00DE6C32"/>
    <w:rsid w:val="00DE75B5"/>
    <w:rsid w:val="00DE7707"/>
    <w:rsid w:val="00DE7737"/>
    <w:rsid w:val="00DE7C53"/>
    <w:rsid w:val="00DE7E2D"/>
    <w:rsid w:val="00DE7F46"/>
    <w:rsid w:val="00DF01C2"/>
    <w:rsid w:val="00DF03CB"/>
    <w:rsid w:val="00DF09CD"/>
    <w:rsid w:val="00DF0E39"/>
    <w:rsid w:val="00DF10A7"/>
    <w:rsid w:val="00DF1213"/>
    <w:rsid w:val="00DF1251"/>
    <w:rsid w:val="00DF13A3"/>
    <w:rsid w:val="00DF19D6"/>
    <w:rsid w:val="00DF1C7B"/>
    <w:rsid w:val="00DF2465"/>
    <w:rsid w:val="00DF2586"/>
    <w:rsid w:val="00DF2F2F"/>
    <w:rsid w:val="00DF30E9"/>
    <w:rsid w:val="00DF36AB"/>
    <w:rsid w:val="00DF3B24"/>
    <w:rsid w:val="00DF3EED"/>
    <w:rsid w:val="00DF419B"/>
    <w:rsid w:val="00DF43D6"/>
    <w:rsid w:val="00DF4666"/>
    <w:rsid w:val="00DF50B2"/>
    <w:rsid w:val="00DF6567"/>
    <w:rsid w:val="00DF6836"/>
    <w:rsid w:val="00DF6E0C"/>
    <w:rsid w:val="00DF7503"/>
    <w:rsid w:val="00DF7872"/>
    <w:rsid w:val="00E00090"/>
    <w:rsid w:val="00E00356"/>
    <w:rsid w:val="00E004A8"/>
    <w:rsid w:val="00E00640"/>
    <w:rsid w:val="00E00658"/>
    <w:rsid w:val="00E012C1"/>
    <w:rsid w:val="00E01B9F"/>
    <w:rsid w:val="00E01D61"/>
    <w:rsid w:val="00E02463"/>
    <w:rsid w:val="00E03426"/>
    <w:rsid w:val="00E037F4"/>
    <w:rsid w:val="00E03962"/>
    <w:rsid w:val="00E040D6"/>
    <w:rsid w:val="00E04463"/>
    <w:rsid w:val="00E04CC5"/>
    <w:rsid w:val="00E051ED"/>
    <w:rsid w:val="00E053AA"/>
    <w:rsid w:val="00E053D7"/>
    <w:rsid w:val="00E05428"/>
    <w:rsid w:val="00E056D0"/>
    <w:rsid w:val="00E0590F"/>
    <w:rsid w:val="00E05B4B"/>
    <w:rsid w:val="00E05E4A"/>
    <w:rsid w:val="00E06231"/>
    <w:rsid w:val="00E06387"/>
    <w:rsid w:val="00E0682F"/>
    <w:rsid w:val="00E0713D"/>
    <w:rsid w:val="00E07469"/>
    <w:rsid w:val="00E07C6E"/>
    <w:rsid w:val="00E10792"/>
    <w:rsid w:val="00E10B4E"/>
    <w:rsid w:val="00E116CC"/>
    <w:rsid w:val="00E119F4"/>
    <w:rsid w:val="00E11E0E"/>
    <w:rsid w:val="00E11E11"/>
    <w:rsid w:val="00E123BA"/>
    <w:rsid w:val="00E1286A"/>
    <w:rsid w:val="00E12914"/>
    <w:rsid w:val="00E12BE8"/>
    <w:rsid w:val="00E12D58"/>
    <w:rsid w:val="00E1327D"/>
    <w:rsid w:val="00E13404"/>
    <w:rsid w:val="00E134D7"/>
    <w:rsid w:val="00E136D6"/>
    <w:rsid w:val="00E13ECF"/>
    <w:rsid w:val="00E13FAD"/>
    <w:rsid w:val="00E14C8C"/>
    <w:rsid w:val="00E14FB3"/>
    <w:rsid w:val="00E15287"/>
    <w:rsid w:val="00E16314"/>
    <w:rsid w:val="00E1662E"/>
    <w:rsid w:val="00E168BE"/>
    <w:rsid w:val="00E16D31"/>
    <w:rsid w:val="00E16F35"/>
    <w:rsid w:val="00E17DE6"/>
    <w:rsid w:val="00E17FB6"/>
    <w:rsid w:val="00E20A31"/>
    <w:rsid w:val="00E20BDB"/>
    <w:rsid w:val="00E20E48"/>
    <w:rsid w:val="00E212A3"/>
    <w:rsid w:val="00E21968"/>
    <w:rsid w:val="00E21A00"/>
    <w:rsid w:val="00E21DC4"/>
    <w:rsid w:val="00E21FF7"/>
    <w:rsid w:val="00E224F7"/>
    <w:rsid w:val="00E22C23"/>
    <w:rsid w:val="00E231AD"/>
    <w:rsid w:val="00E232A1"/>
    <w:rsid w:val="00E23BE9"/>
    <w:rsid w:val="00E23FBA"/>
    <w:rsid w:val="00E241F8"/>
    <w:rsid w:val="00E24805"/>
    <w:rsid w:val="00E24931"/>
    <w:rsid w:val="00E24985"/>
    <w:rsid w:val="00E252F7"/>
    <w:rsid w:val="00E25328"/>
    <w:rsid w:val="00E25EDD"/>
    <w:rsid w:val="00E261AF"/>
    <w:rsid w:val="00E26314"/>
    <w:rsid w:val="00E26BDF"/>
    <w:rsid w:val="00E2726B"/>
    <w:rsid w:val="00E27739"/>
    <w:rsid w:val="00E277D8"/>
    <w:rsid w:val="00E27838"/>
    <w:rsid w:val="00E2787F"/>
    <w:rsid w:val="00E31D31"/>
    <w:rsid w:val="00E32D68"/>
    <w:rsid w:val="00E330EC"/>
    <w:rsid w:val="00E33198"/>
    <w:rsid w:val="00E332F9"/>
    <w:rsid w:val="00E3346D"/>
    <w:rsid w:val="00E33644"/>
    <w:rsid w:val="00E33AD9"/>
    <w:rsid w:val="00E33ECA"/>
    <w:rsid w:val="00E344FB"/>
    <w:rsid w:val="00E35706"/>
    <w:rsid w:val="00E35C49"/>
    <w:rsid w:val="00E36FD1"/>
    <w:rsid w:val="00E3729A"/>
    <w:rsid w:val="00E3790D"/>
    <w:rsid w:val="00E37D92"/>
    <w:rsid w:val="00E406E1"/>
    <w:rsid w:val="00E409D3"/>
    <w:rsid w:val="00E40B4D"/>
    <w:rsid w:val="00E40F81"/>
    <w:rsid w:val="00E4188B"/>
    <w:rsid w:val="00E41898"/>
    <w:rsid w:val="00E424F2"/>
    <w:rsid w:val="00E42F47"/>
    <w:rsid w:val="00E43C47"/>
    <w:rsid w:val="00E4403E"/>
    <w:rsid w:val="00E44A3D"/>
    <w:rsid w:val="00E451F0"/>
    <w:rsid w:val="00E45444"/>
    <w:rsid w:val="00E455D3"/>
    <w:rsid w:val="00E45610"/>
    <w:rsid w:val="00E456DD"/>
    <w:rsid w:val="00E45A5E"/>
    <w:rsid w:val="00E4674A"/>
    <w:rsid w:val="00E46B65"/>
    <w:rsid w:val="00E46B80"/>
    <w:rsid w:val="00E46B84"/>
    <w:rsid w:val="00E46C6E"/>
    <w:rsid w:val="00E46FCE"/>
    <w:rsid w:val="00E478F9"/>
    <w:rsid w:val="00E50164"/>
    <w:rsid w:val="00E505AD"/>
    <w:rsid w:val="00E5078A"/>
    <w:rsid w:val="00E50D13"/>
    <w:rsid w:val="00E510B5"/>
    <w:rsid w:val="00E517E2"/>
    <w:rsid w:val="00E527F8"/>
    <w:rsid w:val="00E52BC8"/>
    <w:rsid w:val="00E52CFC"/>
    <w:rsid w:val="00E52D82"/>
    <w:rsid w:val="00E54856"/>
    <w:rsid w:val="00E54AA1"/>
    <w:rsid w:val="00E55195"/>
    <w:rsid w:val="00E553C4"/>
    <w:rsid w:val="00E55FB8"/>
    <w:rsid w:val="00E56544"/>
    <w:rsid w:val="00E565CD"/>
    <w:rsid w:val="00E566CD"/>
    <w:rsid w:val="00E57669"/>
    <w:rsid w:val="00E57942"/>
    <w:rsid w:val="00E57A71"/>
    <w:rsid w:val="00E60D01"/>
    <w:rsid w:val="00E60D61"/>
    <w:rsid w:val="00E611B6"/>
    <w:rsid w:val="00E61380"/>
    <w:rsid w:val="00E61730"/>
    <w:rsid w:val="00E61BF1"/>
    <w:rsid w:val="00E622B8"/>
    <w:rsid w:val="00E6265C"/>
    <w:rsid w:val="00E63976"/>
    <w:rsid w:val="00E63A2C"/>
    <w:rsid w:val="00E63C87"/>
    <w:rsid w:val="00E63F88"/>
    <w:rsid w:val="00E644CE"/>
    <w:rsid w:val="00E65A27"/>
    <w:rsid w:val="00E65B02"/>
    <w:rsid w:val="00E65B6A"/>
    <w:rsid w:val="00E66529"/>
    <w:rsid w:val="00E66909"/>
    <w:rsid w:val="00E67082"/>
    <w:rsid w:val="00E67CAB"/>
    <w:rsid w:val="00E708FA"/>
    <w:rsid w:val="00E720B8"/>
    <w:rsid w:val="00E72223"/>
    <w:rsid w:val="00E722B0"/>
    <w:rsid w:val="00E727B6"/>
    <w:rsid w:val="00E72E17"/>
    <w:rsid w:val="00E731CC"/>
    <w:rsid w:val="00E731D9"/>
    <w:rsid w:val="00E734FB"/>
    <w:rsid w:val="00E73CDF"/>
    <w:rsid w:val="00E74736"/>
    <w:rsid w:val="00E749FB"/>
    <w:rsid w:val="00E74F50"/>
    <w:rsid w:val="00E758F7"/>
    <w:rsid w:val="00E759ED"/>
    <w:rsid w:val="00E76E17"/>
    <w:rsid w:val="00E7708C"/>
    <w:rsid w:val="00E80863"/>
    <w:rsid w:val="00E80876"/>
    <w:rsid w:val="00E817FB"/>
    <w:rsid w:val="00E81B07"/>
    <w:rsid w:val="00E821EB"/>
    <w:rsid w:val="00E82C0F"/>
    <w:rsid w:val="00E82E97"/>
    <w:rsid w:val="00E83307"/>
    <w:rsid w:val="00E83B77"/>
    <w:rsid w:val="00E83B99"/>
    <w:rsid w:val="00E84897"/>
    <w:rsid w:val="00E84B6C"/>
    <w:rsid w:val="00E84C35"/>
    <w:rsid w:val="00E84F72"/>
    <w:rsid w:val="00E85293"/>
    <w:rsid w:val="00E85567"/>
    <w:rsid w:val="00E85A7B"/>
    <w:rsid w:val="00E86CEC"/>
    <w:rsid w:val="00E872BA"/>
    <w:rsid w:val="00E872C3"/>
    <w:rsid w:val="00E87731"/>
    <w:rsid w:val="00E87EAB"/>
    <w:rsid w:val="00E87F8F"/>
    <w:rsid w:val="00E90455"/>
    <w:rsid w:val="00E9057B"/>
    <w:rsid w:val="00E90DC8"/>
    <w:rsid w:val="00E90EC1"/>
    <w:rsid w:val="00E91240"/>
    <w:rsid w:val="00E92594"/>
    <w:rsid w:val="00E92784"/>
    <w:rsid w:val="00E931E8"/>
    <w:rsid w:val="00E935F7"/>
    <w:rsid w:val="00E93BD0"/>
    <w:rsid w:val="00E94804"/>
    <w:rsid w:val="00E9485E"/>
    <w:rsid w:val="00E94870"/>
    <w:rsid w:val="00E94DAA"/>
    <w:rsid w:val="00E95335"/>
    <w:rsid w:val="00E95380"/>
    <w:rsid w:val="00E9580E"/>
    <w:rsid w:val="00E95C44"/>
    <w:rsid w:val="00E9695E"/>
    <w:rsid w:val="00E96ADE"/>
    <w:rsid w:val="00E970B6"/>
    <w:rsid w:val="00E97729"/>
    <w:rsid w:val="00E97A82"/>
    <w:rsid w:val="00EA01B2"/>
    <w:rsid w:val="00EA0629"/>
    <w:rsid w:val="00EA0643"/>
    <w:rsid w:val="00EA0961"/>
    <w:rsid w:val="00EA0C62"/>
    <w:rsid w:val="00EA0CA6"/>
    <w:rsid w:val="00EA1022"/>
    <w:rsid w:val="00EA12F7"/>
    <w:rsid w:val="00EA1DC3"/>
    <w:rsid w:val="00EA1F68"/>
    <w:rsid w:val="00EA470D"/>
    <w:rsid w:val="00EA4DD6"/>
    <w:rsid w:val="00EA4F11"/>
    <w:rsid w:val="00EA509F"/>
    <w:rsid w:val="00EA5C3F"/>
    <w:rsid w:val="00EA64D7"/>
    <w:rsid w:val="00EA6525"/>
    <w:rsid w:val="00EA6E31"/>
    <w:rsid w:val="00EA7012"/>
    <w:rsid w:val="00EA7DF6"/>
    <w:rsid w:val="00EB0F94"/>
    <w:rsid w:val="00EB1A1A"/>
    <w:rsid w:val="00EB2A4E"/>
    <w:rsid w:val="00EB2D3A"/>
    <w:rsid w:val="00EB3074"/>
    <w:rsid w:val="00EB38B7"/>
    <w:rsid w:val="00EB3990"/>
    <w:rsid w:val="00EB3A40"/>
    <w:rsid w:val="00EB3CE6"/>
    <w:rsid w:val="00EB5DB8"/>
    <w:rsid w:val="00EB6136"/>
    <w:rsid w:val="00EB7361"/>
    <w:rsid w:val="00EB76BA"/>
    <w:rsid w:val="00EB7771"/>
    <w:rsid w:val="00EB7B10"/>
    <w:rsid w:val="00EB7C0A"/>
    <w:rsid w:val="00EB7ED5"/>
    <w:rsid w:val="00EC020B"/>
    <w:rsid w:val="00EC0A00"/>
    <w:rsid w:val="00EC0BC5"/>
    <w:rsid w:val="00EC0D93"/>
    <w:rsid w:val="00EC0DD8"/>
    <w:rsid w:val="00EC117C"/>
    <w:rsid w:val="00EC1500"/>
    <w:rsid w:val="00EC1542"/>
    <w:rsid w:val="00EC1AB0"/>
    <w:rsid w:val="00EC2978"/>
    <w:rsid w:val="00EC2D46"/>
    <w:rsid w:val="00EC2D6E"/>
    <w:rsid w:val="00EC33D2"/>
    <w:rsid w:val="00EC34F7"/>
    <w:rsid w:val="00EC3FD9"/>
    <w:rsid w:val="00EC4240"/>
    <w:rsid w:val="00EC4573"/>
    <w:rsid w:val="00EC4E72"/>
    <w:rsid w:val="00EC5E5D"/>
    <w:rsid w:val="00EC5E5E"/>
    <w:rsid w:val="00EC5FFA"/>
    <w:rsid w:val="00EC613D"/>
    <w:rsid w:val="00EC6188"/>
    <w:rsid w:val="00EC6695"/>
    <w:rsid w:val="00EC6702"/>
    <w:rsid w:val="00EC686C"/>
    <w:rsid w:val="00EC6E3D"/>
    <w:rsid w:val="00ED00B0"/>
    <w:rsid w:val="00ED040F"/>
    <w:rsid w:val="00ED068D"/>
    <w:rsid w:val="00ED1B84"/>
    <w:rsid w:val="00ED1BC4"/>
    <w:rsid w:val="00ED1DF1"/>
    <w:rsid w:val="00ED2C64"/>
    <w:rsid w:val="00ED3DC3"/>
    <w:rsid w:val="00ED54AF"/>
    <w:rsid w:val="00ED54BD"/>
    <w:rsid w:val="00ED59F9"/>
    <w:rsid w:val="00ED5E1E"/>
    <w:rsid w:val="00ED5E41"/>
    <w:rsid w:val="00ED5F9B"/>
    <w:rsid w:val="00ED6905"/>
    <w:rsid w:val="00EE04A4"/>
    <w:rsid w:val="00EE0671"/>
    <w:rsid w:val="00EE0D7A"/>
    <w:rsid w:val="00EE123B"/>
    <w:rsid w:val="00EE13F5"/>
    <w:rsid w:val="00EE1C04"/>
    <w:rsid w:val="00EE1E10"/>
    <w:rsid w:val="00EE2818"/>
    <w:rsid w:val="00EE2B6A"/>
    <w:rsid w:val="00EE31AE"/>
    <w:rsid w:val="00EE3610"/>
    <w:rsid w:val="00EE4228"/>
    <w:rsid w:val="00EE4582"/>
    <w:rsid w:val="00EE4647"/>
    <w:rsid w:val="00EE529A"/>
    <w:rsid w:val="00EE535A"/>
    <w:rsid w:val="00EE5537"/>
    <w:rsid w:val="00EE582C"/>
    <w:rsid w:val="00EE6B76"/>
    <w:rsid w:val="00EE6DE0"/>
    <w:rsid w:val="00EE7325"/>
    <w:rsid w:val="00EE7471"/>
    <w:rsid w:val="00EF0317"/>
    <w:rsid w:val="00EF0408"/>
    <w:rsid w:val="00EF0FEB"/>
    <w:rsid w:val="00EF1EC7"/>
    <w:rsid w:val="00EF26CD"/>
    <w:rsid w:val="00EF30A7"/>
    <w:rsid w:val="00EF310B"/>
    <w:rsid w:val="00EF354C"/>
    <w:rsid w:val="00EF3681"/>
    <w:rsid w:val="00EF43A7"/>
    <w:rsid w:val="00EF4810"/>
    <w:rsid w:val="00EF524C"/>
    <w:rsid w:val="00EF5286"/>
    <w:rsid w:val="00EF58B0"/>
    <w:rsid w:val="00EF59B4"/>
    <w:rsid w:val="00EF5E67"/>
    <w:rsid w:val="00EF62C3"/>
    <w:rsid w:val="00EF6509"/>
    <w:rsid w:val="00EF66A6"/>
    <w:rsid w:val="00EF6B66"/>
    <w:rsid w:val="00EF7A07"/>
    <w:rsid w:val="00EF7F7A"/>
    <w:rsid w:val="00F001B6"/>
    <w:rsid w:val="00F006D8"/>
    <w:rsid w:val="00F0073A"/>
    <w:rsid w:val="00F00BFD"/>
    <w:rsid w:val="00F0128B"/>
    <w:rsid w:val="00F012C6"/>
    <w:rsid w:val="00F01FC1"/>
    <w:rsid w:val="00F023A6"/>
    <w:rsid w:val="00F02730"/>
    <w:rsid w:val="00F02BD1"/>
    <w:rsid w:val="00F02DAD"/>
    <w:rsid w:val="00F02DEF"/>
    <w:rsid w:val="00F033AC"/>
    <w:rsid w:val="00F03783"/>
    <w:rsid w:val="00F03D06"/>
    <w:rsid w:val="00F057F7"/>
    <w:rsid w:val="00F10348"/>
    <w:rsid w:val="00F10651"/>
    <w:rsid w:val="00F1087D"/>
    <w:rsid w:val="00F10A91"/>
    <w:rsid w:val="00F10E60"/>
    <w:rsid w:val="00F11C90"/>
    <w:rsid w:val="00F126DA"/>
    <w:rsid w:val="00F12D16"/>
    <w:rsid w:val="00F12DE2"/>
    <w:rsid w:val="00F13626"/>
    <w:rsid w:val="00F14689"/>
    <w:rsid w:val="00F1476C"/>
    <w:rsid w:val="00F148D5"/>
    <w:rsid w:val="00F15BE5"/>
    <w:rsid w:val="00F15D8C"/>
    <w:rsid w:val="00F15F8F"/>
    <w:rsid w:val="00F167B3"/>
    <w:rsid w:val="00F17182"/>
    <w:rsid w:val="00F179F6"/>
    <w:rsid w:val="00F214D3"/>
    <w:rsid w:val="00F2236D"/>
    <w:rsid w:val="00F22526"/>
    <w:rsid w:val="00F22971"/>
    <w:rsid w:val="00F22FAE"/>
    <w:rsid w:val="00F23246"/>
    <w:rsid w:val="00F2354C"/>
    <w:rsid w:val="00F23611"/>
    <w:rsid w:val="00F2438E"/>
    <w:rsid w:val="00F257E0"/>
    <w:rsid w:val="00F2581D"/>
    <w:rsid w:val="00F25966"/>
    <w:rsid w:val="00F26004"/>
    <w:rsid w:val="00F26510"/>
    <w:rsid w:val="00F26D58"/>
    <w:rsid w:val="00F27813"/>
    <w:rsid w:val="00F27D59"/>
    <w:rsid w:val="00F30274"/>
    <w:rsid w:val="00F305E1"/>
    <w:rsid w:val="00F30889"/>
    <w:rsid w:val="00F30BFD"/>
    <w:rsid w:val="00F31A42"/>
    <w:rsid w:val="00F31C87"/>
    <w:rsid w:val="00F32D75"/>
    <w:rsid w:val="00F33780"/>
    <w:rsid w:val="00F339C4"/>
    <w:rsid w:val="00F340EB"/>
    <w:rsid w:val="00F349C5"/>
    <w:rsid w:val="00F34ACB"/>
    <w:rsid w:val="00F35539"/>
    <w:rsid w:val="00F3558D"/>
    <w:rsid w:val="00F35B03"/>
    <w:rsid w:val="00F3645D"/>
    <w:rsid w:val="00F37222"/>
    <w:rsid w:val="00F37298"/>
    <w:rsid w:val="00F3749B"/>
    <w:rsid w:val="00F37666"/>
    <w:rsid w:val="00F37DC1"/>
    <w:rsid w:val="00F4032D"/>
    <w:rsid w:val="00F40418"/>
    <w:rsid w:val="00F40451"/>
    <w:rsid w:val="00F40920"/>
    <w:rsid w:val="00F4092A"/>
    <w:rsid w:val="00F40AD2"/>
    <w:rsid w:val="00F40F2B"/>
    <w:rsid w:val="00F4213A"/>
    <w:rsid w:val="00F42C27"/>
    <w:rsid w:val="00F43149"/>
    <w:rsid w:val="00F4419F"/>
    <w:rsid w:val="00F44434"/>
    <w:rsid w:val="00F44694"/>
    <w:rsid w:val="00F4533C"/>
    <w:rsid w:val="00F45389"/>
    <w:rsid w:val="00F45468"/>
    <w:rsid w:val="00F45820"/>
    <w:rsid w:val="00F45CB2"/>
    <w:rsid w:val="00F45F30"/>
    <w:rsid w:val="00F45F7A"/>
    <w:rsid w:val="00F460EF"/>
    <w:rsid w:val="00F4693D"/>
    <w:rsid w:val="00F46EFB"/>
    <w:rsid w:val="00F475E7"/>
    <w:rsid w:val="00F47955"/>
    <w:rsid w:val="00F50446"/>
    <w:rsid w:val="00F50D24"/>
    <w:rsid w:val="00F51110"/>
    <w:rsid w:val="00F51D90"/>
    <w:rsid w:val="00F51E41"/>
    <w:rsid w:val="00F51E70"/>
    <w:rsid w:val="00F525FC"/>
    <w:rsid w:val="00F534A0"/>
    <w:rsid w:val="00F53758"/>
    <w:rsid w:val="00F54EC4"/>
    <w:rsid w:val="00F550EB"/>
    <w:rsid w:val="00F551C2"/>
    <w:rsid w:val="00F55A01"/>
    <w:rsid w:val="00F55B8E"/>
    <w:rsid w:val="00F560F0"/>
    <w:rsid w:val="00F56ABC"/>
    <w:rsid w:val="00F5764B"/>
    <w:rsid w:val="00F57651"/>
    <w:rsid w:val="00F57A30"/>
    <w:rsid w:val="00F57BC9"/>
    <w:rsid w:val="00F57DE8"/>
    <w:rsid w:val="00F6015E"/>
    <w:rsid w:val="00F60337"/>
    <w:rsid w:val="00F61192"/>
    <w:rsid w:val="00F6169E"/>
    <w:rsid w:val="00F6193C"/>
    <w:rsid w:val="00F62B7D"/>
    <w:rsid w:val="00F62C89"/>
    <w:rsid w:val="00F632C9"/>
    <w:rsid w:val="00F651BC"/>
    <w:rsid w:val="00F65210"/>
    <w:rsid w:val="00F65256"/>
    <w:rsid w:val="00F65E4B"/>
    <w:rsid w:val="00F6608C"/>
    <w:rsid w:val="00F6614F"/>
    <w:rsid w:val="00F663EC"/>
    <w:rsid w:val="00F66CC1"/>
    <w:rsid w:val="00F66D1C"/>
    <w:rsid w:val="00F67024"/>
    <w:rsid w:val="00F670B3"/>
    <w:rsid w:val="00F672F2"/>
    <w:rsid w:val="00F67328"/>
    <w:rsid w:val="00F7098D"/>
    <w:rsid w:val="00F70AA2"/>
    <w:rsid w:val="00F7104D"/>
    <w:rsid w:val="00F716BC"/>
    <w:rsid w:val="00F71FAB"/>
    <w:rsid w:val="00F7286B"/>
    <w:rsid w:val="00F728FE"/>
    <w:rsid w:val="00F72D98"/>
    <w:rsid w:val="00F72DA6"/>
    <w:rsid w:val="00F73080"/>
    <w:rsid w:val="00F7328C"/>
    <w:rsid w:val="00F733BF"/>
    <w:rsid w:val="00F735C9"/>
    <w:rsid w:val="00F74DD2"/>
    <w:rsid w:val="00F74EDE"/>
    <w:rsid w:val="00F756E2"/>
    <w:rsid w:val="00F7668B"/>
    <w:rsid w:val="00F77052"/>
    <w:rsid w:val="00F774D4"/>
    <w:rsid w:val="00F77B39"/>
    <w:rsid w:val="00F806CE"/>
    <w:rsid w:val="00F81621"/>
    <w:rsid w:val="00F822F0"/>
    <w:rsid w:val="00F8322B"/>
    <w:rsid w:val="00F832C3"/>
    <w:rsid w:val="00F832DD"/>
    <w:rsid w:val="00F8333C"/>
    <w:rsid w:val="00F83D3F"/>
    <w:rsid w:val="00F84947"/>
    <w:rsid w:val="00F851DD"/>
    <w:rsid w:val="00F85236"/>
    <w:rsid w:val="00F854A4"/>
    <w:rsid w:val="00F85D02"/>
    <w:rsid w:val="00F85E35"/>
    <w:rsid w:val="00F86105"/>
    <w:rsid w:val="00F87631"/>
    <w:rsid w:val="00F878C3"/>
    <w:rsid w:val="00F87EB6"/>
    <w:rsid w:val="00F90951"/>
    <w:rsid w:val="00F90E29"/>
    <w:rsid w:val="00F90E79"/>
    <w:rsid w:val="00F91C88"/>
    <w:rsid w:val="00F92651"/>
    <w:rsid w:val="00F92A01"/>
    <w:rsid w:val="00F92F43"/>
    <w:rsid w:val="00F93244"/>
    <w:rsid w:val="00F933A1"/>
    <w:rsid w:val="00F93969"/>
    <w:rsid w:val="00F93C1A"/>
    <w:rsid w:val="00F93EBB"/>
    <w:rsid w:val="00F9530A"/>
    <w:rsid w:val="00F95482"/>
    <w:rsid w:val="00F958EC"/>
    <w:rsid w:val="00F9634A"/>
    <w:rsid w:val="00F96694"/>
    <w:rsid w:val="00F96934"/>
    <w:rsid w:val="00F9699F"/>
    <w:rsid w:val="00F96A46"/>
    <w:rsid w:val="00F96D35"/>
    <w:rsid w:val="00F97063"/>
    <w:rsid w:val="00FA06BF"/>
    <w:rsid w:val="00FA0B3B"/>
    <w:rsid w:val="00FA0CC7"/>
    <w:rsid w:val="00FA1032"/>
    <w:rsid w:val="00FA13BA"/>
    <w:rsid w:val="00FA16A4"/>
    <w:rsid w:val="00FA17C9"/>
    <w:rsid w:val="00FA1AC9"/>
    <w:rsid w:val="00FA3079"/>
    <w:rsid w:val="00FA315D"/>
    <w:rsid w:val="00FA39D3"/>
    <w:rsid w:val="00FA4FAC"/>
    <w:rsid w:val="00FA515D"/>
    <w:rsid w:val="00FA5765"/>
    <w:rsid w:val="00FA5D09"/>
    <w:rsid w:val="00FA5D2E"/>
    <w:rsid w:val="00FA62B3"/>
    <w:rsid w:val="00FA69FA"/>
    <w:rsid w:val="00FB03EC"/>
    <w:rsid w:val="00FB0465"/>
    <w:rsid w:val="00FB0782"/>
    <w:rsid w:val="00FB08FD"/>
    <w:rsid w:val="00FB2A0B"/>
    <w:rsid w:val="00FB2B8D"/>
    <w:rsid w:val="00FB2FB3"/>
    <w:rsid w:val="00FB3374"/>
    <w:rsid w:val="00FB33B0"/>
    <w:rsid w:val="00FB4B51"/>
    <w:rsid w:val="00FB4D4F"/>
    <w:rsid w:val="00FB5190"/>
    <w:rsid w:val="00FB56DF"/>
    <w:rsid w:val="00FB5C9E"/>
    <w:rsid w:val="00FB60E6"/>
    <w:rsid w:val="00FB6BE9"/>
    <w:rsid w:val="00FB6EEA"/>
    <w:rsid w:val="00FC0052"/>
    <w:rsid w:val="00FC0DD0"/>
    <w:rsid w:val="00FC0F33"/>
    <w:rsid w:val="00FC1E30"/>
    <w:rsid w:val="00FC213A"/>
    <w:rsid w:val="00FC25AC"/>
    <w:rsid w:val="00FC2B3B"/>
    <w:rsid w:val="00FC307C"/>
    <w:rsid w:val="00FC325B"/>
    <w:rsid w:val="00FC3C46"/>
    <w:rsid w:val="00FC4119"/>
    <w:rsid w:val="00FC49D6"/>
    <w:rsid w:val="00FC4DF0"/>
    <w:rsid w:val="00FC5359"/>
    <w:rsid w:val="00FC57F8"/>
    <w:rsid w:val="00FC5C44"/>
    <w:rsid w:val="00FC6598"/>
    <w:rsid w:val="00FC6BA3"/>
    <w:rsid w:val="00FC70DB"/>
    <w:rsid w:val="00FC7368"/>
    <w:rsid w:val="00FC73F3"/>
    <w:rsid w:val="00FC77D7"/>
    <w:rsid w:val="00FC7BEE"/>
    <w:rsid w:val="00FC7CCD"/>
    <w:rsid w:val="00FC7D6B"/>
    <w:rsid w:val="00FC7F27"/>
    <w:rsid w:val="00FD06C5"/>
    <w:rsid w:val="00FD096D"/>
    <w:rsid w:val="00FD0E42"/>
    <w:rsid w:val="00FD136F"/>
    <w:rsid w:val="00FD1463"/>
    <w:rsid w:val="00FD15B7"/>
    <w:rsid w:val="00FD181B"/>
    <w:rsid w:val="00FD1C06"/>
    <w:rsid w:val="00FD21D3"/>
    <w:rsid w:val="00FD23DA"/>
    <w:rsid w:val="00FD2B4B"/>
    <w:rsid w:val="00FD3654"/>
    <w:rsid w:val="00FD3984"/>
    <w:rsid w:val="00FD3B2F"/>
    <w:rsid w:val="00FD437C"/>
    <w:rsid w:val="00FD4E7A"/>
    <w:rsid w:val="00FD564C"/>
    <w:rsid w:val="00FD6039"/>
    <w:rsid w:val="00FD7616"/>
    <w:rsid w:val="00FD775A"/>
    <w:rsid w:val="00FD7846"/>
    <w:rsid w:val="00FD7DE9"/>
    <w:rsid w:val="00FD7ED8"/>
    <w:rsid w:val="00FE05CA"/>
    <w:rsid w:val="00FE07FA"/>
    <w:rsid w:val="00FE0900"/>
    <w:rsid w:val="00FE0FCE"/>
    <w:rsid w:val="00FE1A8B"/>
    <w:rsid w:val="00FE1F04"/>
    <w:rsid w:val="00FE244B"/>
    <w:rsid w:val="00FE27BA"/>
    <w:rsid w:val="00FE397E"/>
    <w:rsid w:val="00FE40EA"/>
    <w:rsid w:val="00FE4253"/>
    <w:rsid w:val="00FE43DC"/>
    <w:rsid w:val="00FE475F"/>
    <w:rsid w:val="00FE4B13"/>
    <w:rsid w:val="00FE5B01"/>
    <w:rsid w:val="00FE5CD2"/>
    <w:rsid w:val="00FE6261"/>
    <w:rsid w:val="00FE633E"/>
    <w:rsid w:val="00FE66D7"/>
    <w:rsid w:val="00FE7530"/>
    <w:rsid w:val="00FF0980"/>
    <w:rsid w:val="00FF0C76"/>
    <w:rsid w:val="00FF1826"/>
    <w:rsid w:val="00FF1878"/>
    <w:rsid w:val="00FF200B"/>
    <w:rsid w:val="00FF22B5"/>
    <w:rsid w:val="00FF238C"/>
    <w:rsid w:val="00FF286E"/>
    <w:rsid w:val="00FF2A29"/>
    <w:rsid w:val="00FF3D0F"/>
    <w:rsid w:val="00FF3D43"/>
    <w:rsid w:val="00FF3EBC"/>
    <w:rsid w:val="00FF3FE3"/>
    <w:rsid w:val="00FF4141"/>
    <w:rsid w:val="00FF5842"/>
    <w:rsid w:val="00F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9BB6C"/>
  <w15:docId w15:val="{0B969829-1C1F-438D-BD5A-A69A5E5C8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0830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0"/>
    <w:next w:val="a0"/>
    <w:link w:val="10"/>
    <w:uiPriority w:val="9"/>
    <w:qFormat/>
    <w:rsid w:val="007C5190"/>
    <w:pPr>
      <w:keepNext/>
      <w:keepLines/>
      <w:numPr>
        <w:numId w:val="3"/>
      </w:numPr>
      <w:spacing w:beforeLines="50" w:before="50" w:afterLines="50" w:after="50" w:line="360" w:lineRule="auto"/>
      <w:ind w:left="431" w:hanging="431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C5190"/>
    <w:pPr>
      <w:keepNext/>
      <w:keepLines/>
      <w:numPr>
        <w:ilvl w:val="1"/>
        <w:numId w:val="1"/>
      </w:numPr>
      <w:spacing w:beforeLines="50" w:before="50" w:afterLines="50" w:after="50" w:line="360" w:lineRule="auto"/>
      <w:ind w:left="578" w:hanging="578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86917"/>
    <w:pPr>
      <w:keepNext/>
      <w:keepLines/>
      <w:numPr>
        <w:ilvl w:val="2"/>
        <w:numId w:val="3"/>
      </w:numPr>
      <w:spacing w:beforeLines="50" w:before="50" w:afterLines="50" w:after="50" w:line="415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786917"/>
    <w:pPr>
      <w:keepNext/>
      <w:keepLines/>
      <w:numPr>
        <w:ilvl w:val="3"/>
        <w:numId w:val="3"/>
      </w:numPr>
      <w:spacing w:beforeLines="50" w:before="50" w:afterLines="50" w:after="50" w:line="300" w:lineRule="auto"/>
      <w:outlineLvl w:val="3"/>
    </w:pPr>
    <w:rPr>
      <w:rFonts w:eastAsiaTheme="majorEastAsia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86917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86917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86917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86917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86917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C5190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7C5190"/>
    <w:rPr>
      <w:rFonts w:ascii="Times New Roman" w:eastAsia="黑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F7286B"/>
    <w:rPr>
      <w:rFonts w:ascii="Times New Roman" w:eastAsia="黑体" w:hAnsi="Times New Roman"/>
      <w:b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964A84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825D09"/>
    <w:rPr>
      <w:rFonts w:ascii="Times New Roman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semiHidden/>
    <w:rsid w:val="00825D0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rsid w:val="00825D09"/>
    <w:rPr>
      <w:rFonts w:ascii="Times New Roman" w:hAnsi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rsid w:val="00825D09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rsid w:val="00825D09"/>
    <w:rPr>
      <w:rFonts w:asciiTheme="majorHAnsi" w:eastAsiaTheme="majorEastAsia" w:hAnsiTheme="majorHAnsi" w:cstheme="majorBidi"/>
      <w:szCs w:val="21"/>
    </w:rPr>
  </w:style>
  <w:style w:type="paragraph" w:customStyle="1" w:styleId="content">
    <w:name w:val="content"/>
    <w:basedOn w:val="a0"/>
    <w:link w:val="contentChar"/>
    <w:qFormat/>
    <w:rsid w:val="00BE05F0"/>
    <w:pPr>
      <w:spacing w:line="400" w:lineRule="atLeast"/>
      <w:ind w:firstLineChars="200" w:firstLine="480"/>
    </w:pPr>
    <w:rPr>
      <w:sz w:val="24"/>
      <w:szCs w:val="24"/>
    </w:rPr>
  </w:style>
  <w:style w:type="character" w:styleId="a4">
    <w:name w:val="Strong"/>
    <w:basedOn w:val="a1"/>
    <w:uiPriority w:val="22"/>
    <w:qFormat/>
    <w:rsid w:val="0081030D"/>
    <w:rPr>
      <w:b/>
      <w:bCs/>
    </w:rPr>
  </w:style>
  <w:style w:type="character" w:customStyle="1" w:styleId="contentChar">
    <w:name w:val="content Char"/>
    <w:basedOn w:val="a1"/>
    <w:link w:val="content"/>
    <w:rsid w:val="00BE05F0"/>
    <w:rPr>
      <w:rFonts w:ascii="Times New Roman" w:hAnsi="Times New Roman"/>
      <w:sz w:val="24"/>
      <w:szCs w:val="24"/>
    </w:rPr>
  </w:style>
  <w:style w:type="paragraph" w:styleId="a5">
    <w:name w:val="List Paragraph"/>
    <w:basedOn w:val="a0"/>
    <w:link w:val="a6"/>
    <w:uiPriority w:val="34"/>
    <w:qFormat/>
    <w:rsid w:val="0081030D"/>
    <w:pPr>
      <w:ind w:firstLineChars="200" w:firstLine="420"/>
    </w:pPr>
  </w:style>
  <w:style w:type="paragraph" w:styleId="a7">
    <w:name w:val="endnote text"/>
    <w:basedOn w:val="a0"/>
    <w:link w:val="a8"/>
    <w:uiPriority w:val="99"/>
    <w:semiHidden/>
    <w:unhideWhenUsed/>
    <w:rsid w:val="00415356"/>
    <w:pPr>
      <w:snapToGrid w:val="0"/>
      <w:jc w:val="left"/>
    </w:pPr>
  </w:style>
  <w:style w:type="character" w:customStyle="1" w:styleId="a8">
    <w:name w:val="尾注文本 字符"/>
    <w:basedOn w:val="a1"/>
    <w:link w:val="a7"/>
    <w:uiPriority w:val="99"/>
    <w:semiHidden/>
    <w:rsid w:val="00415356"/>
  </w:style>
  <w:style w:type="character" w:styleId="a9">
    <w:name w:val="endnote reference"/>
    <w:basedOn w:val="a1"/>
    <w:uiPriority w:val="99"/>
    <w:semiHidden/>
    <w:unhideWhenUsed/>
    <w:rsid w:val="00415356"/>
    <w:rPr>
      <w:vertAlign w:val="superscript"/>
    </w:rPr>
  </w:style>
  <w:style w:type="paragraph" w:customStyle="1" w:styleId="a">
    <w:name w:val="文献引用"/>
    <w:basedOn w:val="a5"/>
    <w:link w:val="Char"/>
    <w:rsid w:val="0029101D"/>
    <w:pPr>
      <w:widowControl/>
      <w:numPr>
        <w:numId w:val="2"/>
      </w:numPr>
      <w:spacing w:line="300" w:lineRule="auto"/>
      <w:ind w:firstLineChars="0" w:firstLine="0"/>
      <w:jc w:val="left"/>
    </w:pPr>
  </w:style>
  <w:style w:type="paragraph" w:customStyle="1" w:styleId="reference">
    <w:name w:val="reference"/>
    <w:basedOn w:val="a"/>
    <w:link w:val="referenceChar"/>
    <w:qFormat/>
    <w:rsid w:val="003D0830"/>
  </w:style>
  <w:style w:type="character" w:customStyle="1" w:styleId="a6">
    <w:name w:val="列出段落 字符"/>
    <w:basedOn w:val="a1"/>
    <w:link w:val="a5"/>
    <w:uiPriority w:val="34"/>
    <w:rsid w:val="0029101D"/>
  </w:style>
  <w:style w:type="character" w:customStyle="1" w:styleId="Char">
    <w:name w:val="文献引用 Char"/>
    <w:basedOn w:val="a6"/>
    <w:link w:val="a"/>
    <w:rsid w:val="0029101D"/>
    <w:rPr>
      <w:rFonts w:ascii="Times New Roman" w:hAnsi="Times New Roman"/>
    </w:rPr>
  </w:style>
  <w:style w:type="character" w:customStyle="1" w:styleId="referenceChar">
    <w:name w:val="reference Char"/>
    <w:basedOn w:val="Char"/>
    <w:link w:val="reference"/>
    <w:rsid w:val="003D0830"/>
    <w:rPr>
      <w:rFonts w:ascii="Times New Roman" w:hAnsi="Times New Roman"/>
    </w:rPr>
  </w:style>
  <w:style w:type="character" w:styleId="aa">
    <w:name w:val="Hyperlink"/>
    <w:basedOn w:val="a1"/>
    <w:uiPriority w:val="99"/>
    <w:unhideWhenUsed/>
    <w:rsid w:val="00977F91"/>
    <w:rPr>
      <w:color w:val="0000FF" w:themeColor="hyperlink"/>
      <w:u w:val="single"/>
    </w:rPr>
  </w:style>
  <w:style w:type="paragraph" w:styleId="ab">
    <w:name w:val="header"/>
    <w:basedOn w:val="a0"/>
    <w:link w:val="ac"/>
    <w:uiPriority w:val="99"/>
    <w:unhideWhenUsed/>
    <w:rsid w:val="003258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1"/>
    <w:link w:val="ab"/>
    <w:uiPriority w:val="99"/>
    <w:rsid w:val="0032585C"/>
    <w:rPr>
      <w:rFonts w:ascii="Times New Roman" w:hAnsi="Times New Roman"/>
      <w:sz w:val="18"/>
      <w:szCs w:val="18"/>
    </w:rPr>
  </w:style>
  <w:style w:type="paragraph" w:styleId="ad">
    <w:name w:val="footer"/>
    <w:basedOn w:val="a0"/>
    <w:link w:val="ae"/>
    <w:uiPriority w:val="99"/>
    <w:unhideWhenUsed/>
    <w:rsid w:val="003258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1"/>
    <w:link w:val="ad"/>
    <w:uiPriority w:val="99"/>
    <w:rsid w:val="0032585C"/>
    <w:rPr>
      <w:rFonts w:ascii="Times New Roman" w:hAnsi="Times New Roman"/>
      <w:sz w:val="18"/>
      <w:szCs w:val="18"/>
    </w:rPr>
  </w:style>
  <w:style w:type="paragraph" w:styleId="11">
    <w:name w:val="toc 1"/>
    <w:basedOn w:val="a0"/>
    <w:next w:val="a0"/>
    <w:autoRedefine/>
    <w:uiPriority w:val="39"/>
    <w:unhideWhenUsed/>
    <w:rsid w:val="00A940E9"/>
    <w:pPr>
      <w:tabs>
        <w:tab w:val="left" w:pos="420"/>
        <w:tab w:val="right" w:leader="dot" w:pos="8296"/>
      </w:tabs>
      <w:jc w:val="center"/>
    </w:pPr>
    <w:rPr>
      <w:rFonts w:eastAsia="黑体"/>
      <w:sz w:val="24"/>
    </w:rPr>
  </w:style>
  <w:style w:type="paragraph" w:styleId="21">
    <w:name w:val="toc 2"/>
    <w:basedOn w:val="a0"/>
    <w:next w:val="a0"/>
    <w:autoRedefine/>
    <w:uiPriority w:val="39"/>
    <w:unhideWhenUsed/>
    <w:rsid w:val="0039591E"/>
    <w:pPr>
      <w:ind w:leftChars="200" w:left="420"/>
    </w:pPr>
    <w:rPr>
      <w:sz w:val="24"/>
    </w:rPr>
  </w:style>
  <w:style w:type="paragraph" w:styleId="31">
    <w:name w:val="toc 3"/>
    <w:basedOn w:val="a0"/>
    <w:next w:val="a0"/>
    <w:autoRedefine/>
    <w:uiPriority w:val="39"/>
    <w:unhideWhenUsed/>
    <w:rsid w:val="0039591E"/>
    <w:pPr>
      <w:ind w:leftChars="400" w:left="840"/>
    </w:pPr>
    <w:rPr>
      <w:sz w:val="24"/>
    </w:rPr>
  </w:style>
  <w:style w:type="character" w:styleId="af">
    <w:name w:val="page number"/>
    <w:basedOn w:val="a1"/>
    <w:rsid w:val="00312793"/>
  </w:style>
  <w:style w:type="paragraph" w:customStyle="1" w:styleId="22">
    <w:name w:val="样式 二号 居中 首行缩进:  2 字符"/>
    <w:basedOn w:val="a0"/>
    <w:rsid w:val="00312793"/>
    <w:pPr>
      <w:jc w:val="center"/>
    </w:pPr>
    <w:rPr>
      <w:rFonts w:eastAsia="楷体_GB2312" w:cs="Times New Roman"/>
      <w:sz w:val="52"/>
      <w:szCs w:val="20"/>
    </w:rPr>
  </w:style>
  <w:style w:type="table" w:styleId="af0">
    <w:name w:val="Table Grid"/>
    <w:basedOn w:val="a2"/>
    <w:uiPriority w:val="59"/>
    <w:rsid w:val="007E5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0"/>
    <w:link w:val="af2"/>
    <w:uiPriority w:val="99"/>
    <w:semiHidden/>
    <w:unhideWhenUsed/>
    <w:rsid w:val="00E116CC"/>
    <w:rPr>
      <w:sz w:val="18"/>
      <w:szCs w:val="18"/>
    </w:rPr>
  </w:style>
  <w:style w:type="character" w:customStyle="1" w:styleId="af2">
    <w:name w:val="批注框文本 字符"/>
    <w:basedOn w:val="a1"/>
    <w:link w:val="af1"/>
    <w:uiPriority w:val="99"/>
    <w:semiHidden/>
    <w:rsid w:val="00E116CC"/>
    <w:rPr>
      <w:rFonts w:ascii="Times New Roman" w:hAnsi="Times New Roman"/>
      <w:sz w:val="18"/>
      <w:szCs w:val="18"/>
    </w:rPr>
  </w:style>
  <w:style w:type="paragraph" w:styleId="af3">
    <w:name w:val="Title"/>
    <w:basedOn w:val="a0"/>
    <w:next w:val="a0"/>
    <w:link w:val="af4"/>
    <w:uiPriority w:val="10"/>
    <w:qFormat/>
    <w:rsid w:val="006D7CC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4">
    <w:name w:val="标题 字符"/>
    <w:basedOn w:val="a1"/>
    <w:link w:val="af3"/>
    <w:uiPriority w:val="10"/>
    <w:rsid w:val="006D7CC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&#33258;&#23450;&#20041;%20Office%20&#27169;&#26495;\template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C3ED5-4044-450F-9109-3E05316C6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2220</TotalTime>
  <Pages>3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</dc:creator>
  <cp:lastModifiedBy>run wang</cp:lastModifiedBy>
  <cp:revision>182</cp:revision>
  <dcterms:created xsi:type="dcterms:W3CDTF">2017-10-27T03:44:00Z</dcterms:created>
  <dcterms:modified xsi:type="dcterms:W3CDTF">2017-11-17T11:33:00Z</dcterms:modified>
</cp:coreProperties>
</file>